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25" w:type="dxa"/>
        <w:tblInd w:w="70" w:type="dxa"/>
        <w:tblLayout w:type="fixed"/>
        <w:tblCellMar>
          <w:left w:w="70" w:type="dxa"/>
          <w:right w:w="70" w:type="dxa"/>
        </w:tblCellMar>
        <w:tblLook w:val="04A0" w:firstRow="1" w:lastRow="0" w:firstColumn="1" w:lastColumn="0" w:noHBand="0" w:noVBand="1"/>
      </w:tblPr>
      <w:tblGrid>
        <w:gridCol w:w="933"/>
        <w:gridCol w:w="3321"/>
        <w:gridCol w:w="1836"/>
        <w:gridCol w:w="857"/>
        <w:gridCol w:w="1055"/>
        <w:gridCol w:w="1213"/>
        <w:gridCol w:w="10"/>
      </w:tblGrid>
      <w:tr w:rsidR="00065B0C" w14:paraId="546B7B5E" w14:textId="77777777" w:rsidTr="00065B0C">
        <w:trPr>
          <w:cantSplit/>
          <w:trHeight w:val="230"/>
        </w:trPr>
        <w:tc>
          <w:tcPr>
            <w:tcW w:w="4253" w:type="dxa"/>
            <w:gridSpan w:val="2"/>
            <w:tcBorders>
              <w:top w:val="single" w:sz="4" w:space="0" w:color="000000"/>
              <w:left w:val="single" w:sz="4" w:space="0" w:color="000000"/>
              <w:bottom w:val="single" w:sz="4" w:space="0" w:color="000000"/>
              <w:right w:val="nil"/>
            </w:tcBorders>
            <w:hideMark/>
          </w:tcPr>
          <w:p w14:paraId="0B07DDFF" w14:textId="77777777" w:rsidR="00065B0C" w:rsidRDefault="00065B0C">
            <w:pPr>
              <w:pStyle w:val="wpiswtabeli"/>
              <w:snapToGrid w:val="0"/>
            </w:pPr>
            <w:r>
              <w:t>Numer zlecenia oraz nazwa i akronim projektu:</w:t>
            </w:r>
          </w:p>
          <w:p w14:paraId="47DC391B" w14:textId="77777777" w:rsidR="00065B0C" w:rsidRDefault="00685969">
            <w:pPr>
              <w:pStyle w:val="komentarz"/>
            </w:pPr>
            <w:proofErr w:type="spellStart"/>
            <w:r>
              <w:t>Gamitude</w:t>
            </w:r>
            <w:proofErr w:type="spellEnd"/>
            <w:r>
              <w:t xml:space="preserve"> - GMT</w:t>
            </w:r>
          </w:p>
        </w:tc>
        <w:tc>
          <w:tcPr>
            <w:tcW w:w="2693" w:type="dxa"/>
            <w:gridSpan w:val="2"/>
            <w:tcBorders>
              <w:top w:val="single" w:sz="4" w:space="0" w:color="000000"/>
              <w:left w:val="single" w:sz="4" w:space="0" w:color="000000"/>
              <w:bottom w:val="single" w:sz="4" w:space="0" w:color="000000"/>
              <w:right w:val="nil"/>
            </w:tcBorders>
            <w:hideMark/>
          </w:tcPr>
          <w:p w14:paraId="6687A6DC" w14:textId="77777777" w:rsidR="00065B0C" w:rsidRDefault="00065B0C">
            <w:pPr>
              <w:pStyle w:val="wpiswtabeli"/>
              <w:snapToGrid w:val="0"/>
            </w:pPr>
            <w:r>
              <w:t>Zleceniodawca:</w:t>
            </w:r>
          </w:p>
          <w:p w14:paraId="7D192EE5" w14:textId="77777777" w:rsidR="00065B0C" w:rsidRDefault="00685969">
            <w:pPr>
              <w:pStyle w:val="komentarz"/>
            </w:pPr>
            <w:r>
              <w:t>PJATK</w:t>
            </w:r>
          </w:p>
        </w:tc>
        <w:tc>
          <w:tcPr>
            <w:tcW w:w="2278" w:type="dxa"/>
            <w:gridSpan w:val="3"/>
            <w:vMerge w:val="restart"/>
            <w:tcBorders>
              <w:top w:val="single" w:sz="4" w:space="0" w:color="000000"/>
              <w:left w:val="single" w:sz="4" w:space="0" w:color="000000"/>
              <w:bottom w:val="single" w:sz="4" w:space="0" w:color="000000"/>
              <w:right w:val="single" w:sz="4" w:space="0" w:color="000000"/>
            </w:tcBorders>
            <w:hideMark/>
          </w:tcPr>
          <w:p w14:paraId="4A28F363" w14:textId="77777777" w:rsidR="00065B0C" w:rsidRDefault="00065B0C">
            <w:pPr>
              <w:pStyle w:val="wpiswtabeli"/>
              <w:snapToGrid w:val="0"/>
            </w:pPr>
            <w:r>
              <w:t>Zleceniobiorca:</w:t>
            </w:r>
          </w:p>
          <w:p w14:paraId="200E01E5" w14:textId="77777777" w:rsidR="00065B0C" w:rsidRDefault="009A47A0">
            <w:pPr>
              <w:pStyle w:val="wpiswtabeli"/>
              <w:snapToGrid w:val="0"/>
              <w:jc w:val="center"/>
            </w:pPr>
            <w:r>
              <w:rPr>
                <w:b w:val="0"/>
              </w:rPr>
              <w:pict w14:anchorId="5015C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v:imagedata r:id="rId8" o:title="48C530CD"/>
                </v:shape>
              </w:pict>
            </w:r>
          </w:p>
        </w:tc>
      </w:tr>
      <w:tr w:rsidR="00065B0C" w14:paraId="6DE65D9F" w14:textId="77777777" w:rsidTr="00065B0C">
        <w:trPr>
          <w:cantSplit/>
          <w:trHeight w:val="1043"/>
        </w:trPr>
        <w:tc>
          <w:tcPr>
            <w:tcW w:w="4253" w:type="dxa"/>
            <w:gridSpan w:val="2"/>
            <w:tcBorders>
              <w:top w:val="single" w:sz="4" w:space="0" w:color="000000"/>
              <w:left w:val="single" w:sz="4" w:space="0" w:color="000000"/>
              <w:bottom w:val="single" w:sz="4" w:space="0" w:color="000000"/>
              <w:right w:val="nil"/>
            </w:tcBorders>
            <w:hideMark/>
          </w:tcPr>
          <w:p w14:paraId="3A68A26F" w14:textId="77777777" w:rsidR="00065B0C" w:rsidRDefault="00065B0C">
            <w:pPr>
              <w:pStyle w:val="wpiswtabeli"/>
              <w:snapToGrid w:val="0"/>
            </w:pPr>
            <w:r>
              <w:t xml:space="preserve">Zespół projektowy: </w:t>
            </w:r>
          </w:p>
          <w:p w14:paraId="5B2C5BA2" w14:textId="77777777" w:rsidR="00065B0C" w:rsidRDefault="00685969">
            <w:pPr>
              <w:pStyle w:val="komentarz"/>
            </w:pPr>
            <w:r>
              <w:t>Robert Deyk</w:t>
            </w:r>
          </w:p>
          <w:p w14:paraId="4FC4317D" w14:textId="77777777" w:rsidR="00685969" w:rsidRDefault="00685969">
            <w:pPr>
              <w:pStyle w:val="komentarz"/>
            </w:pPr>
            <w:r>
              <w:t xml:space="preserve">Paweł </w:t>
            </w:r>
            <w:proofErr w:type="spellStart"/>
            <w:r>
              <w:t>Benkowski</w:t>
            </w:r>
            <w:proofErr w:type="spellEnd"/>
          </w:p>
          <w:p w14:paraId="34AB67DF" w14:textId="77777777" w:rsidR="00685969" w:rsidRDefault="00685969">
            <w:pPr>
              <w:pStyle w:val="komentarz"/>
            </w:pPr>
            <w:r>
              <w:t>Stanisław Lutkiewicz</w:t>
            </w:r>
          </w:p>
        </w:tc>
        <w:tc>
          <w:tcPr>
            <w:tcW w:w="2693" w:type="dxa"/>
            <w:gridSpan w:val="2"/>
            <w:tcBorders>
              <w:top w:val="single" w:sz="4" w:space="0" w:color="000000"/>
              <w:left w:val="single" w:sz="4" w:space="0" w:color="000000"/>
              <w:bottom w:val="single" w:sz="4" w:space="0" w:color="000000"/>
              <w:right w:val="nil"/>
            </w:tcBorders>
            <w:hideMark/>
          </w:tcPr>
          <w:p w14:paraId="2EBC9939" w14:textId="77777777" w:rsidR="00065B0C" w:rsidRDefault="00065B0C">
            <w:pPr>
              <w:pStyle w:val="wpiswtabeli"/>
              <w:snapToGrid w:val="0"/>
            </w:pPr>
            <w:r>
              <w:t>Kierownik projektu:</w:t>
            </w:r>
          </w:p>
          <w:p w14:paraId="144EF6ED" w14:textId="77777777" w:rsidR="00065B0C" w:rsidRDefault="00A52392">
            <w:pPr>
              <w:pStyle w:val="komentarz"/>
            </w:pPr>
            <w:r>
              <w:t xml:space="preserve">Paweł </w:t>
            </w:r>
            <w:proofErr w:type="spellStart"/>
            <w:r>
              <w:t>Benkowski</w:t>
            </w:r>
            <w:proofErr w:type="spellEnd"/>
          </w:p>
        </w:tc>
        <w:tc>
          <w:tcPr>
            <w:tcW w:w="3645" w:type="dxa"/>
            <w:gridSpan w:val="3"/>
            <w:vMerge/>
            <w:tcBorders>
              <w:top w:val="single" w:sz="4" w:space="0" w:color="000000"/>
              <w:left w:val="single" w:sz="4" w:space="0" w:color="000000"/>
              <w:bottom w:val="single" w:sz="4" w:space="0" w:color="000000"/>
              <w:right w:val="single" w:sz="4" w:space="0" w:color="000000"/>
            </w:tcBorders>
            <w:vAlign w:val="center"/>
            <w:hideMark/>
          </w:tcPr>
          <w:p w14:paraId="3463A60F" w14:textId="77777777" w:rsidR="00065B0C" w:rsidRDefault="00065B0C">
            <w:pPr>
              <w:spacing w:line="240" w:lineRule="auto"/>
              <w:ind w:firstLine="0"/>
              <w:rPr>
                <w:rFonts w:ascii="Arial" w:eastAsia="Arial" w:hAnsi="Arial" w:cs="Arial"/>
                <w:b/>
                <w:sz w:val="16"/>
                <w:lang w:eastAsia="ar-SA"/>
              </w:rPr>
            </w:pPr>
          </w:p>
        </w:tc>
      </w:tr>
      <w:tr w:rsidR="00065B0C" w14:paraId="5A7D0631" w14:textId="77777777" w:rsidTr="00065B0C">
        <w:trPr>
          <w:cantSplit/>
          <w:trHeight w:val="230"/>
        </w:trPr>
        <w:tc>
          <w:tcPr>
            <w:tcW w:w="4253" w:type="dxa"/>
            <w:gridSpan w:val="2"/>
            <w:tcBorders>
              <w:top w:val="single" w:sz="4" w:space="0" w:color="000000"/>
              <w:left w:val="single" w:sz="4" w:space="0" w:color="000000"/>
              <w:bottom w:val="single" w:sz="4" w:space="0" w:color="000000"/>
              <w:right w:val="nil"/>
            </w:tcBorders>
            <w:hideMark/>
          </w:tcPr>
          <w:p w14:paraId="39A2843D" w14:textId="77777777" w:rsidR="00065B0C" w:rsidRDefault="00065B0C">
            <w:pPr>
              <w:pStyle w:val="wpiswtabeli"/>
              <w:snapToGrid w:val="0"/>
            </w:pPr>
            <w:r>
              <w:t xml:space="preserve">Nazwa dokumentu: </w:t>
            </w:r>
          </w:p>
          <w:p w14:paraId="2AB7EC28" w14:textId="77777777" w:rsidR="00065B0C" w:rsidRDefault="00065B0C">
            <w:pPr>
              <w:pStyle w:val="wpiswtabeli"/>
              <w:snapToGrid w:val="0"/>
              <w:rPr>
                <w:b w:val="0"/>
                <w:i/>
              </w:rPr>
            </w:pPr>
            <w:r>
              <w:rPr>
                <w:b w:val="0"/>
                <w:i/>
              </w:rPr>
              <w:t>Specyfikacja Wymagań</w:t>
            </w:r>
            <w:r w:rsidR="00B67D35">
              <w:rPr>
                <w:b w:val="0"/>
                <w:i/>
              </w:rPr>
              <w:t xml:space="preserve"> </w:t>
            </w:r>
            <w:r>
              <w:rPr>
                <w:b w:val="0"/>
                <w:i/>
              </w:rPr>
              <w:t>Systemowych</w:t>
            </w:r>
          </w:p>
        </w:tc>
        <w:tc>
          <w:tcPr>
            <w:tcW w:w="2693" w:type="dxa"/>
            <w:gridSpan w:val="2"/>
            <w:tcBorders>
              <w:top w:val="single" w:sz="4" w:space="0" w:color="000000"/>
              <w:left w:val="single" w:sz="4" w:space="0" w:color="000000"/>
              <w:bottom w:val="single" w:sz="4" w:space="0" w:color="000000"/>
              <w:right w:val="single" w:sz="4" w:space="0" w:color="000000"/>
            </w:tcBorders>
            <w:hideMark/>
          </w:tcPr>
          <w:p w14:paraId="6CEB85C2" w14:textId="77777777" w:rsidR="00065B0C" w:rsidRDefault="00065B0C">
            <w:pPr>
              <w:pStyle w:val="wpiswtabeli"/>
              <w:snapToGrid w:val="0"/>
            </w:pPr>
            <w:r>
              <w:t>Odpowiedzialny za dokument:</w:t>
            </w:r>
          </w:p>
          <w:p w14:paraId="22774B67" w14:textId="77777777" w:rsidR="00065B0C" w:rsidRDefault="00A52392">
            <w:pPr>
              <w:pStyle w:val="wpiswtabeli"/>
              <w:snapToGrid w:val="0"/>
              <w:rPr>
                <w:b w:val="0"/>
                <w:i/>
              </w:rPr>
            </w:pPr>
            <w:r>
              <w:rPr>
                <w:b w:val="0"/>
                <w:i/>
              </w:rPr>
              <w:t>Robert Deyk</w:t>
            </w:r>
          </w:p>
        </w:tc>
        <w:tc>
          <w:tcPr>
            <w:tcW w:w="2278" w:type="dxa"/>
            <w:gridSpan w:val="3"/>
            <w:tcBorders>
              <w:top w:val="single" w:sz="4" w:space="0" w:color="000000"/>
              <w:left w:val="single" w:sz="4" w:space="0" w:color="000000"/>
              <w:bottom w:val="single" w:sz="4" w:space="0" w:color="000000"/>
              <w:right w:val="single" w:sz="4" w:space="0" w:color="000000"/>
            </w:tcBorders>
            <w:hideMark/>
          </w:tcPr>
          <w:p w14:paraId="559485DC" w14:textId="77777777" w:rsidR="00065B0C" w:rsidRDefault="00065B0C">
            <w:pPr>
              <w:pStyle w:val="wpiswtabeli"/>
              <w:snapToGrid w:val="0"/>
            </w:pPr>
            <w:r>
              <w:t>Opiekun projektu:</w:t>
            </w:r>
          </w:p>
          <w:p w14:paraId="3DE021CA" w14:textId="77777777" w:rsidR="00065B0C" w:rsidRDefault="00685969">
            <w:pPr>
              <w:pStyle w:val="komentarz"/>
            </w:pPr>
            <w:r>
              <w:t>Marta Łabuda</w:t>
            </w:r>
          </w:p>
        </w:tc>
      </w:tr>
      <w:tr w:rsidR="00065B0C" w14:paraId="468F2EC6" w14:textId="77777777" w:rsidTr="00065B0C">
        <w:trPr>
          <w:gridAfter w:val="1"/>
          <w:wAfter w:w="10" w:type="dxa"/>
          <w:cantSplit/>
          <w:trHeight w:val="348"/>
        </w:trPr>
        <w:tc>
          <w:tcPr>
            <w:tcW w:w="9214" w:type="dxa"/>
            <w:gridSpan w:val="6"/>
            <w:tcBorders>
              <w:top w:val="single" w:sz="4" w:space="0" w:color="000000"/>
              <w:left w:val="nil"/>
              <w:bottom w:val="single" w:sz="4" w:space="0" w:color="000000"/>
              <w:right w:val="nil"/>
            </w:tcBorders>
            <w:vAlign w:val="bottom"/>
            <w:hideMark/>
          </w:tcPr>
          <w:p w14:paraId="09636E68" w14:textId="77777777" w:rsidR="00065B0C" w:rsidRDefault="00065B0C">
            <w:pPr>
              <w:pStyle w:val="wpiswtabelicentr"/>
              <w:snapToGrid w:val="0"/>
            </w:pPr>
            <w:r>
              <w:t>Historia dokumentu</w:t>
            </w:r>
          </w:p>
        </w:tc>
      </w:tr>
      <w:tr w:rsidR="00065B0C" w14:paraId="25F703EA" w14:textId="77777777" w:rsidTr="00065B0C">
        <w:tc>
          <w:tcPr>
            <w:tcW w:w="932" w:type="dxa"/>
            <w:tcBorders>
              <w:top w:val="single" w:sz="4" w:space="0" w:color="000000"/>
              <w:left w:val="single" w:sz="4" w:space="0" w:color="000000"/>
              <w:bottom w:val="single" w:sz="4" w:space="0" w:color="000000"/>
              <w:right w:val="nil"/>
            </w:tcBorders>
            <w:vAlign w:val="center"/>
            <w:hideMark/>
          </w:tcPr>
          <w:p w14:paraId="7E023519" w14:textId="77777777" w:rsidR="00065B0C" w:rsidRDefault="00065B0C">
            <w:pPr>
              <w:pStyle w:val="wpiswtabelicentr"/>
              <w:snapToGrid w:val="0"/>
            </w:pPr>
            <w:r>
              <w:t>Wersja</w:t>
            </w:r>
          </w:p>
        </w:tc>
        <w:tc>
          <w:tcPr>
            <w:tcW w:w="3321" w:type="dxa"/>
            <w:tcBorders>
              <w:top w:val="single" w:sz="4" w:space="0" w:color="000000"/>
              <w:left w:val="single" w:sz="4" w:space="0" w:color="000000"/>
              <w:bottom w:val="single" w:sz="4" w:space="0" w:color="000000"/>
              <w:right w:val="nil"/>
            </w:tcBorders>
            <w:vAlign w:val="center"/>
            <w:hideMark/>
          </w:tcPr>
          <w:p w14:paraId="35BBF1C0" w14:textId="77777777" w:rsidR="00065B0C" w:rsidRDefault="00065B0C">
            <w:pPr>
              <w:pStyle w:val="wpiswtabelicentr"/>
              <w:snapToGrid w:val="0"/>
            </w:pPr>
            <w:r>
              <w:t>Opis modyfikacji</w:t>
            </w:r>
          </w:p>
        </w:tc>
        <w:tc>
          <w:tcPr>
            <w:tcW w:w="1836" w:type="dxa"/>
            <w:tcBorders>
              <w:top w:val="single" w:sz="4" w:space="0" w:color="000000"/>
              <w:left w:val="single" w:sz="4" w:space="0" w:color="000000"/>
              <w:bottom w:val="single" w:sz="4" w:space="0" w:color="000000"/>
              <w:right w:val="nil"/>
            </w:tcBorders>
            <w:vAlign w:val="center"/>
            <w:hideMark/>
          </w:tcPr>
          <w:p w14:paraId="06361B5C" w14:textId="77777777" w:rsidR="00065B0C" w:rsidRDefault="00065B0C">
            <w:pPr>
              <w:pStyle w:val="wpiswtabelicentr"/>
              <w:snapToGrid w:val="0"/>
            </w:pPr>
            <w:r>
              <w:t>Rozdział / strona</w:t>
            </w:r>
          </w:p>
        </w:tc>
        <w:tc>
          <w:tcPr>
            <w:tcW w:w="1912" w:type="dxa"/>
            <w:gridSpan w:val="2"/>
            <w:tcBorders>
              <w:top w:val="single" w:sz="4" w:space="0" w:color="000000"/>
              <w:left w:val="single" w:sz="4" w:space="0" w:color="000000"/>
              <w:bottom w:val="single" w:sz="4" w:space="0" w:color="000000"/>
              <w:right w:val="nil"/>
            </w:tcBorders>
            <w:vAlign w:val="center"/>
            <w:hideMark/>
          </w:tcPr>
          <w:p w14:paraId="64C44C45" w14:textId="77777777" w:rsidR="00065B0C" w:rsidRDefault="00065B0C">
            <w:pPr>
              <w:pStyle w:val="wpiswtabelicentr"/>
              <w:snapToGrid w:val="0"/>
            </w:pPr>
            <w:r>
              <w:t>Autor modyfikacji</w:t>
            </w:r>
          </w:p>
        </w:tc>
        <w:tc>
          <w:tcPr>
            <w:tcW w:w="1223" w:type="dxa"/>
            <w:gridSpan w:val="2"/>
            <w:tcBorders>
              <w:top w:val="single" w:sz="4" w:space="0" w:color="000000"/>
              <w:left w:val="single" w:sz="4" w:space="0" w:color="000000"/>
              <w:bottom w:val="single" w:sz="4" w:space="0" w:color="000000"/>
              <w:right w:val="single" w:sz="4" w:space="0" w:color="000000"/>
            </w:tcBorders>
            <w:vAlign w:val="center"/>
            <w:hideMark/>
          </w:tcPr>
          <w:p w14:paraId="59AEE794" w14:textId="77777777" w:rsidR="00065B0C" w:rsidRDefault="00065B0C">
            <w:pPr>
              <w:pStyle w:val="wpiswtabelicentr"/>
              <w:snapToGrid w:val="0"/>
            </w:pPr>
            <w:r>
              <w:t>Data</w:t>
            </w:r>
          </w:p>
        </w:tc>
      </w:tr>
      <w:tr w:rsidR="00065B0C" w14:paraId="26616534" w14:textId="77777777" w:rsidTr="00065B0C">
        <w:tc>
          <w:tcPr>
            <w:tcW w:w="932" w:type="dxa"/>
            <w:tcBorders>
              <w:top w:val="single" w:sz="4" w:space="0" w:color="000000"/>
              <w:left w:val="single" w:sz="4" w:space="0" w:color="000000"/>
              <w:bottom w:val="single" w:sz="4" w:space="0" w:color="000000"/>
              <w:right w:val="nil"/>
            </w:tcBorders>
            <w:hideMark/>
          </w:tcPr>
          <w:p w14:paraId="105DF81C" w14:textId="77777777" w:rsidR="00065B0C" w:rsidRDefault="00685969">
            <w:pPr>
              <w:pStyle w:val="komentarz"/>
            </w:pPr>
            <w:r>
              <w:t>1.0</w:t>
            </w:r>
          </w:p>
        </w:tc>
        <w:tc>
          <w:tcPr>
            <w:tcW w:w="3321" w:type="dxa"/>
            <w:tcBorders>
              <w:top w:val="single" w:sz="4" w:space="0" w:color="000000"/>
              <w:left w:val="single" w:sz="4" w:space="0" w:color="000000"/>
              <w:bottom w:val="single" w:sz="4" w:space="0" w:color="000000"/>
              <w:right w:val="nil"/>
            </w:tcBorders>
            <w:hideMark/>
          </w:tcPr>
          <w:p w14:paraId="00040452" w14:textId="77777777" w:rsidR="00065B0C" w:rsidRDefault="00685969">
            <w:pPr>
              <w:pStyle w:val="komentarz"/>
            </w:pPr>
            <w:r>
              <w:t>Wstępna wersja</w:t>
            </w:r>
          </w:p>
        </w:tc>
        <w:tc>
          <w:tcPr>
            <w:tcW w:w="1836" w:type="dxa"/>
            <w:tcBorders>
              <w:top w:val="single" w:sz="4" w:space="0" w:color="000000"/>
              <w:left w:val="single" w:sz="4" w:space="0" w:color="000000"/>
              <w:bottom w:val="single" w:sz="4" w:space="0" w:color="000000"/>
              <w:right w:val="nil"/>
            </w:tcBorders>
            <w:hideMark/>
          </w:tcPr>
          <w:p w14:paraId="35266F78" w14:textId="77777777" w:rsidR="00065B0C" w:rsidRDefault="00685969">
            <w:pPr>
              <w:pStyle w:val="komentarz"/>
            </w:pPr>
            <w:r>
              <w:t>1 połowa</w:t>
            </w:r>
          </w:p>
        </w:tc>
        <w:tc>
          <w:tcPr>
            <w:tcW w:w="1912" w:type="dxa"/>
            <w:gridSpan w:val="2"/>
            <w:tcBorders>
              <w:top w:val="single" w:sz="4" w:space="0" w:color="000000"/>
              <w:left w:val="single" w:sz="4" w:space="0" w:color="000000"/>
              <w:bottom w:val="single" w:sz="4" w:space="0" w:color="000000"/>
              <w:right w:val="nil"/>
            </w:tcBorders>
            <w:hideMark/>
          </w:tcPr>
          <w:p w14:paraId="1E8F127C" w14:textId="1A0C7094" w:rsidR="00065B0C" w:rsidRDefault="009A47A0">
            <w:pPr>
              <w:pStyle w:val="komentarz"/>
            </w:pPr>
            <w:r>
              <w:t>Robert Deyk</w:t>
            </w:r>
          </w:p>
        </w:tc>
        <w:tc>
          <w:tcPr>
            <w:tcW w:w="1223" w:type="dxa"/>
            <w:gridSpan w:val="2"/>
            <w:tcBorders>
              <w:top w:val="single" w:sz="4" w:space="0" w:color="000000"/>
              <w:left w:val="single" w:sz="4" w:space="0" w:color="000000"/>
              <w:bottom w:val="single" w:sz="4" w:space="0" w:color="000000"/>
              <w:right w:val="single" w:sz="4" w:space="0" w:color="000000"/>
            </w:tcBorders>
            <w:hideMark/>
          </w:tcPr>
          <w:p w14:paraId="71C4CFB6" w14:textId="77777777" w:rsidR="00065B0C" w:rsidRDefault="00685969">
            <w:pPr>
              <w:pStyle w:val="komentarz"/>
            </w:pPr>
            <w:r>
              <w:t>06/10/2019</w:t>
            </w:r>
          </w:p>
        </w:tc>
      </w:tr>
      <w:tr w:rsidR="00065B0C" w14:paraId="3AEFBC69" w14:textId="77777777" w:rsidTr="00065B0C">
        <w:tc>
          <w:tcPr>
            <w:tcW w:w="932" w:type="dxa"/>
            <w:tcBorders>
              <w:top w:val="single" w:sz="4" w:space="0" w:color="000000"/>
              <w:left w:val="single" w:sz="4" w:space="0" w:color="000000"/>
              <w:bottom w:val="single" w:sz="4" w:space="0" w:color="000000"/>
              <w:right w:val="nil"/>
            </w:tcBorders>
            <w:hideMark/>
          </w:tcPr>
          <w:p w14:paraId="0174434D" w14:textId="77777777" w:rsidR="00065B0C" w:rsidRDefault="006540B9">
            <w:pPr>
              <w:pStyle w:val="komentarz"/>
            </w:pPr>
            <w:r>
              <w:t>1.1</w:t>
            </w:r>
          </w:p>
        </w:tc>
        <w:tc>
          <w:tcPr>
            <w:tcW w:w="3321" w:type="dxa"/>
            <w:tcBorders>
              <w:top w:val="single" w:sz="4" w:space="0" w:color="000000"/>
              <w:left w:val="single" w:sz="4" w:space="0" w:color="000000"/>
              <w:bottom w:val="single" w:sz="4" w:space="0" w:color="000000"/>
              <w:right w:val="nil"/>
            </w:tcBorders>
            <w:hideMark/>
          </w:tcPr>
          <w:p w14:paraId="6446986B" w14:textId="77777777" w:rsidR="00065B0C" w:rsidRDefault="006540B9">
            <w:pPr>
              <w:pStyle w:val="Podpowiedzi0"/>
            </w:pPr>
            <w:r>
              <w:t>Poprawki po pierwszych konsultacjach z opiekunem</w:t>
            </w:r>
          </w:p>
        </w:tc>
        <w:tc>
          <w:tcPr>
            <w:tcW w:w="1836" w:type="dxa"/>
            <w:tcBorders>
              <w:top w:val="single" w:sz="4" w:space="0" w:color="000000"/>
              <w:left w:val="single" w:sz="4" w:space="0" w:color="000000"/>
              <w:bottom w:val="single" w:sz="4" w:space="0" w:color="000000"/>
              <w:right w:val="nil"/>
            </w:tcBorders>
            <w:hideMark/>
          </w:tcPr>
          <w:p w14:paraId="03522A9A" w14:textId="02A551F6" w:rsidR="00065B0C" w:rsidRDefault="006540B9">
            <w:pPr>
              <w:pStyle w:val="komentarz"/>
            </w:pPr>
            <w:r>
              <w:t>Ca</w:t>
            </w:r>
            <w:r w:rsidR="00456ED0">
              <w:t>ł</w:t>
            </w:r>
            <w:r>
              <w:t>o</w:t>
            </w:r>
            <w:r w:rsidR="00881522">
              <w:t>ść</w:t>
            </w:r>
          </w:p>
        </w:tc>
        <w:tc>
          <w:tcPr>
            <w:tcW w:w="1912" w:type="dxa"/>
            <w:gridSpan w:val="2"/>
            <w:tcBorders>
              <w:top w:val="single" w:sz="4" w:space="0" w:color="000000"/>
              <w:left w:val="single" w:sz="4" w:space="0" w:color="000000"/>
              <w:bottom w:val="single" w:sz="4" w:space="0" w:color="000000"/>
              <w:right w:val="nil"/>
            </w:tcBorders>
            <w:hideMark/>
          </w:tcPr>
          <w:p w14:paraId="0238F9D7" w14:textId="0BA08DF1" w:rsidR="00065B0C" w:rsidRDefault="009A47A0">
            <w:pPr>
              <w:pStyle w:val="komentarz"/>
            </w:pPr>
            <w:r>
              <w:t>Robert Deyk</w:t>
            </w:r>
          </w:p>
        </w:tc>
        <w:tc>
          <w:tcPr>
            <w:tcW w:w="1223" w:type="dxa"/>
            <w:gridSpan w:val="2"/>
            <w:tcBorders>
              <w:top w:val="single" w:sz="4" w:space="0" w:color="000000"/>
              <w:left w:val="single" w:sz="4" w:space="0" w:color="000000"/>
              <w:bottom w:val="single" w:sz="4" w:space="0" w:color="000000"/>
              <w:right w:val="single" w:sz="4" w:space="0" w:color="000000"/>
            </w:tcBorders>
            <w:hideMark/>
          </w:tcPr>
          <w:p w14:paraId="5ED560CF" w14:textId="77777777" w:rsidR="00065B0C" w:rsidRDefault="006540B9">
            <w:pPr>
              <w:pStyle w:val="komentarz"/>
            </w:pPr>
            <w:r>
              <w:t>27/10/2019</w:t>
            </w:r>
          </w:p>
        </w:tc>
      </w:tr>
      <w:tr w:rsidR="00A52392" w14:paraId="778C1242" w14:textId="77777777" w:rsidTr="00065B0C">
        <w:tc>
          <w:tcPr>
            <w:tcW w:w="932" w:type="dxa"/>
            <w:tcBorders>
              <w:top w:val="single" w:sz="4" w:space="0" w:color="000000"/>
              <w:left w:val="single" w:sz="4" w:space="0" w:color="000000"/>
              <w:bottom w:val="single" w:sz="4" w:space="0" w:color="000000"/>
              <w:right w:val="nil"/>
            </w:tcBorders>
          </w:tcPr>
          <w:p w14:paraId="1A1BEAD4" w14:textId="77777777" w:rsidR="00A52392" w:rsidRDefault="00A52392">
            <w:pPr>
              <w:pStyle w:val="komentarz"/>
            </w:pPr>
            <w:r>
              <w:t>1.2</w:t>
            </w:r>
          </w:p>
        </w:tc>
        <w:tc>
          <w:tcPr>
            <w:tcW w:w="3321" w:type="dxa"/>
            <w:tcBorders>
              <w:top w:val="single" w:sz="4" w:space="0" w:color="000000"/>
              <w:left w:val="single" w:sz="4" w:space="0" w:color="000000"/>
              <w:bottom w:val="single" w:sz="4" w:space="0" w:color="000000"/>
              <w:right w:val="nil"/>
            </w:tcBorders>
          </w:tcPr>
          <w:p w14:paraId="3C0C82F5" w14:textId="77777777" w:rsidR="00A52392" w:rsidRDefault="00A52392">
            <w:pPr>
              <w:pStyle w:val="Podpowiedzi0"/>
            </w:pPr>
            <w:r>
              <w:t>Poprawki związane z zespołem projektowym</w:t>
            </w:r>
          </w:p>
        </w:tc>
        <w:tc>
          <w:tcPr>
            <w:tcW w:w="1836" w:type="dxa"/>
            <w:tcBorders>
              <w:top w:val="single" w:sz="4" w:space="0" w:color="000000"/>
              <w:left w:val="single" w:sz="4" w:space="0" w:color="000000"/>
              <w:bottom w:val="single" w:sz="4" w:space="0" w:color="000000"/>
              <w:right w:val="nil"/>
            </w:tcBorders>
          </w:tcPr>
          <w:p w14:paraId="4708D6D5" w14:textId="77777777" w:rsidR="00A52392" w:rsidRDefault="00A52392">
            <w:pPr>
              <w:pStyle w:val="komentarz"/>
            </w:pPr>
            <w:r>
              <w:t>Nagłówek</w:t>
            </w:r>
          </w:p>
        </w:tc>
        <w:tc>
          <w:tcPr>
            <w:tcW w:w="1912" w:type="dxa"/>
            <w:gridSpan w:val="2"/>
            <w:tcBorders>
              <w:top w:val="single" w:sz="4" w:space="0" w:color="000000"/>
              <w:left w:val="single" w:sz="4" w:space="0" w:color="000000"/>
              <w:bottom w:val="single" w:sz="4" w:space="0" w:color="000000"/>
              <w:right w:val="nil"/>
            </w:tcBorders>
          </w:tcPr>
          <w:p w14:paraId="39267D73" w14:textId="77777777" w:rsidR="00A52392" w:rsidRDefault="00A52392">
            <w:pPr>
              <w:pStyle w:val="komentarz"/>
            </w:pPr>
            <w:r>
              <w:t>Robert Deyk</w:t>
            </w:r>
          </w:p>
        </w:tc>
        <w:tc>
          <w:tcPr>
            <w:tcW w:w="1223" w:type="dxa"/>
            <w:gridSpan w:val="2"/>
            <w:tcBorders>
              <w:top w:val="single" w:sz="4" w:space="0" w:color="000000"/>
              <w:left w:val="single" w:sz="4" w:space="0" w:color="000000"/>
              <w:bottom w:val="single" w:sz="4" w:space="0" w:color="000000"/>
              <w:right w:val="single" w:sz="4" w:space="0" w:color="000000"/>
            </w:tcBorders>
          </w:tcPr>
          <w:p w14:paraId="14A776FA" w14:textId="77777777" w:rsidR="00A52392" w:rsidRDefault="00A52392">
            <w:pPr>
              <w:pStyle w:val="komentarz"/>
            </w:pPr>
            <w:r>
              <w:t>15/03/2020</w:t>
            </w:r>
          </w:p>
        </w:tc>
      </w:tr>
    </w:tbl>
    <w:p w14:paraId="53A56C14" w14:textId="77777777" w:rsidR="00A76465" w:rsidRPr="008E0427" w:rsidRDefault="00A76465" w:rsidP="00EA456B">
      <w:pPr>
        <w:pStyle w:val="Nagwek1"/>
        <w:numPr>
          <w:ilvl w:val="0"/>
          <w:numId w:val="0"/>
        </w:numPr>
        <w:ind w:left="227"/>
        <w:jc w:val="both"/>
        <w:rPr>
          <w:iCs/>
          <w:color w:val="404040"/>
          <w:sz w:val="20"/>
        </w:rPr>
      </w:pPr>
      <w:r w:rsidRPr="008E0427">
        <w:rPr>
          <w:iCs/>
          <w:color w:val="404040"/>
          <w:sz w:val="20"/>
        </w:rPr>
        <w:t xml:space="preserve">Opis etapu: </w:t>
      </w:r>
      <w:r w:rsidRPr="008E0427">
        <w:rPr>
          <w:b w:val="0"/>
          <w:color w:val="404040"/>
          <w:sz w:val="20"/>
        </w:rPr>
        <w:t xml:space="preserve">Celem etapu jest udokumentowanie </w:t>
      </w:r>
      <w:r w:rsidR="002B2018" w:rsidRPr="008E0427">
        <w:rPr>
          <w:b w:val="0"/>
          <w:color w:val="404040"/>
          <w:sz w:val="20"/>
        </w:rPr>
        <w:t xml:space="preserve">procesu i </w:t>
      </w:r>
      <w:r w:rsidR="00BB309C">
        <w:rPr>
          <w:b w:val="0"/>
          <w:color w:val="404040"/>
          <w:sz w:val="20"/>
        </w:rPr>
        <w:t xml:space="preserve">podjętych </w:t>
      </w:r>
      <w:r w:rsidRPr="008E0427">
        <w:rPr>
          <w:b w:val="0"/>
          <w:color w:val="404040"/>
          <w:sz w:val="20"/>
        </w:rPr>
        <w:t xml:space="preserve">decyzji związanych </w:t>
      </w:r>
      <w:r w:rsidR="002B2018" w:rsidRPr="008E0427">
        <w:rPr>
          <w:b w:val="0"/>
          <w:color w:val="404040"/>
          <w:sz w:val="20"/>
        </w:rPr>
        <w:t>ze zbieraniem, przetwarzaniem i analizowaniem wymagań</w:t>
      </w:r>
      <w:r w:rsidRPr="008E0427">
        <w:rPr>
          <w:b w:val="0"/>
          <w:color w:val="404040"/>
          <w:sz w:val="20"/>
        </w:rPr>
        <w:t>.</w:t>
      </w:r>
    </w:p>
    <w:p w14:paraId="0C303015" w14:textId="77777777" w:rsidR="00B67D35" w:rsidRPr="00B67D35" w:rsidRDefault="00A76465" w:rsidP="00B67D35">
      <w:pPr>
        <w:pStyle w:val="Nagwek1"/>
        <w:numPr>
          <w:ilvl w:val="0"/>
          <w:numId w:val="0"/>
        </w:numPr>
        <w:ind w:left="227"/>
        <w:jc w:val="both"/>
        <w:rPr>
          <w:b w:val="0"/>
          <w:color w:val="404040"/>
          <w:sz w:val="20"/>
        </w:rPr>
      </w:pPr>
      <w:r w:rsidRPr="008E0427">
        <w:rPr>
          <w:color w:val="404040"/>
          <w:sz w:val="20"/>
        </w:rPr>
        <w:t xml:space="preserve">Oczekiwane produkty: </w:t>
      </w:r>
      <w:r w:rsidR="005B46AD" w:rsidRPr="008E0427">
        <w:rPr>
          <w:b w:val="0"/>
          <w:color w:val="404040"/>
          <w:sz w:val="20"/>
        </w:rPr>
        <w:t>Specyfikacja</w:t>
      </w:r>
      <w:r w:rsidR="002B2018" w:rsidRPr="008E0427">
        <w:rPr>
          <w:b w:val="0"/>
          <w:color w:val="404040"/>
          <w:sz w:val="20"/>
        </w:rPr>
        <w:t xml:space="preserve"> wymagań systemowych</w:t>
      </w:r>
      <w:r w:rsidRPr="008E0427">
        <w:rPr>
          <w:b w:val="0"/>
          <w:color w:val="404040"/>
          <w:sz w:val="20"/>
        </w:rPr>
        <w:t xml:space="preserve"> </w:t>
      </w:r>
      <w:r w:rsidR="00B67D35" w:rsidRPr="00B67D35">
        <w:rPr>
          <w:b w:val="0"/>
          <w:iCs/>
          <w:color w:val="404040"/>
          <w:sz w:val="20"/>
        </w:rPr>
        <w:t xml:space="preserve">w postaci dokumentu o strukturze według poniższego szablonu i nazewnictwie zgodnym ze składnią </w:t>
      </w:r>
      <w:r w:rsidR="00B67D35" w:rsidRPr="00B67D35">
        <w:rPr>
          <w:iCs/>
          <w:color w:val="404040"/>
          <w:sz w:val="20"/>
        </w:rPr>
        <w:t>SWS-</w:t>
      </w:r>
      <w:proofErr w:type="spellStart"/>
      <w:r w:rsidR="00B67D35" w:rsidRPr="00B67D35">
        <w:rPr>
          <w:iCs/>
          <w:color w:val="404040"/>
          <w:sz w:val="20"/>
        </w:rPr>
        <w:t>Gr</w:t>
      </w:r>
      <w:r w:rsidR="00B67D35" w:rsidRPr="00B67D35">
        <w:rPr>
          <w:i/>
          <w:iCs/>
          <w:color w:val="404040"/>
          <w:sz w:val="20"/>
        </w:rPr>
        <w:t>A</w:t>
      </w:r>
      <w:proofErr w:type="spellEnd"/>
      <w:r w:rsidR="00B67D35" w:rsidRPr="00B67D35">
        <w:rPr>
          <w:iCs/>
          <w:color w:val="404040"/>
          <w:sz w:val="20"/>
        </w:rPr>
        <w:t>(</w:t>
      </w:r>
      <w:r w:rsidR="00B67D35" w:rsidRPr="00B67D35">
        <w:rPr>
          <w:i/>
          <w:iCs/>
          <w:color w:val="404040"/>
          <w:sz w:val="20"/>
        </w:rPr>
        <w:t>XYZ</w:t>
      </w:r>
      <w:r w:rsidR="00B67D35" w:rsidRPr="00B67D35">
        <w:rPr>
          <w:iCs/>
          <w:color w:val="404040"/>
          <w:sz w:val="20"/>
        </w:rPr>
        <w:t>)_v</w:t>
      </w:r>
      <w:r w:rsidR="00B67D35" w:rsidRPr="00B67D35">
        <w:rPr>
          <w:i/>
          <w:iCs/>
          <w:color w:val="404040"/>
          <w:sz w:val="20"/>
        </w:rPr>
        <w:t>0</w:t>
      </w:r>
      <w:r w:rsidR="00B67D35" w:rsidRPr="00B67D35">
        <w:rPr>
          <w:b w:val="0"/>
          <w:iCs/>
          <w:color w:val="404040"/>
          <w:sz w:val="20"/>
        </w:rPr>
        <w:t xml:space="preserve"> – gdzie </w:t>
      </w:r>
      <w:r w:rsidR="00B67D35" w:rsidRPr="00B67D35">
        <w:rPr>
          <w:b w:val="0"/>
          <w:i/>
          <w:iCs/>
          <w:color w:val="404040"/>
          <w:sz w:val="20"/>
        </w:rPr>
        <w:t>A</w:t>
      </w:r>
      <w:r w:rsidR="00B67D35" w:rsidRPr="00B67D35">
        <w:rPr>
          <w:b w:val="0"/>
          <w:iCs/>
          <w:color w:val="404040"/>
          <w:sz w:val="20"/>
        </w:rPr>
        <w:t xml:space="preserve"> to numer porządkowy grypy; </w:t>
      </w:r>
      <w:r w:rsidR="00B67D35" w:rsidRPr="00B67D35">
        <w:rPr>
          <w:b w:val="0"/>
          <w:i/>
          <w:iCs/>
          <w:color w:val="404040"/>
          <w:sz w:val="20"/>
        </w:rPr>
        <w:t>X</w:t>
      </w:r>
      <w:r w:rsidR="00B67D35" w:rsidRPr="00B67D35">
        <w:rPr>
          <w:b w:val="0"/>
          <w:iCs/>
          <w:color w:val="404040"/>
          <w:sz w:val="20"/>
        </w:rPr>
        <w:t xml:space="preserve">, </w:t>
      </w:r>
      <w:r w:rsidR="00B67D35" w:rsidRPr="00B67D35">
        <w:rPr>
          <w:b w:val="0"/>
          <w:i/>
          <w:iCs/>
          <w:color w:val="404040"/>
          <w:sz w:val="20"/>
        </w:rPr>
        <w:t>Y</w:t>
      </w:r>
      <w:r w:rsidR="00B67D35" w:rsidRPr="00B67D35">
        <w:rPr>
          <w:b w:val="0"/>
          <w:iCs/>
          <w:color w:val="404040"/>
          <w:sz w:val="20"/>
        </w:rPr>
        <w:t xml:space="preserve">, </w:t>
      </w:r>
      <w:r w:rsidR="00B67D35" w:rsidRPr="00B67D35">
        <w:rPr>
          <w:b w:val="0"/>
          <w:i/>
          <w:iCs/>
          <w:color w:val="404040"/>
          <w:sz w:val="20"/>
        </w:rPr>
        <w:t>Z</w:t>
      </w:r>
      <w:r w:rsidR="00B67D35" w:rsidRPr="00B67D35">
        <w:rPr>
          <w:b w:val="0"/>
          <w:iCs/>
          <w:color w:val="404040"/>
          <w:sz w:val="20"/>
        </w:rPr>
        <w:t xml:space="preserve"> to nazwiska poszczególnych członków, a </w:t>
      </w:r>
      <w:r w:rsidR="00B67D35" w:rsidRPr="00B67D35">
        <w:rPr>
          <w:b w:val="0"/>
          <w:i/>
          <w:iCs/>
          <w:color w:val="404040"/>
          <w:sz w:val="20"/>
        </w:rPr>
        <w:t>0</w:t>
      </w:r>
      <w:r w:rsidR="00B67D35" w:rsidRPr="00B67D35">
        <w:rPr>
          <w:b w:val="0"/>
          <w:iCs/>
          <w:color w:val="404040"/>
          <w:sz w:val="20"/>
        </w:rPr>
        <w:t xml:space="preserve"> to numer wersji.</w:t>
      </w:r>
    </w:p>
    <w:p w14:paraId="2FB14FED" w14:textId="77777777" w:rsidR="00606BDC" w:rsidRDefault="00606BDC" w:rsidP="00BD503A">
      <w:pPr>
        <w:pStyle w:val="Nagwek1"/>
      </w:pPr>
      <w:r>
        <w:t xml:space="preserve">Wprowadzenie </w:t>
      </w:r>
      <w:r w:rsidR="00BD503A">
        <w:t>–</w:t>
      </w:r>
      <w:r>
        <w:t xml:space="preserve"> o dokumencie</w:t>
      </w:r>
    </w:p>
    <w:p w14:paraId="4053F6B6" w14:textId="77777777" w:rsidR="00606BDC" w:rsidRDefault="00606BDC" w:rsidP="00365051">
      <w:pPr>
        <w:pStyle w:val="Nagwek2"/>
      </w:pPr>
      <w:r w:rsidRPr="00A32660">
        <w:t>Cel dokumentu</w:t>
      </w:r>
    </w:p>
    <w:p w14:paraId="702C861F" w14:textId="77777777" w:rsidR="00597519" w:rsidRPr="00597519" w:rsidRDefault="00597519" w:rsidP="00597519">
      <w:pPr>
        <w:pStyle w:val="podpowiedzi"/>
      </w:pPr>
      <w:r>
        <w:t xml:space="preserve">Sporządzenie wymagań i spisu specyfikacji odnośnie projektu </w:t>
      </w:r>
      <w:proofErr w:type="spellStart"/>
      <w:r>
        <w:t>Gamitude</w:t>
      </w:r>
      <w:proofErr w:type="spellEnd"/>
      <w:r>
        <w:t>. W fazie testowania produktu ten dokument służy do skonfrontowania wymagań i tego czy zostały spełnione.</w:t>
      </w:r>
    </w:p>
    <w:p w14:paraId="77224394" w14:textId="77777777" w:rsidR="00606BDC" w:rsidRDefault="00606BDC" w:rsidP="00365051">
      <w:pPr>
        <w:pStyle w:val="Nagwek2"/>
      </w:pPr>
      <w:r w:rsidRPr="00A32660">
        <w:t>Zakres dokumentu</w:t>
      </w:r>
    </w:p>
    <w:p w14:paraId="78876964" w14:textId="77777777" w:rsidR="00597519" w:rsidRPr="00597519" w:rsidRDefault="00597519" w:rsidP="00597519">
      <w:pPr>
        <w:pStyle w:val="podpowiedzi"/>
      </w:pPr>
      <w:r>
        <w:t>Dokument zawiera: analizę otoczenia, kontekst biznesowy systemu, określa udziałowców i definiuje wymagania.</w:t>
      </w:r>
    </w:p>
    <w:p w14:paraId="7DE31F6E" w14:textId="77777777" w:rsidR="00E25B05" w:rsidRDefault="00E25B05" w:rsidP="00365051">
      <w:pPr>
        <w:pStyle w:val="Nagwek2"/>
      </w:pPr>
      <w:r w:rsidRPr="00E25B05">
        <w:t>Dokumenty powiązane</w:t>
      </w:r>
    </w:p>
    <w:p w14:paraId="0D39B3C7" w14:textId="77777777" w:rsidR="00597519" w:rsidRPr="00597519" w:rsidRDefault="00597519" w:rsidP="00597519">
      <w:pPr>
        <w:pStyle w:val="Nagwek2"/>
        <w:numPr>
          <w:ilvl w:val="0"/>
          <w:numId w:val="40"/>
        </w:numPr>
        <w:tabs>
          <w:tab w:val="left" w:pos="708"/>
        </w:tabs>
        <w:rPr>
          <w:rFonts w:ascii="Arial" w:hAnsi="Arial" w:cs="Arial"/>
          <w:b w:val="0"/>
          <w:bCs w:val="0"/>
          <w:iCs/>
          <w:sz w:val="16"/>
          <w:szCs w:val="16"/>
        </w:rPr>
      </w:pPr>
      <w:r w:rsidRPr="00597519">
        <w:rPr>
          <w:rFonts w:ascii="Arial" w:hAnsi="Arial" w:cs="Arial"/>
          <w:b w:val="0"/>
          <w:bCs w:val="0"/>
          <w:iCs/>
          <w:sz w:val="16"/>
          <w:szCs w:val="16"/>
        </w:rPr>
        <w:t>rozporządzenie o ochronie danych osobowych</w:t>
      </w:r>
    </w:p>
    <w:p w14:paraId="79B293A9" w14:textId="77777777" w:rsidR="00597519" w:rsidRPr="00597519" w:rsidRDefault="00597519" w:rsidP="00597519">
      <w:pPr>
        <w:numPr>
          <w:ilvl w:val="0"/>
          <w:numId w:val="40"/>
        </w:numPr>
        <w:rPr>
          <w:rFonts w:ascii="Arial" w:hAnsi="Arial" w:cs="Arial"/>
          <w:i/>
          <w:iCs/>
          <w:sz w:val="16"/>
          <w:szCs w:val="16"/>
        </w:rPr>
      </w:pPr>
      <w:r w:rsidRPr="00597519">
        <w:rPr>
          <w:rFonts w:ascii="Arial" w:hAnsi="Arial" w:cs="Arial"/>
          <w:i/>
          <w:iCs/>
          <w:sz w:val="16"/>
          <w:szCs w:val="16"/>
        </w:rPr>
        <w:t>dokument założeń wstępnych</w:t>
      </w:r>
    </w:p>
    <w:p w14:paraId="52D7A757" w14:textId="77777777" w:rsidR="00597519" w:rsidRPr="00597519" w:rsidRDefault="00597519" w:rsidP="00597519">
      <w:pPr>
        <w:numPr>
          <w:ilvl w:val="0"/>
          <w:numId w:val="40"/>
        </w:numPr>
        <w:rPr>
          <w:rFonts w:ascii="Arial" w:hAnsi="Arial" w:cs="Arial"/>
          <w:i/>
          <w:iCs/>
          <w:sz w:val="16"/>
          <w:szCs w:val="16"/>
        </w:rPr>
      </w:pPr>
      <w:r w:rsidRPr="00597519">
        <w:rPr>
          <w:rFonts w:ascii="Arial" w:hAnsi="Arial" w:cs="Arial"/>
          <w:i/>
          <w:iCs/>
          <w:sz w:val="16"/>
          <w:szCs w:val="16"/>
        </w:rPr>
        <w:t>karta projektu</w:t>
      </w:r>
    </w:p>
    <w:p w14:paraId="363B92A4" w14:textId="77777777" w:rsidR="00606BDC" w:rsidRDefault="00606BDC" w:rsidP="00365051">
      <w:pPr>
        <w:pStyle w:val="Nagwek2"/>
      </w:pPr>
      <w:r w:rsidRPr="00A32660">
        <w:t>Odbiorcy</w:t>
      </w:r>
    </w:p>
    <w:p w14:paraId="267575D8" w14:textId="77777777" w:rsidR="00597519" w:rsidRPr="00597519" w:rsidRDefault="00597519" w:rsidP="00597519">
      <w:pPr>
        <w:rPr>
          <w:rFonts w:ascii="Arial" w:hAnsi="Arial" w:cs="Arial"/>
          <w:i/>
          <w:iCs/>
          <w:sz w:val="16"/>
          <w:szCs w:val="16"/>
        </w:rPr>
      </w:pPr>
      <w:r w:rsidRPr="00597519">
        <w:rPr>
          <w:rFonts w:ascii="Arial" w:hAnsi="Arial" w:cs="Arial"/>
          <w:i/>
          <w:iCs/>
          <w:sz w:val="16"/>
          <w:szCs w:val="16"/>
        </w:rPr>
        <w:t>•</w:t>
      </w:r>
      <w:r w:rsidRPr="00597519">
        <w:rPr>
          <w:rFonts w:ascii="Arial" w:hAnsi="Arial" w:cs="Arial"/>
          <w:i/>
          <w:iCs/>
          <w:sz w:val="16"/>
          <w:szCs w:val="16"/>
        </w:rPr>
        <w:tab/>
        <w:t>Członkowie zespołu projektowego</w:t>
      </w:r>
    </w:p>
    <w:p w14:paraId="0336B843" w14:textId="77777777" w:rsidR="00597519" w:rsidRPr="00597519" w:rsidRDefault="00597519" w:rsidP="00597519">
      <w:pPr>
        <w:rPr>
          <w:rFonts w:ascii="Arial" w:hAnsi="Arial" w:cs="Arial"/>
          <w:i/>
          <w:iCs/>
          <w:sz w:val="16"/>
          <w:szCs w:val="16"/>
        </w:rPr>
      </w:pPr>
      <w:r w:rsidRPr="00597519">
        <w:rPr>
          <w:rFonts w:ascii="Arial" w:hAnsi="Arial" w:cs="Arial"/>
          <w:i/>
          <w:iCs/>
          <w:sz w:val="16"/>
          <w:szCs w:val="16"/>
        </w:rPr>
        <w:t>•</w:t>
      </w:r>
      <w:r w:rsidRPr="00597519">
        <w:rPr>
          <w:rFonts w:ascii="Arial" w:hAnsi="Arial" w:cs="Arial"/>
          <w:i/>
          <w:iCs/>
          <w:sz w:val="16"/>
          <w:szCs w:val="16"/>
        </w:rPr>
        <w:tab/>
        <w:t>Opiekun projektu</w:t>
      </w:r>
    </w:p>
    <w:p w14:paraId="65479F2E" w14:textId="77777777" w:rsidR="00606BDC" w:rsidRDefault="003971B9" w:rsidP="00365051">
      <w:pPr>
        <w:pStyle w:val="Nagwek2"/>
      </w:pPr>
      <w:r>
        <w:t>Słownik pojęć</w:t>
      </w:r>
    </w:p>
    <w:p w14:paraId="07B29470" w14:textId="77777777" w:rsidR="00597519" w:rsidRPr="00597519" w:rsidRDefault="00597519" w:rsidP="00597519">
      <w:pPr>
        <w:rPr>
          <w:rFonts w:ascii="Arial" w:hAnsi="Arial" w:cs="Arial"/>
          <w:sz w:val="16"/>
          <w:szCs w:val="16"/>
        </w:rPr>
      </w:pPr>
      <w:proofErr w:type="spellStart"/>
      <w:r w:rsidRPr="00597519">
        <w:rPr>
          <w:rFonts w:ascii="Arial" w:hAnsi="Arial" w:cs="Arial"/>
          <w:sz w:val="16"/>
          <w:szCs w:val="16"/>
        </w:rPr>
        <w:t>Gamitude</w:t>
      </w:r>
      <w:proofErr w:type="spellEnd"/>
      <w:r w:rsidRPr="00597519">
        <w:rPr>
          <w:rFonts w:ascii="Arial" w:hAnsi="Arial" w:cs="Arial"/>
          <w:sz w:val="16"/>
          <w:szCs w:val="16"/>
        </w:rPr>
        <w:t xml:space="preserve"> – nazwa projektu/aplikacji</w:t>
      </w:r>
    </w:p>
    <w:p w14:paraId="68F5464E" w14:textId="77777777" w:rsidR="00606BDC" w:rsidRDefault="00CD0D4A" w:rsidP="00EA456B">
      <w:pPr>
        <w:pStyle w:val="Nagwek1"/>
      </w:pPr>
      <w:r>
        <w:t>Projekt w kontekście</w:t>
      </w:r>
    </w:p>
    <w:p w14:paraId="24971254" w14:textId="77777777" w:rsidR="00CD0D4A" w:rsidRDefault="005558AD" w:rsidP="008A30F7">
      <w:pPr>
        <w:pStyle w:val="podpowiedzi"/>
      </w:pPr>
      <w:r>
        <w:t>{</w:t>
      </w:r>
      <w:r w:rsidR="003D646E">
        <w:t xml:space="preserve">Opis systemu w </w:t>
      </w:r>
      <w:r w:rsidR="00EA66FA">
        <w:t xml:space="preserve">docelowym </w:t>
      </w:r>
      <w:r w:rsidR="003D646E">
        <w:t xml:space="preserve">środowisku </w:t>
      </w:r>
      <w:r w:rsidR="001C64A8">
        <w:t xml:space="preserve">jego </w:t>
      </w:r>
      <w:r w:rsidR="003D646E">
        <w:t>zastosowania</w:t>
      </w:r>
      <w:r w:rsidR="001C64A8">
        <w:t xml:space="preserve"> </w:t>
      </w:r>
      <w:r w:rsidR="0092175D">
        <w:t>}</w:t>
      </w:r>
    </w:p>
    <w:p w14:paraId="52A6DAE2" w14:textId="77777777" w:rsidR="00606BDC" w:rsidRDefault="00CD0D4A" w:rsidP="00365051">
      <w:pPr>
        <w:pStyle w:val="Nagwek2"/>
      </w:pPr>
      <w:r>
        <w:lastRenderedPageBreak/>
        <w:t>Kontekst biznesowy</w:t>
      </w:r>
    </w:p>
    <w:p w14:paraId="6627FD0C" w14:textId="77777777" w:rsidR="00E45391" w:rsidRDefault="009A47A0" w:rsidP="00E45391">
      <w:r>
        <w:pict w14:anchorId="6FB08887">
          <v:shape id="_x0000_i1026" type="#_x0000_t75" style="width:453pt;height:348pt">
            <v:imagedata r:id="rId9" o:title="Screenshot_39"/>
          </v:shape>
        </w:pict>
      </w:r>
    </w:p>
    <w:p w14:paraId="2723933F" w14:textId="77777777" w:rsidR="00940366" w:rsidRDefault="00940366" w:rsidP="00E45391">
      <w:r>
        <w:t xml:space="preserve">Grupa administratorów(grupa deweloperska) jest odpowiedzialna za perspektywę techniczną, a dokładniej o bazę danych, serwer, implementacje systemu oraz tak samo jest zainteresowania UI/UX jak zwykły użytkownik. Wydawca jest interesariuszem w stosunku do UI/UX, metod zarobku </w:t>
      </w:r>
      <w:r w:rsidR="00010A98">
        <w:t>oraz mediów społecznościowych. Prawo polskie jest natomiast zainteresowane sposobem w jaki nasz system przetwarza dane osobowe.</w:t>
      </w:r>
    </w:p>
    <w:p w14:paraId="1AD4A238" w14:textId="77777777" w:rsidR="00010A98" w:rsidRPr="00E45391" w:rsidRDefault="00010A98" w:rsidP="00E45391">
      <w:r>
        <w:t>Sponsorzy finansują cały projekt wiec wymagają żeby gotowy system był rentowny. Jednocześnie grupa sponsorów jest odpowiedzialna za zatrudnienie wydawcy gdzie kolejno On jest odpowiedzialny za zebranie grupy Administratorów(grupy deweloperskiej) która będzie odpowiedzialna za implementacje i spełnienie wymagań systemu.</w:t>
      </w:r>
    </w:p>
    <w:p w14:paraId="6A5FF903" w14:textId="77777777" w:rsidR="00606BDC" w:rsidRPr="00A32660" w:rsidRDefault="00606BDC" w:rsidP="00365051">
      <w:pPr>
        <w:pStyle w:val="Nagwek2"/>
      </w:pPr>
      <w:r w:rsidRPr="00A32660">
        <w:t xml:space="preserve">Udziałowcy </w:t>
      </w:r>
    </w:p>
    <w:p w14:paraId="7EE0CA8B" w14:textId="77777777" w:rsidR="001C64A8" w:rsidRDefault="00606BDC" w:rsidP="008A30F7">
      <w:pPr>
        <w:pStyle w:val="podpowiedzi"/>
      </w:pPr>
      <w:r>
        <w:t>{</w:t>
      </w:r>
      <w:r w:rsidR="001C64A8" w:rsidRPr="001C64A8">
        <w:t xml:space="preserve"> </w:t>
      </w:r>
      <w:r w:rsidR="001C64A8">
        <w:t xml:space="preserve">Udziałowiec to każdy podmiot, ożywiony bądź nie (osoba, system, urządzenie, regulacje prawne, społeczeństwo </w:t>
      </w:r>
      <w:proofErr w:type="spellStart"/>
      <w:r w:rsidR="001C64A8">
        <w:t>itp</w:t>
      </w:r>
      <w:proofErr w:type="spellEnd"/>
      <w:r w:rsidR="001C64A8">
        <w:t>), który bierze udział w projekcie, lub na którego projekt może wpływać.</w:t>
      </w:r>
    </w:p>
    <w:p w14:paraId="10C72A43" w14:textId="77777777" w:rsidR="00606BDC" w:rsidRDefault="00606BDC" w:rsidP="008A30F7">
      <w:pPr>
        <w:pStyle w:val="podpowiedzi"/>
      </w:pPr>
      <w:r>
        <w:t xml:space="preserve">Dla projektów, które powstają w oparciu o istniejącą infrastrukturę techniczną, należy </w:t>
      </w:r>
      <w:r w:rsidR="001C64A8">
        <w:t xml:space="preserve">pamiętać </w:t>
      </w:r>
      <w:r>
        <w:t>o włączeniu tej infrastruktury jako udziałowca</w:t>
      </w:r>
      <w:r w:rsidR="001C64A8">
        <w:t xml:space="preserve"> nieożywionego</w:t>
      </w:r>
      <w:r>
        <w:t>, którego istnienie narzuc</w:t>
      </w:r>
      <w:r w:rsidR="001C64A8">
        <w:t>a pewne rozwiązania i wymagania</w:t>
      </w:r>
      <w:r>
        <w:t>}</w:t>
      </w:r>
    </w:p>
    <w:p w14:paraId="43AD183E" w14:textId="77777777" w:rsidR="00E45391" w:rsidRDefault="00E45391" w:rsidP="007A3A85">
      <w:pPr>
        <w:pStyle w:val="Nagwek2"/>
        <w:numPr>
          <w:ilvl w:val="0"/>
          <w:numId w:val="0"/>
        </w:num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14:paraId="11208D55" w14:textId="77777777" w:rsidTr="00821F1C">
        <w:trPr>
          <w:cantSplit/>
        </w:trPr>
        <w:tc>
          <w:tcPr>
            <w:tcW w:w="9214" w:type="dxa"/>
            <w:gridSpan w:val="2"/>
            <w:shd w:val="clear" w:color="auto" w:fill="D9D9D9"/>
            <w:vAlign w:val="center"/>
          </w:tcPr>
          <w:p w14:paraId="6287DC70" w14:textId="77777777" w:rsidR="00E45391" w:rsidRPr="005D58FD" w:rsidRDefault="00E45391" w:rsidP="00821F1C">
            <w:pPr>
              <w:pStyle w:val="wpiswtabeli"/>
            </w:pPr>
            <w:r w:rsidRPr="005D58FD">
              <w:t>KARTA UDZIAŁOWCA</w:t>
            </w:r>
          </w:p>
        </w:tc>
      </w:tr>
      <w:tr w:rsidR="00E45391" w14:paraId="33A978FE" w14:textId="77777777" w:rsidTr="00821F1C">
        <w:tc>
          <w:tcPr>
            <w:tcW w:w="1701" w:type="dxa"/>
            <w:shd w:val="clear" w:color="auto" w:fill="D9D9D9"/>
            <w:vAlign w:val="center"/>
          </w:tcPr>
          <w:p w14:paraId="28DAA4C9" w14:textId="77777777" w:rsidR="00E45391" w:rsidRPr="005D58FD" w:rsidRDefault="00E45391" w:rsidP="00821F1C">
            <w:pPr>
              <w:pStyle w:val="tekstwtabeliTNR"/>
            </w:pPr>
            <w:r w:rsidRPr="005D58FD">
              <w:t>Identyfikator:</w:t>
            </w:r>
          </w:p>
        </w:tc>
        <w:tc>
          <w:tcPr>
            <w:tcW w:w="7513" w:type="dxa"/>
            <w:vAlign w:val="center"/>
          </w:tcPr>
          <w:p w14:paraId="66F0819E" w14:textId="77777777" w:rsidR="00E45391" w:rsidRPr="005A5155" w:rsidRDefault="00E45391" w:rsidP="00821F1C">
            <w:pPr>
              <w:pStyle w:val="podpowiedzi"/>
            </w:pPr>
            <w:r>
              <w:t>UOB01</w:t>
            </w:r>
          </w:p>
        </w:tc>
      </w:tr>
      <w:tr w:rsidR="00E45391" w14:paraId="3AA5A0F5" w14:textId="77777777" w:rsidTr="00821F1C">
        <w:tc>
          <w:tcPr>
            <w:tcW w:w="1701" w:type="dxa"/>
            <w:shd w:val="clear" w:color="auto" w:fill="D9D9D9"/>
            <w:vAlign w:val="center"/>
          </w:tcPr>
          <w:p w14:paraId="07938603" w14:textId="77777777" w:rsidR="00E45391" w:rsidRPr="005D58FD" w:rsidRDefault="00E45391" w:rsidP="00821F1C">
            <w:pPr>
              <w:pStyle w:val="tekstwtabeliTNR"/>
            </w:pPr>
            <w:r w:rsidRPr="005D58FD">
              <w:t>Nazwa:</w:t>
            </w:r>
          </w:p>
        </w:tc>
        <w:tc>
          <w:tcPr>
            <w:tcW w:w="7513" w:type="dxa"/>
            <w:vAlign w:val="center"/>
          </w:tcPr>
          <w:p w14:paraId="4188DD7B" w14:textId="77777777" w:rsidR="00E45391" w:rsidRDefault="00E45391" w:rsidP="00821F1C">
            <w:pPr>
              <w:pStyle w:val="podpowiedzi"/>
            </w:pPr>
            <w:r>
              <w:t>Administrator</w:t>
            </w:r>
          </w:p>
        </w:tc>
      </w:tr>
      <w:tr w:rsidR="00E45391" w14:paraId="35F44D10" w14:textId="77777777" w:rsidTr="00821F1C">
        <w:tc>
          <w:tcPr>
            <w:tcW w:w="1701" w:type="dxa"/>
            <w:shd w:val="clear" w:color="auto" w:fill="D9D9D9"/>
            <w:vAlign w:val="center"/>
          </w:tcPr>
          <w:p w14:paraId="7F1CB8B5" w14:textId="77777777" w:rsidR="00E45391" w:rsidRPr="005D58FD" w:rsidRDefault="00E45391" w:rsidP="00821F1C">
            <w:pPr>
              <w:pStyle w:val="tekstwtabeliTNR"/>
            </w:pPr>
            <w:r w:rsidRPr="005D58FD">
              <w:t>Opis:</w:t>
            </w:r>
          </w:p>
        </w:tc>
        <w:tc>
          <w:tcPr>
            <w:tcW w:w="7513" w:type="dxa"/>
            <w:vAlign w:val="center"/>
          </w:tcPr>
          <w:p w14:paraId="0BE6F291" w14:textId="77777777" w:rsidR="00E45391" w:rsidRDefault="00E45391" w:rsidP="00821F1C">
            <w:pPr>
              <w:pStyle w:val="podpowiedzi"/>
            </w:pPr>
            <w:r>
              <w:t>Administratorzy to osoby zajmujące się opieką nad systemem</w:t>
            </w:r>
            <w:r w:rsidR="007A3A85">
              <w:t xml:space="preserve"> należące do zespołu projektowego</w:t>
            </w:r>
          </w:p>
        </w:tc>
      </w:tr>
      <w:tr w:rsidR="00E45391" w14:paraId="5CD80E6D" w14:textId="77777777" w:rsidTr="00821F1C">
        <w:tc>
          <w:tcPr>
            <w:tcW w:w="1701" w:type="dxa"/>
            <w:shd w:val="clear" w:color="auto" w:fill="D9D9D9"/>
            <w:vAlign w:val="center"/>
          </w:tcPr>
          <w:p w14:paraId="783D34FA" w14:textId="77777777" w:rsidR="00E45391" w:rsidRPr="005D58FD" w:rsidRDefault="00E45391" w:rsidP="00821F1C">
            <w:pPr>
              <w:pStyle w:val="tekstwtabeliTNR"/>
            </w:pPr>
            <w:r w:rsidRPr="005D58FD">
              <w:t>Typ udziałowca:</w:t>
            </w:r>
          </w:p>
        </w:tc>
        <w:tc>
          <w:tcPr>
            <w:tcW w:w="7513" w:type="dxa"/>
            <w:vAlign w:val="center"/>
          </w:tcPr>
          <w:p w14:paraId="5F2656AD" w14:textId="77777777" w:rsidR="00E45391" w:rsidRDefault="00E45391" w:rsidP="00821F1C">
            <w:pPr>
              <w:pStyle w:val="podpowiedzi"/>
            </w:pPr>
            <w:r>
              <w:t>Ożywiony, bezpośredni</w:t>
            </w:r>
          </w:p>
        </w:tc>
      </w:tr>
      <w:tr w:rsidR="00E45391" w14:paraId="33DF8D66" w14:textId="77777777" w:rsidTr="00821F1C">
        <w:tc>
          <w:tcPr>
            <w:tcW w:w="1701" w:type="dxa"/>
            <w:shd w:val="clear" w:color="auto" w:fill="D9D9D9"/>
            <w:vAlign w:val="center"/>
          </w:tcPr>
          <w:p w14:paraId="67AE54CB" w14:textId="77777777" w:rsidR="00E45391" w:rsidRPr="005D58FD" w:rsidRDefault="00E45391" w:rsidP="00821F1C">
            <w:pPr>
              <w:pStyle w:val="tekstwtabeliTNR"/>
            </w:pPr>
            <w:r w:rsidRPr="005D58FD">
              <w:t>Punkt widzenia:</w:t>
            </w:r>
          </w:p>
        </w:tc>
        <w:tc>
          <w:tcPr>
            <w:tcW w:w="7513" w:type="dxa"/>
            <w:vAlign w:val="center"/>
          </w:tcPr>
          <w:p w14:paraId="25F7F0D9" w14:textId="77777777" w:rsidR="00E45391" w:rsidRDefault="00E45391" w:rsidP="00821F1C">
            <w:pPr>
              <w:pStyle w:val="podpowiedzi"/>
            </w:pPr>
            <w:r>
              <w:t>Perspektywa techniczna, operatora systemu</w:t>
            </w:r>
          </w:p>
        </w:tc>
      </w:tr>
      <w:tr w:rsidR="00E45391" w14:paraId="70B41183" w14:textId="77777777" w:rsidTr="00821F1C">
        <w:tc>
          <w:tcPr>
            <w:tcW w:w="1701" w:type="dxa"/>
            <w:shd w:val="clear" w:color="auto" w:fill="D9D9D9"/>
            <w:vAlign w:val="center"/>
          </w:tcPr>
          <w:p w14:paraId="2240505B" w14:textId="77777777" w:rsidR="00E45391" w:rsidRPr="005D58FD" w:rsidRDefault="00E45391" w:rsidP="00821F1C">
            <w:pPr>
              <w:pStyle w:val="tekstwtabeliTNR"/>
            </w:pPr>
            <w:r w:rsidRPr="005D58FD">
              <w:t>Ograniczenia:</w:t>
            </w:r>
          </w:p>
        </w:tc>
        <w:tc>
          <w:tcPr>
            <w:tcW w:w="7513" w:type="dxa"/>
            <w:vAlign w:val="center"/>
          </w:tcPr>
          <w:p w14:paraId="185785C8" w14:textId="77777777" w:rsidR="00E45391" w:rsidRDefault="00E45391" w:rsidP="00821F1C">
            <w:pPr>
              <w:pStyle w:val="podpowiedzi"/>
            </w:pPr>
            <w:r>
              <w:t>Administrator nie powinien specyfikować wymagań finansowych</w:t>
            </w:r>
          </w:p>
        </w:tc>
      </w:tr>
      <w:tr w:rsidR="00E45391" w14:paraId="6394B428" w14:textId="77777777" w:rsidTr="00821F1C">
        <w:tc>
          <w:tcPr>
            <w:tcW w:w="1701" w:type="dxa"/>
            <w:shd w:val="clear" w:color="auto" w:fill="D9D9D9"/>
            <w:vAlign w:val="center"/>
          </w:tcPr>
          <w:p w14:paraId="4710AFD9" w14:textId="77777777" w:rsidR="00E45391" w:rsidRPr="005D58FD" w:rsidRDefault="00E45391" w:rsidP="00821F1C">
            <w:pPr>
              <w:pStyle w:val="tekstwtabeliTNR"/>
            </w:pPr>
            <w:r w:rsidRPr="005D58FD">
              <w:t>Wymagania:</w:t>
            </w:r>
          </w:p>
        </w:tc>
        <w:tc>
          <w:tcPr>
            <w:tcW w:w="7513" w:type="dxa"/>
            <w:vAlign w:val="center"/>
          </w:tcPr>
          <w:p w14:paraId="6636E8FA" w14:textId="77777777" w:rsidR="00E45391" w:rsidRDefault="00E45391" w:rsidP="00821F1C">
            <w:pPr>
              <w:pStyle w:val="podpowiedzi"/>
            </w:pPr>
            <w:r>
              <w:t>{tu tylko symbole wymagań wyspecyfikowanych w rozdziale 3}</w:t>
            </w:r>
          </w:p>
        </w:tc>
      </w:tr>
    </w:tbl>
    <w:p w14:paraId="5AD04D9A" w14:textId="77777777"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14:paraId="590A3951" w14:textId="77777777" w:rsidTr="00821F1C">
        <w:trPr>
          <w:cantSplit/>
        </w:trPr>
        <w:tc>
          <w:tcPr>
            <w:tcW w:w="9214" w:type="dxa"/>
            <w:gridSpan w:val="2"/>
            <w:shd w:val="clear" w:color="auto" w:fill="D9D9D9"/>
            <w:vAlign w:val="center"/>
          </w:tcPr>
          <w:p w14:paraId="043DFC71" w14:textId="77777777" w:rsidR="00E45391" w:rsidRPr="005D58FD" w:rsidRDefault="00E45391" w:rsidP="00821F1C">
            <w:pPr>
              <w:pStyle w:val="wpiswtabeli"/>
            </w:pPr>
            <w:r w:rsidRPr="005D58FD">
              <w:t>KARTA UDZIAŁOWCA</w:t>
            </w:r>
          </w:p>
        </w:tc>
      </w:tr>
      <w:tr w:rsidR="00E45391" w14:paraId="0FEBB983" w14:textId="77777777" w:rsidTr="00821F1C">
        <w:tc>
          <w:tcPr>
            <w:tcW w:w="1701" w:type="dxa"/>
            <w:shd w:val="clear" w:color="auto" w:fill="D9D9D9"/>
            <w:vAlign w:val="center"/>
          </w:tcPr>
          <w:p w14:paraId="7845B017" w14:textId="77777777" w:rsidR="00E45391" w:rsidRPr="005D58FD" w:rsidRDefault="00E45391" w:rsidP="00821F1C">
            <w:pPr>
              <w:pStyle w:val="tekstwtabeliTNR"/>
            </w:pPr>
            <w:r w:rsidRPr="005D58FD">
              <w:lastRenderedPageBreak/>
              <w:t>Identyfikator:</w:t>
            </w:r>
          </w:p>
        </w:tc>
        <w:tc>
          <w:tcPr>
            <w:tcW w:w="7513" w:type="dxa"/>
            <w:vAlign w:val="center"/>
          </w:tcPr>
          <w:p w14:paraId="24815021" w14:textId="77777777" w:rsidR="00E45391" w:rsidRPr="005A5155" w:rsidRDefault="00E45391" w:rsidP="00821F1C">
            <w:pPr>
              <w:pStyle w:val="podpowiedzi"/>
            </w:pPr>
            <w:r>
              <w:t>UOB02</w:t>
            </w:r>
          </w:p>
        </w:tc>
      </w:tr>
      <w:tr w:rsidR="00E45391" w14:paraId="22BAA9E0" w14:textId="77777777" w:rsidTr="00821F1C">
        <w:tc>
          <w:tcPr>
            <w:tcW w:w="1701" w:type="dxa"/>
            <w:shd w:val="clear" w:color="auto" w:fill="D9D9D9"/>
            <w:vAlign w:val="center"/>
          </w:tcPr>
          <w:p w14:paraId="6138A0EB" w14:textId="77777777" w:rsidR="00E45391" w:rsidRPr="005D58FD" w:rsidRDefault="00E45391" w:rsidP="00821F1C">
            <w:pPr>
              <w:pStyle w:val="tekstwtabeliTNR"/>
            </w:pPr>
            <w:r w:rsidRPr="005D58FD">
              <w:t>Nazwa:</w:t>
            </w:r>
          </w:p>
        </w:tc>
        <w:tc>
          <w:tcPr>
            <w:tcW w:w="7513" w:type="dxa"/>
            <w:vAlign w:val="center"/>
          </w:tcPr>
          <w:p w14:paraId="54823867" w14:textId="77777777" w:rsidR="00E45391" w:rsidRDefault="00E45391" w:rsidP="00821F1C">
            <w:pPr>
              <w:pStyle w:val="podpowiedzi"/>
            </w:pPr>
            <w:r>
              <w:t>Użytkownik końcowy</w:t>
            </w:r>
          </w:p>
        </w:tc>
      </w:tr>
      <w:tr w:rsidR="00E45391" w14:paraId="4E7BF935" w14:textId="77777777" w:rsidTr="00821F1C">
        <w:tc>
          <w:tcPr>
            <w:tcW w:w="1701" w:type="dxa"/>
            <w:shd w:val="clear" w:color="auto" w:fill="D9D9D9"/>
            <w:vAlign w:val="center"/>
          </w:tcPr>
          <w:p w14:paraId="6E13C3C6" w14:textId="77777777" w:rsidR="00E45391" w:rsidRPr="005D58FD" w:rsidRDefault="00E45391" w:rsidP="00821F1C">
            <w:pPr>
              <w:pStyle w:val="tekstwtabeliTNR"/>
            </w:pPr>
            <w:r w:rsidRPr="005D58FD">
              <w:t>Opis:</w:t>
            </w:r>
          </w:p>
        </w:tc>
        <w:tc>
          <w:tcPr>
            <w:tcW w:w="7513" w:type="dxa"/>
            <w:vAlign w:val="center"/>
          </w:tcPr>
          <w:p w14:paraId="074A7520" w14:textId="77777777" w:rsidR="00E45391" w:rsidRDefault="00E45391" w:rsidP="00821F1C">
            <w:pPr>
              <w:pStyle w:val="podpowiedzi"/>
            </w:pPr>
            <w:r>
              <w:t>Przeciętny, finalny użytkownik korzystający z aplikacji</w:t>
            </w:r>
          </w:p>
        </w:tc>
      </w:tr>
      <w:tr w:rsidR="00E45391" w14:paraId="5CAEB974" w14:textId="77777777" w:rsidTr="00821F1C">
        <w:tc>
          <w:tcPr>
            <w:tcW w:w="1701" w:type="dxa"/>
            <w:shd w:val="clear" w:color="auto" w:fill="D9D9D9"/>
            <w:vAlign w:val="center"/>
          </w:tcPr>
          <w:p w14:paraId="05144305" w14:textId="77777777" w:rsidR="00E45391" w:rsidRPr="005D58FD" w:rsidRDefault="00E45391" w:rsidP="00821F1C">
            <w:pPr>
              <w:pStyle w:val="tekstwtabeliTNR"/>
            </w:pPr>
            <w:r w:rsidRPr="005D58FD">
              <w:t>Typ udziałowca:</w:t>
            </w:r>
          </w:p>
        </w:tc>
        <w:tc>
          <w:tcPr>
            <w:tcW w:w="7513" w:type="dxa"/>
            <w:vAlign w:val="center"/>
          </w:tcPr>
          <w:p w14:paraId="755BC558" w14:textId="77777777" w:rsidR="00E45391" w:rsidRDefault="00E45391" w:rsidP="00821F1C">
            <w:pPr>
              <w:pStyle w:val="podpowiedzi"/>
            </w:pPr>
            <w:r>
              <w:t>Ożywiony, bezpośredni</w:t>
            </w:r>
          </w:p>
        </w:tc>
      </w:tr>
      <w:tr w:rsidR="00E45391" w14:paraId="20111C94" w14:textId="77777777" w:rsidTr="00821F1C">
        <w:tc>
          <w:tcPr>
            <w:tcW w:w="1701" w:type="dxa"/>
            <w:shd w:val="clear" w:color="auto" w:fill="D9D9D9"/>
            <w:vAlign w:val="center"/>
          </w:tcPr>
          <w:p w14:paraId="360D73FA" w14:textId="77777777" w:rsidR="00E45391" w:rsidRPr="005D58FD" w:rsidRDefault="00E45391" w:rsidP="00821F1C">
            <w:pPr>
              <w:pStyle w:val="tekstwtabeliTNR"/>
            </w:pPr>
            <w:r w:rsidRPr="005D58FD">
              <w:t>Punkt widzenia:</w:t>
            </w:r>
          </w:p>
        </w:tc>
        <w:tc>
          <w:tcPr>
            <w:tcW w:w="7513" w:type="dxa"/>
            <w:vAlign w:val="center"/>
          </w:tcPr>
          <w:p w14:paraId="3D2719AF" w14:textId="77777777" w:rsidR="00E45391" w:rsidRDefault="00E45391" w:rsidP="00821F1C">
            <w:pPr>
              <w:pStyle w:val="podpowiedzi"/>
            </w:pPr>
            <w:r>
              <w:t>Perspektywa użytkownika</w:t>
            </w:r>
          </w:p>
        </w:tc>
      </w:tr>
      <w:tr w:rsidR="00E45391" w14:paraId="1C5A55A3" w14:textId="77777777" w:rsidTr="00821F1C">
        <w:tc>
          <w:tcPr>
            <w:tcW w:w="1701" w:type="dxa"/>
            <w:shd w:val="clear" w:color="auto" w:fill="D9D9D9"/>
            <w:vAlign w:val="center"/>
          </w:tcPr>
          <w:p w14:paraId="4B82109D" w14:textId="77777777" w:rsidR="00E45391" w:rsidRPr="005D58FD" w:rsidRDefault="00E45391" w:rsidP="00821F1C">
            <w:pPr>
              <w:pStyle w:val="tekstwtabeliTNR"/>
            </w:pPr>
            <w:r w:rsidRPr="005D58FD">
              <w:t>Ograniczenia:</w:t>
            </w:r>
          </w:p>
        </w:tc>
        <w:tc>
          <w:tcPr>
            <w:tcW w:w="7513" w:type="dxa"/>
            <w:vAlign w:val="center"/>
          </w:tcPr>
          <w:p w14:paraId="57C42F60" w14:textId="77777777" w:rsidR="00E45391" w:rsidRDefault="00E45391" w:rsidP="00821F1C">
            <w:pPr>
              <w:pStyle w:val="podpowiedzi"/>
            </w:pPr>
            <w:r>
              <w:t>Nie ma dostępu do warstwy technicznej – bazy danych, kodu itp.</w:t>
            </w:r>
          </w:p>
        </w:tc>
      </w:tr>
      <w:tr w:rsidR="00E45391" w14:paraId="3E998231" w14:textId="77777777" w:rsidTr="00821F1C">
        <w:tc>
          <w:tcPr>
            <w:tcW w:w="1701" w:type="dxa"/>
            <w:shd w:val="clear" w:color="auto" w:fill="D9D9D9"/>
            <w:vAlign w:val="center"/>
          </w:tcPr>
          <w:p w14:paraId="509406EF" w14:textId="77777777" w:rsidR="00E45391" w:rsidRPr="005D58FD" w:rsidRDefault="00E45391" w:rsidP="00821F1C">
            <w:pPr>
              <w:pStyle w:val="tekstwtabeliTNR"/>
            </w:pPr>
            <w:r w:rsidRPr="005D58FD">
              <w:t>Wymagania:</w:t>
            </w:r>
          </w:p>
        </w:tc>
        <w:tc>
          <w:tcPr>
            <w:tcW w:w="7513" w:type="dxa"/>
            <w:vAlign w:val="center"/>
          </w:tcPr>
          <w:p w14:paraId="59DAEBEB" w14:textId="77777777" w:rsidR="00E45391" w:rsidRDefault="00E45391" w:rsidP="00821F1C">
            <w:pPr>
              <w:pStyle w:val="podpowiedzi"/>
            </w:pPr>
            <w:r>
              <w:t>{tu tylko symbole wymagań wyspecyfikowanych w rozdziale 3}</w:t>
            </w:r>
          </w:p>
        </w:tc>
      </w:tr>
    </w:tbl>
    <w:p w14:paraId="22247A41" w14:textId="77777777"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14:paraId="0AE3CD53" w14:textId="77777777" w:rsidTr="00821F1C">
        <w:trPr>
          <w:cantSplit/>
        </w:trPr>
        <w:tc>
          <w:tcPr>
            <w:tcW w:w="9214" w:type="dxa"/>
            <w:gridSpan w:val="2"/>
            <w:shd w:val="clear" w:color="auto" w:fill="D9D9D9"/>
            <w:vAlign w:val="center"/>
          </w:tcPr>
          <w:p w14:paraId="6C72CB07" w14:textId="77777777" w:rsidR="00E45391" w:rsidRPr="005D58FD" w:rsidRDefault="00E45391" w:rsidP="00821F1C">
            <w:pPr>
              <w:pStyle w:val="wpiswtabeli"/>
            </w:pPr>
            <w:r w:rsidRPr="005D58FD">
              <w:t>KARTA UDZIAŁOWCA</w:t>
            </w:r>
          </w:p>
        </w:tc>
      </w:tr>
      <w:tr w:rsidR="00E45391" w14:paraId="2B7D0297" w14:textId="77777777" w:rsidTr="00821F1C">
        <w:tc>
          <w:tcPr>
            <w:tcW w:w="1701" w:type="dxa"/>
            <w:shd w:val="clear" w:color="auto" w:fill="D9D9D9"/>
            <w:vAlign w:val="center"/>
          </w:tcPr>
          <w:p w14:paraId="60488D57" w14:textId="77777777" w:rsidR="00E45391" w:rsidRPr="005D58FD" w:rsidRDefault="00E45391" w:rsidP="00821F1C">
            <w:pPr>
              <w:pStyle w:val="tekstwtabeliTNR"/>
            </w:pPr>
            <w:r w:rsidRPr="005D58FD">
              <w:t>Identyfikator:</w:t>
            </w:r>
          </w:p>
        </w:tc>
        <w:tc>
          <w:tcPr>
            <w:tcW w:w="7513" w:type="dxa"/>
            <w:vAlign w:val="center"/>
          </w:tcPr>
          <w:p w14:paraId="5A63388B" w14:textId="77777777" w:rsidR="00E45391" w:rsidRPr="005A5155" w:rsidRDefault="00E45391" w:rsidP="00821F1C">
            <w:pPr>
              <w:pStyle w:val="podpowiedzi"/>
            </w:pPr>
            <w:r>
              <w:t>UOB03</w:t>
            </w:r>
          </w:p>
        </w:tc>
      </w:tr>
      <w:tr w:rsidR="00E45391" w14:paraId="788BE137" w14:textId="77777777" w:rsidTr="00821F1C">
        <w:tc>
          <w:tcPr>
            <w:tcW w:w="1701" w:type="dxa"/>
            <w:shd w:val="clear" w:color="auto" w:fill="D9D9D9"/>
            <w:vAlign w:val="center"/>
          </w:tcPr>
          <w:p w14:paraId="75D92961" w14:textId="77777777" w:rsidR="00E45391" w:rsidRPr="005D58FD" w:rsidRDefault="00E45391" w:rsidP="00821F1C">
            <w:pPr>
              <w:pStyle w:val="tekstwtabeliTNR"/>
            </w:pPr>
            <w:r w:rsidRPr="005D58FD">
              <w:t>Nazwa:</w:t>
            </w:r>
          </w:p>
        </w:tc>
        <w:tc>
          <w:tcPr>
            <w:tcW w:w="7513" w:type="dxa"/>
            <w:vAlign w:val="center"/>
          </w:tcPr>
          <w:p w14:paraId="271555DE" w14:textId="77777777" w:rsidR="00E45391" w:rsidRDefault="00E45391" w:rsidP="00821F1C">
            <w:pPr>
              <w:pStyle w:val="podpowiedzi"/>
            </w:pPr>
            <w:r>
              <w:t>Sponsorzy</w:t>
            </w:r>
          </w:p>
        </w:tc>
      </w:tr>
      <w:tr w:rsidR="00E45391" w14:paraId="4C210EDD" w14:textId="77777777" w:rsidTr="00821F1C">
        <w:tc>
          <w:tcPr>
            <w:tcW w:w="1701" w:type="dxa"/>
            <w:shd w:val="clear" w:color="auto" w:fill="D9D9D9"/>
            <w:vAlign w:val="center"/>
          </w:tcPr>
          <w:p w14:paraId="294BE455" w14:textId="77777777" w:rsidR="00E45391" w:rsidRPr="005D58FD" w:rsidRDefault="00E45391" w:rsidP="00821F1C">
            <w:pPr>
              <w:pStyle w:val="tekstwtabeliTNR"/>
            </w:pPr>
            <w:r w:rsidRPr="005D58FD">
              <w:t>Opis:</w:t>
            </w:r>
          </w:p>
        </w:tc>
        <w:tc>
          <w:tcPr>
            <w:tcW w:w="7513" w:type="dxa"/>
            <w:vAlign w:val="center"/>
          </w:tcPr>
          <w:p w14:paraId="5F835357" w14:textId="77777777" w:rsidR="00E45391" w:rsidRDefault="00E45391" w:rsidP="00821F1C">
            <w:pPr>
              <w:pStyle w:val="podpowiedzi"/>
            </w:pPr>
            <w:r>
              <w:t>Osoba która finansuje projekt i egzekwuje wymagania</w:t>
            </w:r>
          </w:p>
        </w:tc>
      </w:tr>
      <w:tr w:rsidR="00E45391" w14:paraId="5987FBCA" w14:textId="77777777" w:rsidTr="00821F1C">
        <w:tc>
          <w:tcPr>
            <w:tcW w:w="1701" w:type="dxa"/>
            <w:shd w:val="clear" w:color="auto" w:fill="D9D9D9"/>
            <w:vAlign w:val="center"/>
          </w:tcPr>
          <w:p w14:paraId="2B442175" w14:textId="77777777" w:rsidR="00E45391" w:rsidRPr="005D58FD" w:rsidRDefault="00E45391" w:rsidP="00821F1C">
            <w:pPr>
              <w:pStyle w:val="tekstwtabeliTNR"/>
            </w:pPr>
            <w:r w:rsidRPr="005D58FD">
              <w:t>Typ udziałowca:</w:t>
            </w:r>
          </w:p>
        </w:tc>
        <w:tc>
          <w:tcPr>
            <w:tcW w:w="7513" w:type="dxa"/>
            <w:vAlign w:val="center"/>
          </w:tcPr>
          <w:p w14:paraId="6FC451EE" w14:textId="77777777" w:rsidR="00E45391" w:rsidRDefault="00E45391" w:rsidP="00821F1C">
            <w:pPr>
              <w:pStyle w:val="podpowiedzi"/>
            </w:pPr>
            <w:r>
              <w:t>Ożywiony, bezpośredni</w:t>
            </w:r>
          </w:p>
        </w:tc>
      </w:tr>
      <w:tr w:rsidR="00E45391" w14:paraId="04D26063" w14:textId="77777777" w:rsidTr="00821F1C">
        <w:tc>
          <w:tcPr>
            <w:tcW w:w="1701" w:type="dxa"/>
            <w:shd w:val="clear" w:color="auto" w:fill="D9D9D9"/>
            <w:vAlign w:val="center"/>
          </w:tcPr>
          <w:p w14:paraId="50D3569D" w14:textId="77777777" w:rsidR="00E45391" w:rsidRPr="005D58FD" w:rsidRDefault="00E45391" w:rsidP="00821F1C">
            <w:pPr>
              <w:pStyle w:val="tekstwtabeliTNR"/>
            </w:pPr>
            <w:r w:rsidRPr="005D58FD">
              <w:t>Punkt widzenia:</w:t>
            </w:r>
          </w:p>
        </w:tc>
        <w:tc>
          <w:tcPr>
            <w:tcW w:w="7513" w:type="dxa"/>
            <w:vAlign w:val="center"/>
          </w:tcPr>
          <w:p w14:paraId="56AEA3E5" w14:textId="77777777" w:rsidR="00E45391" w:rsidRDefault="00E45391" w:rsidP="00821F1C">
            <w:pPr>
              <w:pStyle w:val="podpowiedzi"/>
            </w:pPr>
            <w:r>
              <w:t>Perspektywa ekonomiczna</w:t>
            </w:r>
          </w:p>
        </w:tc>
      </w:tr>
      <w:tr w:rsidR="00E45391" w14:paraId="2EE8814C" w14:textId="77777777" w:rsidTr="00821F1C">
        <w:tc>
          <w:tcPr>
            <w:tcW w:w="1701" w:type="dxa"/>
            <w:shd w:val="clear" w:color="auto" w:fill="D9D9D9"/>
            <w:vAlign w:val="center"/>
          </w:tcPr>
          <w:p w14:paraId="15C8616D" w14:textId="77777777" w:rsidR="00E45391" w:rsidRPr="005D58FD" w:rsidRDefault="00E45391" w:rsidP="00821F1C">
            <w:pPr>
              <w:pStyle w:val="tekstwtabeliTNR"/>
            </w:pPr>
            <w:r w:rsidRPr="005D58FD">
              <w:t>Ograniczenia:</w:t>
            </w:r>
          </w:p>
        </w:tc>
        <w:tc>
          <w:tcPr>
            <w:tcW w:w="7513" w:type="dxa"/>
            <w:vAlign w:val="center"/>
          </w:tcPr>
          <w:p w14:paraId="434E5390" w14:textId="77777777" w:rsidR="00E45391" w:rsidRDefault="00E45391" w:rsidP="00821F1C">
            <w:pPr>
              <w:pStyle w:val="podpowiedzi"/>
            </w:pPr>
            <w:r>
              <w:t>Nie powinien narzucać technologii przy tworzeniu projektu</w:t>
            </w:r>
          </w:p>
        </w:tc>
      </w:tr>
      <w:tr w:rsidR="00E45391" w14:paraId="4E6497A1" w14:textId="77777777" w:rsidTr="00821F1C">
        <w:tc>
          <w:tcPr>
            <w:tcW w:w="1701" w:type="dxa"/>
            <w:shd w:val="clear" w:color="auto" w:fill="D9D9D9"/>
            <w:vAlign w:val="center"/>
          </w:tcPr>
          <w:p w14:paraId="28B50D1D" w14:textId="77777777" w:rsidR="00E45391" w:rsidRPr="005D58FD" w:rsidRDefault="00E45391" w:rsidP="00821F1C">
            <w:pPr>
              <w:pStyle w:val="tekstwtabeliTNR"/>
            </w:pPr>
            <w:r w:rsidRPr="005D58FD">
              <w:t>Wymagania:</w:t>
            </w:r>
          </w:p>
        </w:tc>
        <w:tc>
          <w:tcPr>
            <w:tcW w:w="7513" w:type="dxa"/>
            <w:vAlign w:val="center"/>
          </w:tcPr>
          <w:p w14:paraId="44C4D678" w14:textId="77777777" w:rsidR="00E45391" w:rsidRDefault="00E45391" w:rsidP="00821F1C">
            <w:pPr>
              <w:pStyle w:val="podpowiedzi"/>
            </w:pPr>
            <w:r>
              <w:t>{tu tylko symbole wymagań wyspecyfikowanych w rozdziale 3}</w:t>
            </w:r>
          </w:p>
        </w:tc>
      </w:tr>
    </w:tbl>
    <w:p w14:paraId="0419D3C2" w14:textId="77777777" w:rsidR="00E45391" w:rsidRDefault="00E45391" w:rsidP="00E45391"/>
    <w:p w14:paraId="6DDD6BE7" w14:textId="77777777"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14:paraId="185171FC" w14:textId="77777777" w:rsidTr="00821F1C">
        <w:trPr>
          <w:cantSplit/>
        </w:trPr>
        <w:tc>
          <w:tcPr>
            <w:tcW w:w="9214" w:type="dxa"/>
            <w:gridSpan w:val="2"/>
            <w:shd w:val="clear" w:color="auto" w:fill="D9D9D9"/>
            <w:vAlign w:val="center"/>
          </w:tcPr>
          <w:p w14:paraId="6281601F" w14:textId="77777777" w:rsidR="00E45391" w:rsidRPr="005D58FD" w:rsidRDefault="00E45391" w:rsidP="00821F1C">
            <w:pPr>
              <w:pStyle w:val="wpiswtabeli"/>
            </w:pPr>
            <w:r w:rsidRPr="005D58FD">
              <w:t>KARTA UDZIAŁOWCA</w:t>
            </w:r>
          </w:p>
        </w:tc>
      </w:tr>
      <w:tr w:rsidR="00E45391" w14:paraId="3B9D5A35" w14:textId="77777777" w:rsidTr="00821F1C">
        <w:tc>
          <w:tcPr>
            <w:tcW w:w="1701" w:type="dxa"/>
            <w:shd w:val="clear" w:color="auto" w:fill="D9D9D9"/>
            <w:vAlign w:val="center"/>
          </w:tcPr>
          <w:p w14:paraId="078E9988" w14:textId="77777777" w:rsidR="00E45391" w:rsidRPr="005D58FD" w:rsidRDefault="00E45391" w:rsidP="00821F1C">
            <w:pPr>
              <w:pStyle w:val="tekstwtabeliTNR"/>
            </w:pPr>
            <w:r w:rsidRPr="005D58FD">
              <w:t>Identyfikator:</w:t>
            </w:r>
          </w:p>
        </w:tc>
        <w:tc>
          <w:tcPr>
            <w:tcW w:w="7513" w:type="dxa"/>
            <w:vAlign w:val="center"/>
          </w:tcPr>
          <w:p w14:paraId="04A4A6BD" w14:textId="77777777" w:rsidR="00E45391" w:rsidRPr="005A5155" w:rsidRDefault="00E45391" w:rsidP="00821F1C">
            <w:pPr>
              <w:pStyle w:val="podpowiedzi"/>
            </w:pPr>
            <w:r>
              <w:t>UOB04</w:t>
            </w:r>
          </w:p>
        </w:tc>
      </w:tr>
      <w:tr w:rsidR="00E45391" w14:paraId="71F998B5" w14:textId="77777777" w:rsidTr="00821F1C">
        <w:tc>
          <w:tcPr>
            <w:tcW w:w="1701" w:type="dxa"/>
            <w:shd w:val="clear" w:color="auto" w:fill="D9D9D9"/>
            <w:vAlign w:val="center"/>
          </w:tcPr>
          <w:p w14:paraId="1E9A69EA" w14:textId="77777777" w:rsidR="00E45391" w:rsidRPr="005D58FD" w:rsidRDefault="00E45391" w:rsidP="00821F1C">
            <w:pPr>
              <w:pStyle w:val="tekstwtabeliTNR"/>
            </w:pPr>
            <w:r w:rsidRPr="005D58FD">
              <w:t>Nazwa:</w:t>
            </w:r>
          </w:p>
        </w:tc>
        <w:tc>
          <w:tcPr>
            <w:tcW w:w="7513" w:type="dxa"/>
            <w:vAlign w:val="center"/>
          </w:tcPr>
          <w:p w14:paraId="24DDF480" w14:textId="77777777" w:rsidR="00E45391" w:rsidRDefault="00E45391" w:rsidP="00821F1C">
            <w:pPr>
              <w:pStyle w:val="podpowiedzi"/>
            </w:pPr>
            <w:r>
              <w:t>Wydawca</w:t>
            </w:r>
          </w:p>
        </w:tc>
      </w:tr>
      <w:tr w:rsidR="00E45391" w14:paraId="5E4C7C2C" w14:textId="77777777" w:rsidTr="00821F1C">
        <w:tc>
          <w:tcPr>
            <w:tcW w:w="1701" w:type="dxa"/>
            <w:shd w:val="clear" w:color="auto" w:fill="D9D9D9"/>
            <w:vAlign w:val="center"/>
          </w:tcPr>
          <w:p w14:paraId="0F64392A" w14:textId="77777777" w:rsidR="00E45391" w:rsidRPr="005D58FD" w:rsidRDefault="00E45391" w:rsidP="00821F1C">
            <w:pPr>
              <w:pStyle w:val="tekstwtabeliTNR"/>
            </w:pPr>
            <w:r w:rsidRPr="005D58FD">
              <w:t>Opis:</w:t>
            </w:r>
          </w:p>
        </w:tc>
        <w:tc>
          <w:tcPr>
            <w:tcW w:w="7513" w:type="dxa"/>
            <w:vAlign w:val="center"/>
          </w:tcPr>
          <w:p w14:paraId="12F1B8D5" w14:textId="77777777" w:rsidR="00E45391" w:rsidRDefault="00E45391" w:rsidP="00821F1C">
            <w:pPr>
              <w:pStyle w:val="podpowiedzi"/>
            </w:pPr>
            <w:r>
              <w:t>Osoba która jest odpowiedzialna za sfinalizowanie projektu i wypuszczenie go na rynek.</w:t>
            </w:r>
          </w:p>
        </w:tc>
      </w:tr>
      <w:tr w:rsidR="00E45391" w14:paraId="0F31E447" w14:textId="77777777" w:rsidTr="00821F1C">
        <w:tc>
          <w:tcPr>
            <w:tcW w:w="1701" w:type="dxa"/>
            <w:shd w:val="clear" w:color="auto" w:fill="D9D9D9"/>
            <w:vAlign w:val="center"/>
          </w:tcPr>
          <w:p w14:paraId="3744980D" w14:textId="77777777" w:rsidR="00E45391" w:rsidRPr="005D58FD" w:rsidRDefault="00E45391" w:rsidP="00821F1C">
            <w:pPr>
              <w:pStyle w:val="tekstwtabeliTNR"/>
            </w:pPr>
            <w:r w:rsidRPr="005D58FD">
              <w:t>Typ udziałowca:</w:t>
            </w:r>
          </w:p>
        </w:tc>
        <w:tc>
          <w:tcPr>
            <w:tcW w:w="7513" w:type="dxa"/>
            <w:vAlign w:val="center"/>
          </w:tcPr>
          <w:p w14:paraId="5D89EC0F" w14:textId="77777777" w:rsidR="00E45391" w:rsidRDefault="00E45391" w:rsidP="00821F1C">
            <w:pPr>
              <w:pStyle w:val="podpowiedzi"/>
            </w:pPr>
            <w:r>
              <w:t>Ożywiony, bezpośredni</w:t>
            </w:r>
          </w:p>
        </w:tc>
      </w:tr>
      <w:tr w:rsidR="00E45391" w14:paraId="6864DE99" w14:textId="77777777" w:rsidTr="00821F1C">
        <w:tc>
          <w:tcPr>
            <w:tcW w:w="1701" w:type="dxa"/>
            <w:shd w:val="clear" w:color="auto" w:fill="D9D9D9"/>
            <w:vAlign w:val="center"/>
          </w:tcPr>
          <w:p w14:paraId="080F2FB1" w14:textId="77777777" w:rsidR="00E45391" w:rsidRPr="005D58FD" w:rsidRDefault="00E45391" w:rsidP="00821F1C">
            <w:pPr>
              <w:pStyle w:val="tekstwtabeliTNR"/>
            </w:pPr>
            <w:r w:rsidRPr="005D58FD">
              <w:t>Punkt widzenia:</w:t>
            </w:r>
          </w:p>
        </w:tc>
        <w:tc>
          <w:tcPr>
            <w:tcW w:w="7513" w:type="dxa"/>
            <w:vAlign w:val="center"/>
          </w:tcPr>
          <w:p w14:paraId="49A5601C" w14:textId="77777777" w:rsidR="00E45391" w:rsidRDefault="00E45391" w:rsidP="00821F1C">
            <w:pPr>
              <w:pStyle w:val="podpowiedzi"/>
            </w:pPr>
            <w:r>
              <w:t>Perspektywa ekonomiczna</w:t>
            </w:r>
          </w:p>
        </w:tc>
      </w:tr>
      <w:tr w:rsidR="00E45391" w14:paraId="14A51B5E" w14:textId="77777777" w:rsidTr="00821F1C">
        <w:tc>
          <w:tcPr>
            <w:tcW w:w="1701" w:type="dxa"/>
            <w:shd w:val="clear" w:color="auto" w:fill="D9D9D9"/>
            <w:vAlign w:val="center"/>
          </w:tcPr>
          <w:p w14:paraId="00BC77EA" w14:textId="77777777" w:rsidR="00E45391" w:rsidRPr="005D58FD" w:rsidRDefault="00E45391" w:rsidP="00821F1C">
            <w:pPr>
              <w:pStyle w:val="tekstwtabeliTNR"/>
            </w:pPr>
            <w:r w:rsidRPr="005D58FD">
              <w:t>Ograniczenia:</w:t>
            </w:r>
          </w:p>
        </w:tc>
        <w:tc>
          <w:tcPr>
            <w:tcW w:w="7513" w:type="dxa"/>
            <w:vAlign w:val="center"/>
          </w:tcPr>
          <w:p w14:paraId="595107CD" w14:textId="77777777" w:rsidR="00E45391" w:rsidRDefault="00E45391" w:rsidP="00821F1C">
            <w:pPr>
              <w:pStyle w:val="podpowiedzi"/>
            </w:pPr>
            <w:r>
              <w:t>Nie powinien narzucać technologii przy tworzeniu projektu</w:t>
            </w:r>
          </w:p>
        </w:tc>
      </w:tr>
      <w:tr w:rsidR="00E45391" w14:paraId="3792722A" w14:textId="77777777" w:rsidTr="00821F1C">
        <w:tc>
          <w:tcPr>
            <w:tcW w:w="1701" w:type="dxa"/>
            <w:shd w:val="clear" w:color="auto" w:fill="D9D9D9"/>
            <w:vAlign w:val="center"/>
          </w:tcPr>
          <w:p w14:paraId="1D17A690" w14:textId="77777777" w:rsidR="00E45391" w:rsidRPr="005D58FD" w:rsidRDefault="00E45391" w:rsidP="00821F1C">
            <w:pPr>
              <w:pStyle w:val="tekstwtabeliTNR"/>
            </w:pPr>
            <w:r w:rsidRPr="005D58FD">
              <w:t>Wymagania:</w:t>
            </w:r>
          </w:p>
        </w:tc>
        <w:tc>
          <w:tcPr>
            <w:tcW w:w="7513" w:type="dxa"/>
            <w:vAlign w:val="center"/>
          </w:tcPr>
          <w:p w14:paraId="2F5DABBE" w14:textId="77777777" w:rsidR="00E45391" w:rsidRDefault="00E45391" w:rsidP="00821F1C">
            <w:pPr>
              <w:pStyle w:val="podpowiedzi"/>
            </w:pPr>
            <w:r>
              <w:t>{tu tylko symbole wymagań wyspecyfikowanych w rozdziale 3}</w:t>
            </w:r>
          </w:p>
        </w:tc>
      </w:tr>
    </w:tbl>
    <w:p w14:paraId="08327C72" w14:textId="77777777" w:rsidR="00E45391" w:rsidRDefault="00E45391" w:rsidP="00E45391"/>
    <w:p w14:paraId="13DCC3F6" w14:textId="77777777"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14:paraId="67568C99" w14:textId="77777777" w:rsidTr="00821F1C">
        <w:trPr>
          <w:cantSplit/>
        </w:trPr>
        <w:tc>
          <w:tcPr>
            <w:tcW w:w="9214" w:type="dxa"/>
            <w:gridSpan w:val="2"/>
            <w:shd w:val="clear" w:color="auto" w:fill="D9D9D9"/>
            <w:vAlign w:val="center"/>
          </w:tcPr>
          <w:p w14:paraId="17565DBB" w14:textId="77777777" w:rsidR="00E45391" w:rsidRPr="005D58FD" w:rsidRDefault="00E45391" w:rsidP="00821F1C">
            <w:pPr>
              <w:pStyle w:val="wpiswtabeli"/>
            </w:pPr>
            <w:r w:rsidRPr="005D58FD">
              <w:t>KARTA UDZIAŁOWCA</w:t>
            </w:r>
          </w:p>
        </w:tc>
      </w:tr>
      <w:tr w:rsidR="00E45391" w14:paraId="19D56B4E" w14:textId="77777777" w:rsidTr="00821F1C">
        <w:tc>
          <w:tcPr>
            <w:tcW w:w="1701" w:type="dxa"/>
            <w:shd w:val="clear" w:color="auto" w:fill="D9D9D9"/>
            <w:vAlign w:val="center"/>
          </w:tcPr>
          <w:p w14:paraId="7E5CB639" w14:textId="77777777" w:rsidR="00E45391" w:rsidRPr="005D58FD" w:rsidRDefault="00E45391" w:rsidP="00821F1C">
            <w:pPr>
              <w:pStyle w:val="tekstwtabeliTNR"/>
            </w:pPr>
            <w:r w:rsidRPr="005D58FD">
              <w:t>Identyfikator:</w:t>
            </w:r>
          </w:p>
        </w:tc>
        <w:tc>
          <w:tcPr>
            <w:tcW w:w="7513" w:type="dxa"/>
            <w:vAlign w:val="center"/>
          </w:tcPr>
          <w:p w14:paraId="45C7B772" w14:textId="77777777" w:rsidR="00E45391" w:rsidRPr="005A5155" w:rsidRDefault="00E45391" w:rsidP="00821F1C">
            <w:pPr>
              <w:pStyle w:val="podpowiedzi"/>
            </w:pPr>
            <w:r>
              <w:t>UNB01</w:t>
            </w:r>
          </w:p>
        </w:tc>
      </w:tr>
      <w:tr w:rsidR="00E45391" w14:paraId="601A79B5" w14:textId="77777777" w:rsidTr="00821F1C">
        <w:tc>
          <w:tcPr>
            <w:tcW w:w="1701" w:type="dxa"/>
            <w:shd w:val="clear" w:color="auto" w:fill="D9D9D9"/>
            <w:vAlign w:val="center"/>
          </w:tcPr>
          <w:p w14:paraId="2B824F7A" w14:textId="77777777" w:rsidR="00E45391" w:rsidRPr="005D58FD" w:rsidRDefault="00E45391" w:rsidP="00821F1C">
            <w:pPr>
              <w:pStyle w:val="tekstwtabeliTNR"/>
            </w:pPr>
            <w:r w:rsidRPr="005D58FD">
              <w:t>Nazwa:</w:t>
            </w:r>
          </w:p>
        </w:tc>
        <w:tc>
          <w:tcPr>
            <w:tcW w:w="7513" w:type="dxa"/>
            <w:vAlign w:val="center"/>
          </w:tcPr>
          <w:p w14:paraId="412FC161" w14:textId="77777777" w:rsidR="00E45391" w:rsidRDefault="00E45391" w:rsidP="00821F1C">
            <w:pPr>
              <w:pStyle w:val="podpowiedzi"/>
            </w:pPr>
            <w:r>
              <w:t>Media</w:t>
            </w:r>
          </w:p>
        </w:tc>
      </w:tr>
      <w:tr w:rsidR="00E45391" w14:paraId="52E6BAC1" w14:textId="77777777" w:rsidTr="00821F1C">
        <w:tc>
          <w:tcPr>
            <w:tcW w:w="1701" w:type="dxa"/>
            <w:shd w:val="clear" w:color="auto" w:fill="D9D9D9"/>
            <w:vAlign w:val="center"/>
          </w:tcPr>
          <w:p w14:paraId="72BBFBED" w14:textId="77777777" w:rsidR="00E45391" w:rsidRPr="005D58FD" w:rsidRDefault="00E45391" w:rsidP="00821F1C">
            <w:pPr>
              <w:pStyle w:val="tekstwtabeliTNR"/>
            </w:pPr>
            <w:r w:rsidRPr="005D58FD">
              <w:t>Opis:</w:t>
            </w:r>
          </w:p>
        </w:tc>
        <w:tc>
          <w:tcPr>
            <w:tcW w:w="7513" w:type="dxa"/>
            <w:vAlign w:val="center"/>
          </w:tcPr>
          <w:p w14:paraId="30BCB7DF" w14:textId="77777777" w:rsidR="00E45391" w:rsidRDefault="00E45391" w:rsidP="00821F1C">
            <w:pPr>
              <w:pStyle w:val="podpowiedzi"/>
            </w:pPr>
            <w:r>
              <w:t>Strony internetowe, reklamy, artykuły, audycje itp.</w:t>
            </w:r>
          </w:p>
        </w:tc>
      </w:tr>
      <w:tr w:rsidR="00E45391" w14:paraId="32F9FD25" w14:textId="77777777" w:rsidTr="00821F1C">
        <w:tc>
          <w:tcPr>
            <w:tcW w:w="1701" w:type="dxa"/>
            <w:shd w:val="clear" w:color="auto" w:fill="D9D9D9"/>
            <w:vAlign w:val="center"/>
          </w:tcPr>
          <w:p w14:paraId="789768A8" w14:textId="77777777" w:rsidR="00E45391" w:rsidRPr="005D58FD" w:rsidRDefault="00E45391" w:rsidP="00821F1C">
            <w:pPr>
              <w:pStyle w:val="tekstwtabeliTNR"/>
            </w:pPr>
            <w:r w:rsidRPr="005D58FD">
              <w:t>Typ udziałowca:</w:t>
            </w:r>
          </w:p>
        </w:tc>
        <w:tc>
          <w:tcPr>
            <w:tcW w:w="7513" w:type="dxa"/>
            <w:vAlign w:val="center"/>
          </w:tcPr>
          <w:p w14:paraId="63970079" w14:textId="77777777" w:rsidR="00E45391" w:rsidRDefault="00E45391" w:rsidP="00821F1C">
            <w:pPr>
              <w:pStyle w:val="podpowiedzi"/>
            </w:pPr>
            <w:r>
              <w:t>Nieożywiony, bezpośredni</w:t>
            </w:r>
          </w:p>
        </w:tc>
      </w:tr>
      <w:tr w:rsidR="00E45391" w14:paraId="76482A3B" w14:textId="77777777" w:rsidTr="00821F1C">
        <w:tc>
          <w:tcPr>
            <w:tcW w:w="1701" w:type="dxa"/>
            <w:shd w:val="clear" w:color="auto" w:fill="D9D9D9"/>
            <w:vAlign w:val="center"/>
          </w:tcPr>
          <w:p w14:paraId="3B715074" w14:textId="77777777" w:rsidR="00E45391" w:rsidRPr="005D58FD" w:rsidRDefault="00E45391" w:rsidP="00821F1C">
            <w:pPr>
              <w:pStyle w:val="tekstwtabeliTNR"/>
            </w:pPr>
            <w:r w:rsidRPr="005D58FD">
              <w:t>Punkt widzenia:</w:t>
            </w:r>
          </w:p>
        </w:tc>
        <w:tc>
          <w:tcPr>
            <w:tcW w:w="7513" w:type="dxa"/>
            <w:vAlign w:val="center"/>
          </w:tcPr>
          <w:p w14:paraId="05284E15" w14:textId="77777777" w:rsidR="00E45391" w:rsidRDefault="00E45391" w:rsidP="00821F1C">
            <w:pPr>
              <w:pStyle w:val="podpowiedzi"/>
            </w:pPr>
            <w:r>
              <w:t>Perspektywa ekonomiczna</w:t>
            </w:r>
          </w:p>
        </w:tc>
      </w:tr>
      <w:tr w:rsidR="00E45391" w14:paraId="4B46C1D1" w14:textId="77777777" w:rsidTr="00821F1C">
        <w:tc>
          <w:tcPr>
            <w:tcW w:w="1701" w:type="dxa"/>
            <w:shd w:val="clear" w:color="auto" w:fill="D9D9D9"/>
            <w:vAlign w:val="center"/>
          </w:tcPr>
          <w:p w14:paraId="498918E3" w14:textId="77777777" w:rsidR="00E45391" w:rsidRPr="005D58FD" w:rsidRDefault="00E45391" w:rsidP="00821F1C">
            <w:pPr>
              <w:pStyle w:val="tekstwtabeliTNR"/>
            </w:pPr>
            <w:r w:rsidRPr="005D58FD">
              <w:t>Ograniczenia:</w:t>
            </w:r>
          </w:p>
        </w:tc>
        <w:tc>
          <w:tcPr>
            <w:tcW w:w="7513" w:type="dxa"/>
            <w:vAlign w:val="center"/>
          </w:tcPr>
          <w:p w14:paraId="2B8C9542" w14:textId="77777777" w:rsidR="00E45391" w:rsidRDefault="00E45391" w:rsidP="00821F1C">
            <w:pPr>
              <w:pStyle w:val="podpowiedzi"/>
            </w:pPr>
            <w:r>
              <w:t>Zero wpływu na budowę projektu</w:t>
            </w:r>
          </w:p>
        </w:tc>
      </w:tr>
      <w:tr w:rsidR="00E45391" w14:paraId="22889F5D" w14:textId="77777777" w:rsidTr="00821F1C">
        <w:tc>
          <w:tcPr>
            <w:tcW w:w="1701" w:type="dxa"/>
            <w:shd w:val="clear" w:color="auto" w:fill="D9D9D9"/>
            <w:vAlign w:val="center"/>
          </w:tcPr>
          <w:p w14:paraId="74865BA5" w14:textId="77777777" w:rsidR="00E45391" w:rsidRPr="005D58FD" w:rsidRDefault="00E45391" w:rsidP="00821F1C">
            <w:pPr>
              <w:pStyle w:val="tekstwtabeliTNR"/>
            </w:pPr>
            <w:r w:rsidRPr="005D58FD">
              <w:t>Wymagania:</w:t>
            </w:r>
          </w:p>
        </w:tc>
        <w:tc>
          <w:tcPr>
            <w:tcW w:w="7513" w:type="dxa"/>
            <w:vAlign w:val="center"/>
          </w:tcPr>
          <w:p w14:paraId="6176B848" w14:textId="77777777" w:rsidR="00E45391" w:rsidRDefault="00E45391" w:rsidP="00821F1C">
            <w:pPr>
              <w:pStyle w:val="podpowiedzi"/>
            </w:pPr>
            <w:r>
              <w:t>{tu tylko symbole wymagań wyspecyfikowanych w rozdziale 3}</w:t>
            </w:r>
          </w:p>
        </w:tc>
      </w:tr>
    </w:tbl>
    <w:p w14:paraId="6E567A44" w14:textId="77777777" w:rsidR="006540B9" w:rsidRDefault="006540B9" w:rsidP="006540B9">
      <w:pPr>
        <w:ind w:firstLine="0"/>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6540B9" w14:paraId="5F97BF5C" w14:textId="77777777" w:rsidTr="006540B9">
        <w:trPr>
          <w:cantSplit/>
        </w:trPr>
        <w:tc>
          <w:tcPr>
            <w:tcW w:w="9214" w:type="dxa"/>
            <w:gridSpan w:val="2"/>
            <w:shd w:val="clear" w:color="auto" w:fill="D9D9D9"/>
            <w:vAlign w:val="center"/>
          </w:tcPr>
          <w:p w14:paraId="069D677C" w14:textId="77777777" w:rsidR="006540B9" w:rsidRPr="005D58FD" w:rsidRDefault="006540B9" w:rsidP="006540B9">
            <w:pPr>
              <w:pStyle w:val="wpiswtabeli"/>
            </w:pPr>
            <w:r w:rsidRPr="005D58FD">
              <w:t>KARTA UDZIAŁOWCA</w:t>
            </w:r>
          </w:p>
        </w:tc>
      </w:tr>
      <w:tr w:rsidR="006540B9" w14:paraId="00EFED42" w14:textId="77777777" w:rsidTr="006540B9">
        <w:tc>
          <w:tcPr>
            <w:tcW w:w="1701" w:type="dxa"/>
            <w:shd w:val="clear" w:color="auto" w:fill="D9D9D9"/>
            <w:vAlign w:val="center"/>
          </w:tcPr>
          <w:p w14:paraId="5B9518EB" w14:textId="77777777" w:rsidR="006540B9" w:rsidRPr="005D58FD" w:rsidRDefault="006540B9" w:rsidP="006540B9">
            <w:pPr>
              <w:pStyle w:val="tekstwtabeliTNR"/>
            </w:pPr>
            <w:r w:rsidRPr="005D58FD">
              <w:t>Identyfikator:</w:t>
            </w:r>
          </w:p>
        </w:tc>
        <w:tc>
          <w:tcPr>
            <w:tcW w:w="7513" w:type="dxa"/>
            <w:vAlign w:val="center"/>
          </w:tcPr>
          <w:p w14:paraId="01E9C9D0" w14:textId="77777777" w:rsidR="006540B9" w:rsidRPr="005A5155" w:rsidRDefault="006540B9" w:rsidP="006540B9">
            <w:pPr>
              <w:pStyle w:val="podpowiedzi"/>
            </w:pPr>
            <w:r>
              <w:t>UNB02</w:t>
            </w:r>
          </w:p>
        </w:tc>
      </w:tr>
      <w:tr w:rsidR="006540B9" w14:paraId="4A5F478B" w14:textId="77777777" w:rsidTr="006540B9">
        <w:tc>
          <w:tcPr>
            <w:tcW w:w="1701" w:type="dxa"/>
            <w:shd w:val="clear" w:color="auto" w:fill="D9D9D9"/>
            <w:vAlign w:val="center"/>
          </w:tcPr>
          <w:p w14:paraId="0F6DB567" w14:textId="77777777" w:rsidR="006540B9" w:rsidRPr="005D58FD" w:rsidRDefault="006540B9" w:rsidP="006540B9">
            <w:pPr>
              <w:pStyle w:val="tekstwtabeliTNR"/>
            </w:pPr>
            <w:r w:rsidRPr="005D58FD">
              <w:t>Nazwa:</w:t>
            </w:r>
          </w:p>
        </w:tc>
        <w:tc>
          <w:tcPr>
            <w:tcW w:w="7513" w:type="dxa"/>
            <w:vAlign w:val="center"/>
          </w:tcPr>
          <w:p w14:paraId="7ED4F245" w14:textId="77777777" w:rsidR="006540B9" w:rsidRDefault="006540B9" w:rsidP="006540B9">
            <w:pPr>
              <w:pStyle w:val="podpowiedzi"/>
            </w:pPr>
            <w:r>
              <w:t>Baza danych</w:t>
            </w:r>
          </w:p>
        </w:tc>
      </w:tr>
      <w:tr w:rsidR="006540B9" w14:paraId="4CAF4167" w14:textId="77777777" w:rsidTr="006540B9">
        <w:tc>
          <w:tcPr>
            <w:tcW w:w="1701" w:type="dxa"/>
            <w:shd w:val="clear" w:color="auto" w:fill="D9D9D9"/>
            <w:vAlign w:val="center"/>
          </w:tcPr>
          <w:p w14:paraId="444882ED" w14:textId="77777777" w:rsidR="006540B9" w:rsidRPr="005D58FD" w:rsidRDefault="006540B9" w:rsidP="006540B9">
            <w:pPr>
              <w:pStyle w:val="tekstwtabeliTNR"/>
            </w:pPr>
            <w:r w:rsidRPr="005D58FD">
              <w:t>Opis:</w:t>
            </w:r>
          </w:p>
        </w:tc>
        <w:tc>
          <w:tcPr>
            <w:tcW w:w="7513" w:type="dxa"/>
            <w:vAlign w:val="center"/>
          </w:tcPr>
          <w:p w14:paraId="2CD3995D" w14:textId="77777777" w:rsidR="006540B9" w:rsidRDefault="006540B9" w:rsidP="006540B9">
            <w:pPr>
              <w:pStyle w:val="podpowiedzi"/>
            </w:pPr>
            <w:r>
              <w:t>1 Wspólna baza danych na cały system</w:t>
            </w:r>
          </w:p>
        </w:tc>
      </w:tr>
      <w:tr w:rsidR="006540B9" w14:paraId="4F24E5B8" w14:textId="77777777" w:rsidTr="006540B9">
        <w:tc>
          <w:tcPr>
            <w:tcW w:w="1701" w:type="dxa"/>
            <w:shd w:val="clear" w:color="auto" w:fill="D9D9D9"/>
            <w:vAlign w:val="center"/>
          </w:tcPr>
          <w:p w14:paraId="7A6CE43B" w14:textId="77777777" w:rsidR="006540B9" w:rsidRPr="005D58FD" w:rsidRDefault="006540B9" w:rsidP="006540B9">
            <w:pPr>
              <w:pStyle w:val="tekstwtabeliTNR"/>
            </w:pPr>
            <w:r w:rsidRPr="005D58FD">
              <w:t>Typ udziałowca:</w:t>
            </w:r>
          </w:p>
        </w:tc>
        <w:tc>
          <w:tcPr>
            <w:tcW w:w="7513" w:type="dxa"/>
            <w:vAlign w:val="center"/>
          </w:tcPr>
          <w:p w14:paraId="3E7CA724" w14:textId="77777777" w:rsidR="006540B9" w:rsidRDefault="006540B9" w:rsidP="006540B9">
            <w:pPr>
              <w:pStyle w:val="podpowiedzi"/>
            </w:pPr>
            <w:r>
              <w:t>Nieożywiony, bezpośredni</w:t>
            </w:r>
          </w:p>
        </w:tc>
      </w:tr>
      <w:tr w:rsidR="006540B9" w14:paraId="50A4D9D6" w14:textId="77777777" w:rsidTr="006540B9">
        <w:tc>
          <w:tcPr>
            <w:tcW w:w="1701" w:type="dxa"/>
            <w:shd w:val="clear" w:color="auto" w:fill="D9D9D9"/>
            <w:vAlign w:val="center"/>
          </w:tcPr>
          <w:p w14:paraId="558DB549" w14:textId="77777777" w:rsidR="006540B9" w:rsidRPr="005D58FD" w:rsidRDefault="006540B9" w:rsidP="006540B9">
            <w:pPr>
              <w:pStyle w:val="tekstwtabeliTNR"/>
            </w:pPr>
            <w:r w:rsidRPr="005D58FD">
              <w:t>Punkt widzenia:</w:t>
            </w:r>
          </w:p>
        </w:tc>
        <w:tc>
          <w:tcPr>
            <w:tcW w:w="7513" w:type="dxa"/>
            <w:vAlign w:val="center"/>
          </w:tcPr>
          <w:p w14:paraId="38708B82" w14:textId="77777777" w:rsidR="006540B9" w:rsidRDefault="006540B9" w:rsidP="006540B9">
            <w:pPr>
              <w:pStyle w:val="podpowiedzi"/>
            </w:pPr>
            <w:r>
              <w:t>Perspektywa techniczna, operatora systemu</w:t>
            </w:r>
          </w:p>
        </w:tc>
      </w:tr>
      <w:tr w:rsidR="006540B9" w14:paraId="4309C78C" w14:textId="77777777" w:rsidTr="006540B9">
        <w:tc>
          <w:tcPr>
            <w:tcW w:w="1701" w:type="dxa"/>
            <w:shd w:val="clear" w:color="auto" w:fill="D9D9D9"/>
            <w:vAlign w:val="center"/>
          </w:tcPr>
          <w:p w14:paraId="5F45B7E3" w14:textId="77777777" w:rsidR="006540B9" w:rsidRPr="005D58FD" w:rsidRDefault="006540B9" w:rsidP="006540B9">
            <w:pPr>
              <w:pStyle w:val="tekstwtabeliTNR"/>
            </w:pPr>
            <w:r w:rsidRPr="005D58FD">
              <w:t>Ograniczenia:</w:t>
            </w:r>
          </w:p>
        </w:tc>
        <w:tc>
          <w:tcPr>
            <w:tcW w:w="7513" w:type="dxa"/>
            <w:vAlign w:val="center"/>
          </w:tcPr>
          <w:p w14:paraId="10AC74CE" w14:textId="77777777" w:rsidR="006540B9" w:rsidRDefault="006540B9" w:rsidP="006540B9">
            <w:pPr>
              <w:pStyle w:val="podpowiedzi"/>
            </w:pPr>
            <w:r>
              <w:t>Skończona ilość pamięci do przechowywania informacji</w:t>
            </w:r>
          </w:p>
        </w:tc>
      </w:tr>
      <w:tr w:rsidR="006540B9" w14:paraId="364C59CD" w14:textId="77777777" w:rsidTr="006540B9">
        <w:tc>
          <w:tcPr>
            <w:tcW w:w="1701" w:type="dxa"/>
            <w:shd w:val="clear" w:color="auto" w:fill="D9D9D9"/>
            <w:vAlign w:val="center"/>
          </w:tcPr>
          <w:p w14:paraId="69390EFD" w14:textId="77777777" w:rsidR="006540B9" w:rsidRPr="005D58FD" w:rsidRDefault="006540B9" w:rsidP="006540B9">
            <w:pPr>
              <w:pStyle w:val="tekstwtabeliTNR"/>
            </w:pPr>
            <w:r w:rsidRPr="005D58FD">
              <w:t>Wymagania:</w:t>
            </w:r>
          </w:p>
        </w:tc>
        <w:tc>
          <w:tcPr>
            <w:tcW w:w="7513" w:type="dxa"/>
            <w:vAlign w:val="center"/>
          </w:tcPr>
          <w:p w14:paraId="4D00E48A" w14:textId="77777777" w:rsidR="006540B9" w:rsidRDefault="006540B9" w:rsidP="006540B9">
            <w:pPr>
              <w:pStyle w:val="podpowiedzi"/>
            </w:pPr>
            <w:r>
              <w:t>{tu tylko symbole wymagań wyspecyfikowanych w rozdziale 3}</w:t>
            </w:r>
          </w:p>
        </w:tc>
      </w:tr>
    </w:tbl>
    <w:p w14:paraId="2A1DD4E2" w14:textId="77777777" w:rsidR="006540B9" w:rsidRDefault="006540B9"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6540B9" w14:paraId="281B7996" w14:textId="77777777" w:rsidTr="006540B9">
        <w:trPr>
          <w:cantSplit/>
        </w:trPr>
        <w:tc>
          <w:tcPr>
            <w:tcW w:w="9214" w:type="dxa"/>
            <w:gridSpan w:val="2"/>
            <w:shd w:val="clear" w:color="auto" w:fill="D9D9D9"/>
            <w:vAlign w:val="center"/>
          </w:tcPr>
          <w:p w14:paraId="557C998C" w14:textId="77777777" w:rsidR="006540B9" w:rsidRPr="005D58FD" w:rsidRDefault="006540B9" w:rsidP="006540B9">
            <w:pPr>
              <w:pStyle w:val="wpiswtabeli"/>
            </w:pPr>
            <w:r w:rsidRPr="005D58FD">
              <w:t>KARTA UDZIAŁOWCA</w:t>
            </w:r>
          </w:p>
        </w:tc>
      </w:tr>
      <w:tr w:rsidR="006540B9" w14:paraId="47058F15" w14:textId="77777777" w:rsidTr="006540B9">
        <w:tc>
          <w:tcPr>
            <w:tcW w:w="1701" w:type="dxa"/>
            <w:shd w:val="clear" w:color="auto" w:fill="D9D9D9"/>
            <w:vAlign w:val="center"/>
          </w:tcPr>
          <w:p w14:paraId="41142E48" w14:textId="77777777" w:rsidR="006540B9" w:rsidRPr="005D58FD" w:rsidRDefault="006540B9" w:rsidP="006540B9">
            <w:pPr>
              <w:pStyle w:val="tekstwtabeliTNR"/>
            </w:pPr>
            <w:r w:rsidRPr="005D58FD">
              <w:t>Identyfikator:</w:t>
            </w:r>
          </w:p>
        </w:tc>
        <w:tc>
          <w:tcPr>
            <w:tcW w:w="7513" w:type="dxa"/>
            <w:vAlign w:val="center"/>
          </w:tcPr>
          <w:p w14:paraId="3E40623D" w14:textId="77777777" w:rsidR="006540B9" w:rsidRPr="005A5155" w:rsidRDefault="006540B9" w:rsidP="006540B9">
            <w:pPr>
              <w:pStyle w:val="podpowiedzi"/>
            </w:pPr>
            <w:r>
              <w:t>UNB03</w:t>
            </w:r>
          </w:p>
        </w:tc>
      </w:tr>
      <w:tr w:rsidR="006540B9" w14:paraId="578FEB78" w14:textId="77777777" w:rsidTr="006540B9">
        <w:tc>
          <w:tcPr>
            <w:tcW w:w="1701" w:type="dxa"/>
            <w:shd w:val="clear" w:color="auto" w:fill="D9D9D9"/>
            <w:vAlign w:val="center"/>
          </w:tcPr>
          <w:p w14:paraId="3B4EF910" w14:textId="77777777" w:rsidR="006540B9" w:rsidRPr="005D58FD" w:rsidRDefault="006540B9" w:rsidP="006540B9">
            <w:pPr>
              <w:pStyle w:val="tekstwtabeliTNR"/>
            </w:pPr>
            <w:r w:rsidRPr="005D58FD">
              <w:t>Nazwa:</w:t>
            </w:r>
          </w:p>
        </w:tc>
        <w:tc>
          <w:tcPr>
            <w:tcW w:w="7513" w:type="dxa"/>
            <w:vAlign w:val="center"/>
          </w:tcPr>
          <w:p w14:paraId="5FB5ABE2" w14:textId="77777777" w:rsidR="006540B9" w:rsidRDefault="006540B9" w:rsidP="006540B9">
            <w:pPr>
              <w:pStyle w:val="podpowiedzi"/>
            </w:pPr>
            <w:r>
              <w:t>Prawo polskie</w:t>
            </w:r>
          </w:p>
        </w:tc>
      </w:tr>
      <w:tr w:rsidR="006540B9" w14:paraId="68398DDD" w14:textId="77777777" w:rsidTr="006540B9">
        <w:tc>
          <w:tcPr>
            <w:tcW w:w="1701" w:type="dxa"/>
            <w:shd w:val="clear" w:color="auto" w:fill="D9D9D9"/>
            <w:vAlign w:val="center"/>
          </w:tcPr>
          <w:p w14:paraId="474949CA" w14:textId="77777777" w:rsidR="006540B9" w:rsidRPr="005D58FD" w:rsidRDefault="006540B9" w:rsidP="006540B9">
            <w:pPr>
              <w:pStyle w:val="tekstwtabeliTNR"/>
            </w:pPr>
            <w:r w:rsidRPr="005D58FD">
              <w:t>Opis:</w:t>
            </w:r>
          </w:p>
        </w:tc>
        <w:tc>
          <w:tcPr>
            <w:tcW w:w="7513" w:type="dxa"/>
            <w:vAlign w:val="center"/>
          </w:tcPr>
          <w:p w14:paraId="61A09323" w14:textId="77777777" w:rsidR="006540B9" w:rsidRDefault="006540B9" w:rsidP="006540B9">
            <w:pPr>
              <w:pStyle w:val="podpowiedzi"/>
            </w:pPr>
            <w:r>
              <w:t>Zgodnie z RODO mamy obowiązek dbać o bezpieczeństwo danych osobowych wszystkich użytkowników</w:t>
            </w:r>
          </w:p>
        </w:tc>
      </w:tr>
      <w:tr w:rsidR="006540B9" w14:paraId="0AED801C" w14:textId="77777777" w:rsidTr="006540B9">
        <w:tc>
          <w:tcPr>
            <w:tcW w:w="1701" w:type="dxa"/>
            <w:shd w:val="clear" w:color="auto" w:fill="D9D9D9"/>
            <w:vAlign w:val="center"/>
          </w:tcPr>
          <w:p w14:paraId="03044390" w14:textId="77777777" w:rsidR="006540B9" w:rsidRPr="005D58FD" w:rsidRDefault="006540B9" w:rsidP="006540B9">
            <w:pPr>
              <w:pStyle w:val="tekstwtabeliTNR"/>
            </w:pPr>
            <w:r w:rsidRPr="005D58FD">
              <w:t>Typ udziałowca:</w:t>
            </w:r>
          </w:p>
        </w:tc>
        <w:tc>
          <w:tcPr>
            <w:tcW w:w="7513" w:type="dxa"/>
            <w:vAlign w:val="center"/>
          </w:tcPr>
          <w:p w14:paraId="55A08A7B" w14:textId="77777777" w:rsidR="006540B9" w:rsidRDefault="006540B9" w:rsidP="006540B9">
            <w:pPr>
              <w:pStyle w:val="podpowiedzi"/>
            </w:pPr>
            <w:r>
              <w:t>Nieożywiony, bezpośredni</w:t>
            </w:r>
          </w:p>
        </w:tc>
      </w:tr>
      <w:tr w:rsidR="006540B9" w14:paraId="10C6370D" w14:textId="77777777" w:rsidTr="006540B9">
        <w:tc>
          <w:tcPr>
            <w:tcW w:w="1701" w:type="dxa"/>
            <w:shd w:val="clear" w:color="auto" w:fill="D9D9D9"/>
            <w:vAlign w:val="center"/>
          </w:tcPr>
          <w:p w14:paraId="54585A1C" w14:textId="77777777" w:rsidR="006540B9" w:rsidRPr="005D58FD" w:rsidRDefault="006540B9" w:rsidP="006540B9">
            <w:pPr>
              <w:pStyle w:val="tekstwtabeliTNR"/>
            </w:pPr>
            <w:r w:rsidRPr="005D58FD">
              <w:t>Punkt widzenia:</w:t>
            </w:r>
          </w:p>
        </w:tc>
        <w:tc>
          <w:tcPr>
            <w:tcW w:w="7513" w:type="dxa"/>
            <w:vAlign w:val="center"/>
          </w:tcPr>
          <w:p w14:paraId="5C85B6E4" w14:textId="77777777" w:rsidR="006540B9" w:rsidRDefault="006540B9" w:rsidP="006540B9">
            <w:pPr>
              <w:pStyle w:val="podpowiedzi"/>
            </w:pPr>
            <w:r>
              <w:t>Perspektywa prawna</w:t>
            </w:r>
          </w:p>
        </w:tc>
      </w:tr>
      <w:tr w:rsidR="006540B9" w14:paraId="0D27B819" w14:textId="77777777" w:rsidTr="006540B9">
        <w:tc>
          <w:tcPr>
            <w:tcW w:w="1701" w:type="dxa"/>
            <w:shd w:val="clear" w:color="auto" w:fill="D9D9D9"/>
            <w:vAlign w:val="center"/>
          </w:tcPr>
          <w:p w14:paraId="1F3AA89E" w14:textId="77777777" w:rsidR="006540B9" w:rsidRPr="005D58FD" w:rsidRDefault="006540B9" w:rsidP="006540B9">
            <w:pPr>
              <w:pStyle w:val="tekstwtabeliTNR"/>
            </w:pPr>
            <w:r w:rsidRPr="005D58FD">
              <w:t>Ograniczenia:</w:t>
            </w:r>
          </w:p>
        </w:tc>
        <w:tc>
          <w:tcPr>
            <w:tcW w:w="7513" w:type="dxa"/>
            <w:vAlign w:val="center"/>
          </w:tcPr>
          <w:p w14:paraId="28638666" w14:textId="77777777" w:rsidR="006540B9" w:rsidRDefault="006540B9" w:rsidP="006540B9">
            <w:pPr>
              <w:pStyle w:val="podpowiedzi"/>
            </w:pPr>
            <w:r>
              <w:t>-</w:t>
            </w:r>
          </w:p>
        </w:tc>
      </w:tr>
      <w:tr w:rsidR="006540B9" w14:paraId="583A84F5" w14:textId="77777777" w:rsidTr="006540B9">
        <w:tc>
          <w:tcPr>
            <w:tcW w:w="1701" w:type="dxa"/>
            <w:shd w:val="clear" w:color="auto" w:fill="D9D9D9"/>
            <w:vAlign w:val="center"/>
          </w:tcPr>
          <w:p w14:paraId="47CE3DAC" w14:textId="77777777" w:rsidR="006540B9" w:rsidRPr="005D58FD" w:rsidRDefault="006540B9" w:rsidP="006540B9">
            <w:pPr>
              <w:pStyle w:val="tekstwtabeliTNR"/>
            </w:pPr>
            <w:r w:rsidRPr="005D58FD">
              <w:t>Wymagania:</w:t>
            </w:r>
          </w:p>
        </w:tc>
        <w:tc>
          <w:tcPr>
            <w:tcW w:w="7513" w:type="dxa"/>
            <w:vAlign w:val="center"/>
          </w:tcPr>
          <w:p w14:paraId="4E20B7DD" w14:textId="77777777" w:rsidR="006540B9" w:rsidRDefault="006540B9" w:rsidP="006540B9">
            <w:pPr>
              <w:pStyle w:val="podpowiedzi"/>
            </w:pPr>
            <w:r>
              <w:t>{tu tylko symbole wymagań wyspecyfikowanych w rozdziale 3}</w:t>
            </w:r>
          </w:p>
        </w:tc>
      </w:tr>
    </w:tbl>
    <w:p w14:paraId="580B8584" w14:textId="77777777" w:rsidR="006540B9" w:rsidRDefault="006540B9"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6540B9" w14:paraId="2D950B7C" w14:textId="77777777" w:rsidTr="006540B9">
        <w:trPr>
          <w:cantSplit/>
        </w:trPr>
        <w:tc>
          <w:tcPr>
            <w:tcW w:w="9214" w:type="dxa"/>
            <w:gridSpan w:val="2"/>
            <w:shd w:val="clear" w:color="auto" w:fill="D9D9D9"/>
            <w:vAlign w:val="center"/>
          </w:tcPr>
          <w:p w14:paraId="4D0E02FA" w14:textId="77777777" w:rsidR="006540B9" w:rsidRPr="005D58FD" w:rsidRDefault="006540B9" w:rsidP="006540B9">
            <w:pPr>
              <w:pStyle w:val="wpiswtabeli"/>
            </w:pPr>
            <w:r w:rsidRPr="005D58FD">
              <w:t>KARTA UDZIAŁOWCA</w:t>
            </w:r>
          </w:p>
        </w:tc>
      </w:tr>
      <w:tr w:rsidR="006540B9" w14:paraId="03FCEB23" w14:textId="77777777" w:rsidTr="006540B9">
        <w:tc>
          <w:tcPr>
            <w:tcW w:w="1701" w:type="dxa"/>
            <w:shd w:val="clear" w:color="auto" w:fill="D9D9D9"/>
            <w:vAlign w:val="center"/>
          </w:tcPr>
          <w:p w14:paraId="49E665A5" w14:textId="77777777" w:rsidR="006540B9" w:rsidRPr="005D58FD" w:rsidRDefault="006540B9" w:rsidP="006540B9">
            <w:pPr>
              <w:pStyle w:val="tekstwtabeliTNR"/>
            </w:pPr>
            <w:r w:rsidRPr="005D58FD">
              <w:t>Identyfikator:</w:t>
            </w:r>
          </w:p>
        </w:tc>
        <w:tc>
          <w:tcPr>
            <w:tcW w:w="7513" w:type="dxa"/>
            <w:vAlign w:val="center"/>
          </w:tcPr>
          <w:p w14:paraId="26D63D5D" w14:textId="77777777" w:rsidR="006540B9" w:rsidRPr="005A5155" w:rsidRDefault="006540B9" w:rsidP="006540B9">
            <w:pPr>
              <w:pStyle w:val="podpowiedzi"/>
            </w:pPr>
            <w:r>
              <w:t>UNB04</w:t>
            </w:r>
          </w:p>
        </w:tc>
      </w:tr>
      <w:tr w:rsidR="006540B9" w14:paraId="37BBA473" w14:textId="77777777" w:rsidTr="006540B9">
        <w:tc>
          <w:tcPr>
            <w:tcW w:w="1701" w:type="dxa"/>
            <w:shd w:val="clear" w:color="auto" w:fill="D9D9D9"/>
            <w:vAlign w:val="center"/>
          </w:tcPr>
          <w:p w14:paraId="18D542BB" w14:textId="77777777" w:rsidR="006540B9" w:rsidRPr="005D58FD" w:rsidRDefault="006540B9" w:rsidP="006540B9">
            <w:pPr>
              <w:pStyle w:val="tekstwtabeliTNR"/>
            </w:pPr>
            <w:r w:rsidRPr="005D58FD">
              <w:lastRenderedPageBreak/>
              <w:t>Nazwa:</w:t>
            </w:r>
          </w:p>
        </w:tc>
        <w:tc>
          <w:tcPr>
            <w:tcW w:w="7513" w:type="dxa"/>
            <w:vAlign w:val="center"/>
          </w:tcPr>
          <w:p w14:paraId="486DCF6F" w14:textId="77777777" w:rsidR="006540B9" w:rsidRDefault="006540B9" w:rsidP="006540B9">
            <w:pPr>
              <w:pStyle w:val="podpowiedzi"/>
            </w:pPr>
            <w:r>
              <w:t>Serwer</w:t>
            </w:r>
          </w:p>
        </w:tc>
      </w:tr>
      <w:tr w:rsidR="006540B9" w14:paraId="0DADAA6E" w14:textId="77777777" w:rsidTr="006540B9">
        <w:tc>
          <w:tcPr>
            <w:tcW w:w="1701" w:type="dxa"/>
            <w:shd w:val="clear" w:color="auto" w:fill="D9D9D9"/>
            <w:vAlign w:val="center"/>
          </w:tcPr>
          <w:p w14:paraId="34A0A26D" w14:textId="77777777" w:rsidR="006540B9" w:rsidRPr="005D58FD" w:rsidRDefault="006540B9" w:rsidP="006540B9">
            <w:pPr>
              <w:pStyle w:val="tekstwtabeliTNR"/>
            </w:pPr>
            <w:r w:rsidRPr="005D58FD">
              <w:t>Opis:</w:t>
            </w:r>
          </w:p>
        </w:tc>
        <w:tc>
          <w:tcPr>
            <w:tcW w:w="7513" w:type="dxa"/>
            <w:vAlign w:val="center"/>
          </w:tcPr>
          <w:p w14:paraId="1183F07D" w14:textId="77777777" w:rsidR="006540B9" w:rsidRDefault="006540B9" w:rsidP="006540B9">
            <w:pPr>
              <w:pStyle w:val="podpowiedzi"/>
            </w:pPr>
            <w:r>
              <w:t>Serwer w chmurze odpowiedzialny za przetwarzanie wszystkich żądań pomiędzy serwisami i użytkownikami końcowymi</w:t>
            </w:r>
          </w:p>
        </w:tc>
      </w:tr>
      <w:tr w:rsidR="006540B9" w14:paraId="53B3ED42" w14:textId="77777777" w:rsidTr="006540B9">
        <w:tc>
          <w:tcPr>
            <w:tcW w:w="1701" w:type="dxa"/>
            <w:shd w:val="clear" w:color="auto" w:fill="D9D9D9"/>
            <w:vAlign w:val="center"/>
          </w:tcPr>
          <w:p w14:paraId="5A6FE838" w14:textId="77777777" w:rsidR="006540B9" w:rsidRPr="005D58FD" w:rsidRDefault="006540B9" w:rsidP="006540B9">
            <w:pPr>
              <w:pStyle w:val="tekstwtabeliTNR"/>
            </w:pPr>
            <w:r w:rsidRPr="005D58FD">
              <w:t>Typ udziałowca:</w:t>
            </w:r>
          </w:p>
        </w:tc>
        <w:tc>
          <w:tcPr>
            <w:tcW w:w="7513" w:type="dxa"/>
            <w:vAlign w:val="center"/>
          </w:tcPr>
          <w:p w14:paraId="122C9745" w14:textId="77777777" w:rsidR="006540B9" w:rsidRDefault="006540B9" w:rsidP="006540B9">
            <w:pPr>
              <w:pStyle w:val="podpowiedzi"/>
            </w:pPr>
            <w:r>
              <w:t>Nieożywiony, bezpośredni</w:t>
            </w:r>
          </w:p>
        </w:tc>
      </w:tr>
      <w:tr w:rsidR="006540B9" w14:paraId="0D4A9434" w14:textId="77777777" w:rsidTr="006540B9">
        <w:tc>
          <w:tcPr>
            <w:tcW w:w="1701" w:type="dxa"/>
            <w:shd w:val="clear" w:color="auto" w:fill="D9D9D9"/>
            <w:vAlign w:val="center"/>
          </w:tcPr>
          <w:p w14:paraId="38A1E9D9" w14:textId="77777777" w:rsidR="006540B9" w:rsidRPr="005D58FD" w:rsidRDefault="006540B9" w:rsidP="006540B9">
            <w:pPr>
              <w:pStyle w:val="tekstwtabeliTNR"/>
            </w:pPr>
            <w:r w:rsidRPr="005D58FD">
              <w:t>Punkt widzenia:</w:t>
            </w:r>
          </w:p>
        </w:tc>
        <w:tc>
          <w:tcPr>
            <w:tcW w:w="7513" w:type="dxa"/>
            <w:vAlign w:val="center"/>
          </w:tcPr>
          <w:p w14:paraId="369500C0" w14:textId="77777777" w:rsidR="006540B9" w:rsidRDefault="006540B9" w:rsidP="006540B9">
            <w:pPr>
              <w:pStyle w:val="podpowiedzi"/>
            </w:pPr>
            <w:r>
              <w:t>Perspektywa techniczna</w:t>
            </w:r>
          </w:p>
        </w:tc>
      </w:tr>
      <w:tr w:rsidR="006540B9" w14:paraId="0D75B2BC" w14:textId="77777777" w:rsidTr="006540B9">
        <w:tc>
          <w:tcPr>
            <w:tcW w:w="1701" w:type="dxa"/>
            <w:shd w:val="clear" w:color="auto" w:fill="D9D9D9"/>
            <w:vAlign w:val="center"/>
          </w:tcPr>
          <w:p w14:paraId="01244930" w14:textId="77777777" w:rsidR="006540B9" w:rsidRPr="005D58FD" w:rsidRDefault="006540B9" w:rsidP="006540B9">
            <w:pPr>
              <w:pStyle w:val="tekstwtabeliTNR"/>
            </w:pPr>
            <w:r w:rsidRPr="005D58FD">
              <w:t>Ograniczenia:</w:t>
            </w:r>
          </w:p>
        </w:tc>
        <w:tc>
          <w:tcPr>
            <w:tcW w:w="7513" w:type="dxa"/>
            <w:vAlign w:val="center"/>
          </w:tcPr>
          <w:p w14:paraId="6818760D" w14:textId="77777777" w:rsidR="006540B9" w:rsidRDefault="006540B9" w:rsidP="006540B9">
            <w:pPr>
              <w:pStyle w:val="podpowiedzi"/>
            </w:pPr>
            <w:r>
              <w:t xml:space="preserve">Ograniczenia </w:t>
            </w:r>
            <w:r w:rsidR="00F10655">
              <w:t>sprzętowe, specyfikacja sprzętu (np. moc procesora serwerowego, przepustowość Internetu)</w:t>
            </w:r>
          </w:p>
        </w:tc>
      </w:tr>
      <w:tr w:rsidR="006540B9" w14:paraId="2AFD7FDD" w14:textId="77777777" w:rsidTr="006540B9">
        <w:tc>
          <w:tcPr>
            <w:tcW w:w="1701" w:type="dxa"/>
            <w:shd w:val="clear" w:color="auto" w:fill="D9D9D9"/>
            <w:vAlign w:val="center"/>
          </w:tcPr>
          <w:p w14:paraId="77568559" w14:textId="77777777" w:rsidR="006540B9" w:rsidRPr="005D58FD" w:rsidRDefault="006540B9" w:rsidP="006540B9">
            <w:pPr>
              <w:pStyle w:val="tekstwtabeliTNR"/>
            </w:pPr>
            <w:r w:rsidRPr="005D58FD">
              <w:t>Wymagania:</w:t>
            </w:r>
          </w:p>
        </w:tc>
        <w:tc>
          <w:tcPr>
            <w:tcW w:w="7513" w:type="dxa"/>
            <w:vAlign w:val="center"/>
          </w:tcPr>
          <w:p w14:paraId="4D46AA3B" w14:textId="77777777" w:rsidR="006540B9" w:rsidRDefault="006540B9" w:rsidP="006540B9">
            <w:pPr>
              <w:pStyle w:val="podpowiedzi"/>
            </w:pPr>
            <w:r>
              <w:t>{tu tylko symbole wymagań wyspecyfikowanych w rozdziale 3}</w:t>
            </w:r>
          </w:p>
        </w:tc>
      </w:tr>
    </w:tbl>
    <w:p w14:paraId="5A1F0060" w14:textId="77777777" w:rsidR="006540B9" w:rsidRPr="00E45391" w:rsidRDefault="006540B9" w:rsidP="00E45391"/>
    <w:p w14:paraId="725E3A77" w14:textId="77777777" w:rsidR="00E25B05" w:rsidRDefault="00E25B05" w:rsidP="00365051">
      <w:pPr>
        <w:pStyle w:val="Nagwek2"/>
      </w:pPr>
      <w:r>
        <w:t>Klienci</w:t>
      </w:r>
    </w:p>
    <w:p w14:paraId="23F5CE09" w14:textId="77777777" w:rsidR="007A3A85" w:rsidRPr="007A3A85" w:rsidRDefault="007A3A85" w:rsidP="007A3A85">
      <w:pPr>
        <w:pStyle w:val="podpowiedzi"/>
        <w:rPr>
          <w:rFonts w:cs="Arial"/>
          <w:i w:val="0"/>
          <w:szCs w:val="16"/>
        </w:rPr>
      </w:pPr>
      <w:r w:rsidRPr="007A3A85">
        <w:rPr>
          <w:rFonts w:cs="Arial"/>
          <w:i w:val="0"/>
          <w:szCs w:val="16"/>
        </w:rPr>
        <w:t>Klienci wewnętrzni</w:t>
      </w:r>
      <w:r w:rsidRPr="007A3A85">
        <w:rPr>
          <w:rFonts w:cs="Arial"/>
          <w:szCs w:val="16"/>
        </w:rPr>
        <w:t>:</w:t>
      </w:r>
    </w:p>
    <w:p w14:paraId="27EDEAD7" w14:textId="77777777" w:rsidR="007A3A85" w:rsidRPr="007A3A85" w:rsidRDefault="007A3A85" w:rsidP="007A3A85">
      <w:pPr>
        <w:numPr>
          <w:ilvl w:val="0"/>
          <w:numId w:val="41"/>
        </w:numPr>
        <w:rPr>
          <w:rFonts w:ascii="Arial" w:hAnsi="Arial" w:cs="Arial"/>
          <w:sz w:val="16"/>
          <w:szCs w:val="16"/>
        </w:rPr>
      </w:pPr>
      <w:r w:rsidRPr="007A3A85">
        <w:rPr>
          <w:rFonts w:ascii="Arial" w:hAnsi="Arial" w:cs="Arial"/>
          <w:sz w:val="16"/>
          <w:szCs w:val="16"/>
        </w:rPr>
        <w:t>Administratorzy</w:t>
      </w:r>
      <w:r w:rsidR="00010A98">
        <w:rPr>
          <w:rFonts w:ascii="Arial" w:hAnsi="Arial" w:cs="Arial"/>
          <w:sz w:val="16"/>
          <w:szCs w:val="16"/>
        </w:rPr>
        <w:t xml:space="preserve"> – grupa odpowiedzialna za wytwarzanie systemu</w:t>
      </w:r>
    </w:p>
    <w:p w14:paraId="6D56FD17" w14:textId="77777777" w:rsidR="007A3A85" w:rsidRPr="007A3A85" w:rsidRDefault="007A3A85" w:rsidP="007A3A85">
      <w:pPr>
        <w:numPr>
          <w:ilvl w:val="0"/>
          <w:numId w:val="41"/>
        </w:numPr>
        <w:rPr>
          <w:rFonts w:ascii="Arial" w:hAnsi="Arial" w:cs="Arial"/>
          <w:sz w:val="16"/>
          <w:szCs w:val="16"/>
        </w:rPr>
      </w:pPr>
      <w:r w:rsidRPr="007A3A85">
        <w:rPr>
          <w:rFonts w:ascii="Arial" w:hAnsi="Arial" w:cs="Arial"/>
          <w:sz w:val="16"/>
          <w:szCs w:val="16"/>
        </w:rPr>
        <w:t>Wydawca</w:t>
      </w:r>
      <w:r w:rsidR="00A7702C">
        <w:rPr>
          <w:rFonts w:ascii="Arial" w:hAnsi="Arial" w:cs="Arial"/>
          <w:sz w:val="16"/>
          <w:szCs w:val="16"/>
        </w:rPr>
        <w:t xml:space="preserve"> – Product </w:t>
      </w:r>
      <w:proofErr w:type="spellStart"/>
      <w:r w:rsidR="00A7702C">
        <w:rPr>
          <w:rFonts w:ascii="Arial" w:hAnsi="Arial" w:cs="Arial"/>
          <w:sz w:val="16"/>
          <w:szCs w:val="16"/>
        </w:rPr>
        <w:t>owner</w:t>
      </w:r>
      <w:proofErr w:type="spellEnd"/>
      <w:r w:rsidR="00A7702C">
        <w:rPr>
          <w:rFonts w:ascii="Arial" w:hAnsi="Arial" w:cs="Arial"/>
          <w:sz w:val="16"/>
          <w:szCs w:val="16"/>
        </w:rPr>
        <w:t>, wskazuje wymagania systemu</w:t>
      </w:r>
    </w:p>
    <w:p w14:paraId="3D384408" w14:textId="77777777" w:rsidR="007A3A85" w:rsidRPr="007A3A85" w:rsidRDefault="007A3A85" w:rsidP="007A3A85">
      <w:pPr>
        <w:numPr>
          <w:ilvl w:val="0"/>
          <w:numId w:val="41"/>
        </w:numPr>
        <w:rPr>
          <w:rFonts w:ascii="Arial" w:hAnsi="Arial" w:cs="Arial"/>
          <w:sz w:val="16"/>
          <w:szCs w:val="16"/>
        </w:rPr>
      </w:pPr>
      <w:r w:rsidRPr="007A3A85">
        <w:rPr>
          <w:rFonts w:ascii="Arial" w:hAnsi="Arial" w:cs="Arial"/>
          <w:sz w:val="16"/>
          <w:szCs w:val="16"/>
        </w:rPr>
        <w:t>Sponsorzy</w:t>
      </w:r>
      <w:r w:rsidR="00A7702C">
        <w:rPr>
          <w:rFonts w:ascii="Arial" w:hAnsi="Arial" w:cs="Arial"/>
          <w:sz w:val="16"/>
          <w:szCs w:val="16"/>
        </w:rPr>
        <w:t xml:space="preserve"> – Osoby finansujące projekt</w:t>
      </w:r>
    </w:p>
    <w:p w14:paraId="3296B74E" w14:textId="77777777" w:rsidR="007A3A85" w:rsidRPr="007A3A85" w:rsidRDefault="007A3A85" w:rsidP="007A3A85">
      <w:pPr>
        <w:ind w:firstLine="0"/>
        <w:rPr>
          <w:rFonts w:ascii="Arial" w:hAnsi="Arial" w:cs="Arial"/>
          <w:sz w:val="16"/>
          <w:szCs w:val="16"/>
        </w:rPr>
      </w:pPr>
      <w:r w:rsidRPr="007A3A85">
        <w:rPr>
          <w:rFonts w:ascii="Arial" w:hAnsi="Arial" w:cs="Arial"/>
          <w:sz w:val="16"/>
          <w:szCs w:val="16"/>
        </w:rPr>
        <w:t>Klienci zewnętrzni:</w:t>
      </w:r>
    </w:p>
    <w:p w14:paraId="5B03015A" w14:textId="77777777" w:rsidR="007A3A85" w:rsidRPr="007A3A85" w:rsidRDefault="007A3A85" w:rsidP="007A3A85">
      <w:pPr>
        <w:numPr>
          <w:ilvl w:val="0"/>
          <w:numId w:val="42"/>
        </w:numPr>
        <w:rPr>
          <w:rFonts w:ascii="Arial" w:hAnsi="Arial" w:cs="Arial"/>
          <w:sz w:val="16"/>
          <w:szCs w:val="16"/>
        </w:rPr>
      </w:pPr>
      <w:r w:rsidRPr="007A3A85">
        <w:rPr>
          <w:rFonts w:ascii="Arial" w:hAnsi="Arial" w:cs="Arial"/>
          <w:sz w:val="16"/>
          <w:szCs w:val="16"/>
        </w:rPr>
        <w:t>Media (redaktorzy, recenzenci itp.)</w:t>
      </w:r>
      <w:r w:rsidR="00A7702C">
        <w:rPr>
          <w:rFonts w:ascii="Arial" w:hAnsi="Arial" w:cs="Arial"/>
          <w:sz w:val="16"/>
          <w:szCs w:val="16"/>
        </w:rPr>
        <w:t xml:space="preserve"> – Strony reklamujące nasz produkt</w:t>
      </w:r>
    </w:p>
    <w:p w14:paraId="1D57C79E" w14:textId="77777777" w:rsidR="007A3A85" w:rsidRPr="007A3A85" w:rsidRDefault="007A3A85" w:rsidP="007A3A85">
      <w:pPr>
        <w:numPr>
          <w:ilvl w:val="0"/>
          <w:numId w:val="42"/>
        </w:numPr>
        <w:rPr>
          <w:rFonts w:ascii="Arial" w:hAnsi="Arial" w:cs="Arial"/>
          <w:sz w:val="16"/>
          <w:szCs w:val="16"/>
        </w:rPr>
      </w:pPr>
      <w:r w:rsidRPr="007A3A85">
        <w:rPr>
          <w:rFonts w:ascii="Arial" w:hAnsi="Arial" w:cs="Arial"/>
          <w:sz w:val="16"/>
          <w:szCs w:val="16"/>
        </w:rPr>
        <w:t>Użytkownicy końcowi</w:t>
      </w:r>
      <w:r w:rsidR="00A7702C">
        <w:rPr>
          <w:rFonts w:ascii="Arial" w:hAnsi="Arial" w:cs="Arial"/>
          <w:sz w:val="16"/>
          <w:szCs w:val="16"/>
        </w:rPr>
        <w:t xml:space="preserve"> – osoby korzystające z gotowego produktu</w:t>
      </w:r>
    </w:p>
    <w:p w14:paraId="4B91BDC8" w14:textId="77777777" w:rsidR="003D646E" w:rsidRDefault="00A7702C" w:rsidP="007A3A85">
      <w:pPr>
        <w:pStyle w:val="Nagwek2"/>
      </w:pPr>
      <w:r>
        <w:t>Role użytkowników systemu</w:t>
      </w:r>
    </w:p>
    <w:p w14:paraId="312A8324" w14:textId="77777777" w:rsidR="007A3A85" w:rsidRPr="007A3A85" w:rsidRDefault="007A3A85" w:rsidP="007A3A85">
      <w:pPr>
        <w:numPr>
          <w:ilvl w:val="0"/>
          <w:numId w:val="43"/>
        </w:numPr>
        <w:rPr>
          <w:rFonts w:ascii="Arial" w:hAnsi="Arial" w:cs="Arial"/>
          <w:sz w:val="16"/>
          <w:szCs w:val="16"/>
        </w:rPr>
      </w:pPr>
      <w:r w:rsidRPr="007A3A85">
        <w:rPr>
          <w:rFonts w:ascii="Arial" w:hAnsi="Arial" w:cs="Arial"/>
          <w:sz w:val="16"/>
          <w:szCs w:val="16"/>
        </w:rPr>
        <w:t>Gość – dostęp do zakładki z założeniem konta, lub zalogowania się</w:t>
      </w:r>
    </w:p>
    <w:p w14:paraId="46F5BB9E" w14:textId="77777777" w:rsidR="007A3A85" w:rsidRPr="007A3A85" w:rsidRDefault="007A3A85" w:rsidP="007A3A85">
      <w:pPr>
        <w:numPr>
          <w:ilvl w:val="0"/>
          <w:numId w:val="43"/>
        </w:numPr>
        <w:rPr>
          <w:rFonts w:ascii="Arial" w:hAnsi="Arial" w:cs="Arial"/>
          <w:sz w:val="16"/>
          <w:szCs w:val="16"/>
        </w:rPr>
      </w:pPr>
      <w:r w:rsidRPr="007A3A85">
        <w:rPr>
          <w:rFonts w:ascii="Arial" w:hAnsi="Arial" w:cs="Arial"/>
          <w:sz w:val="16"/>
          <w:szCs w:val="16"/>
        </w:rPr>
        <w:t>Użytkownik zarejestrowany – dostęp do swojego profilu oraz do publicznych profili innych użytkowników, korzystanie z większości funkcji jakie oferuje produkt</w:t>
      </w:r>
    </w:p>
    <w:p w14:paraId="5C2B776F" w14:textId="77777777" w:rsidR="007A3A85" w:rsidRPr="007A3A85" w:rsidRDefault="007A3A85" w:rsidP="007A3A85">
      <w:pPr>
        <w:numPr>
          <w:ilvl w:val="0"/>
          <w:numId w:val="43"/>
        </w:numPr>
        <w:rPr>
          <w:rFonts w:ascii="Arial" w:hAnsi="Arial" w:cs="Arial"/>
          <w:sz w:val="16"/>
          <w:szCs w:val="16"/>
        </w:rPr>
      </w:pPr>
      <w:r w:rsidRPr="007A3A85">
        <w:rPr>
          <w:rFonts w:ascii="Arial" w:hAnsi="Arial" w:cs="Arial"/>
          <w:sz w:val="16"/>
          <w:szCs w:val="16"/>
        </w:rPr>
        <w:t>Administrator – te same uprawnienia co użytkownik zarejestrowany oraz dodatkowo dostęp do panelu administracyjnego</w:t>
      </w:r>
    </w:p>
    <w:p w14:paraId="0A91D1C4" w14:textId="77777777" w:rsidR="00606BDC" w:rsidRDefault="00606BDC" w:rsidP="00EA456B">
      <w:pPr>
        <w:pStyle w:val="Nagwek1"/>
      </w:pPr>
      <w:r>
        <w:t>Wymagania</w:t>
      </w:r>
    </w:p>
    <w:p w14:paraId="17290A06" w14:textId="77777777" w:rsidR="00606BDC" w:rsidRDefault="00606BDC" w:rsidP="008A30F7">
      <w:pPr>
        <w:pStyle w:val="podpowiedzi"/>
      </w:pPr>
      <w:r>
        <w:t xml:space="preserve">{Wymaganie jest to potrzeba klienta lub ograniczenie narzucone przez innego udziałowca, wyrażone jako cecha projektowanego rozwiązania. Wymagania dzielimy na </w:t>
      </w:r>
      <w:r w:rsidR="00351C9C">
        <w:t xml:space="preserve">ogólne (zarówno </w:t>
      </w:r>
      <w:r w:rsidR="00E02047">
        <w:t>biznesowe</w:t>
      </w:r>
      <w:r w:rsidR="00351C9C">
        <w:t xml:space="preserve"> jak i dziedzinowe)</w:t>
      </w:r>
      <w:r w:rsidR="00E02047">
        <w:t xml:space="preserve">; </w:t>
      </w:r>
      <w:r w:rsidR="000040C8">
        <w:t xml:space="preserve">funkcjonalne, </w:t>
      </w:r>
      <w:proofErr w:type="spellStart"/>
      <w:r w:rsidR="00AC04D3">
        <w:t>poza</w:t>
      </w:r>
      <w:r w:rsidR="000040C8">
        <w:t>funkcjonalne</w:t>
      </w:r>
      <w:proofErr w:type="spellEnd"/>
      <w:r w:rsidR="000040C8">
        <w:t xml:space="preserve">; </w:t>
      </w:r>
      <w:r>
        <w:t xml:space="preserve">na środowisko docelowe oraz dotyczące procesu wytwarzania - odpowiednio w punktach </w:t>
      </w:r>
      <w:r w:rsidR="00DB41CB">
        <w:t>poniżej.</w:t>
      </w:r>
      <w:r>
        <w:t>}</w:t>
      </w:r>
    </w:p>
    <w:p w14:paraId="1C72360A" w14:textId="77777777" w:rsidR="00606BDC" w:rsidRDefault="00DB41CB" w:rsidP="00365051">
      <w:pPr>
        <w:pStyle w:val="Nagwek2"/>
      </w:pPr>
      <w:r>
        <w:t>Wymagania ogólne</w:t>
      </w:r>
      <w:r w:rsidR="00351C9C">
        <w:t xml:space="preserve"> i dziedzinowe</w:t>
      </w:r>
    </w:p>
    <w:p w14:paraId="648FD767" w14:textId="77777777" w:rsidR="00DB41CB" w:rsidRDefault="00DB41CB" w:rsidP="008A30F7">
      <w:pPr>
        <w:pStyle w:val="podpowiedzi"/>
      </w:pPr>
      <w:r>
        <w:t>{</w:t>
      </w:r>
      <w:proofErr w:type="spellStart"/>
      <w:r w:rsidR="00351C9C">
        <w:t>Doprecyzoiwanie</w:t>
      </w:r>
      <w:proofErr w:type="spellEnd"/>
      <w:r w:rsidR="00351C9C">
        <w:t xml:space="preserve"> </w:t>
      </w:r>
      <w:proofErr w:type="spellStart"/>
      <w:r w:rsidR="00351C9C">
        <w:t>cełów</w:t>
      </w:r>
      <w:proofErr w:type="spellEnd"/>
      <w:r w:rsidR="00351C9C">
        <w:t xml:space="preserve"> projektu / przedsięwzięcia zdefiniowanych na etapie zlecenia projektu / założeń wstępnych (KP, DZW). Wymagania ogólne / biznesowe </w:t>
      </w:r>
      <w:r w:rsidR="000040C8">
        <w:t xml:space="preserve">/ dziedzinowe  pokazują </w:t>
      </w:r>
      <w:r w:rsidR="00351C9C">
        <w:t>system w kontekście</w:t>
      </w:r>
      <w:r w:rsidR="000040C8">
        <w:t xml:space="preserve"> i c</w:t>
      </w:r>
      <w:r w:rsidR="00351C9C">
        <w:t xml:space="preserve">harakteryzują dziedzinę, w której </w:t>
      </w:r>
      <w:r w:rsidR="00365051">
        <w:t>będzie eksploatowany system</w:t>
      </w:r>
      <w:r w:rsidR="009B52AE">
        <w:t xml:space="preserve">, </w:t>
      </w:r>
      <w:r w:rsidR="00351C9C">
        <w:t xml:space="preserve">np. edukacja, finanse </w:t>
      </w:r>
      <w:proofErr w:type="spellStart"/>
      <w:r w:rsidR="00351C9C">
        <w:t>itp</w:t>
      </w:r>
      <w:proofErr w:type="spellEnd"/>
      <w:r w:rsidR="00351C9C">
        <w:t xml:space="preserve"> </w:t>
      </w:r>
      <w:r w:rsidR="000040C8">
        <w:t>(</w:t>
      </w:r>
      <w:r w:rsidR="00351C9C">
        <w:t>mogą wymagać uwzględnienie specyficznych przepisów</w:t>
      </w:r>
      <w:r w:rsidR="000040C8">
        <w:t xml:space="preserve"> </w:t>
      </w:r>
      <w:r w:rsidR="00351C9C">
        <w:t>i zasad)</w:t>
      </w:r>
      <w:r>
        <w:t>}</w:t>
      </w:r>
    </w:p>
    <w:p w14:paraId="7D4765FA" w14:textId="77777777" w:rsidR="00365051" w:rsidRPr="00365051" w:rsidRDefault="00365051"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0040C8" w14:paraId="67788241" w14:textId="77777777" w:rsidTr="006F5A48">
        <w:trPr>
          <w:cantSplit/>
        </w:trPr>
        <w:tc>
          <w:tcPr>
            <w:tcW w:w="9140" w:type="dxa"/>
            <w:gridSpan w:val="4"/>
            <w:shd w:val="clear" w:color="auto" w:fill="D9D9D9"/>
            <w:vAlign w:val="center"/>
          </w:tcPr>
          <w:p w14:paraId="372026AD" w14:textId="77777777" w:rsidR="000040C8" w:rsidRPr="005D58FD" w:rsidRDefault="000040C8" w:rsidP="006F5A48">
            <w:pPr>
              <w:pStyle w:val="wpiswtabeli"/>
            </w:pPr>
            <w:r w:rsidRPr="005D58FD">
              <w:t>KARTA WYMAGANIA</w:t>
            </w:r>
          </w:p>
        </w:tc>
      </w:tr>
      <w:tr w:rsidR="000040C8" w14:paraId="1F3549C0" w14:textId="77777777" w:rsidTr="006F5A48">
        <w:trPr>
          <w:cantSplit/>
        </w:trPr>
        <w:tc>
          <w:tcPr>
            <w:tcW w:w="1977" w:type="dxa"/>
            <w:shd w:val="clear" w:color="auto" w:fill="D9D9D9"/>
            <w:vAlign w:val="center"/>
          </w:tcPr>
          <w:p w14:paraId="1529D56D" w14:textId="77777777" w:rsidR="000040C8" w:rsidRPr="005D58FD" w:rsidRDefault="000040C8" w:rsidP="006F5A48">
            <w:pPr>
              <w:pStyle w:val="tekstwtabeliTNR"/>
            </w:pPr>
            <w:r w:rsidRPr="005D58FD">
              <w:t>Identyfikator:</w:t>
            </w:r>
          </w:p>
        </w:tc>
        <w:tc>
          <w:tcPr>
            <w:tcW w:w="1975" w:type="dxa"/>
            <w:vAlign w:val="center"/>
          </w:tcPr>
          <w:p w14:paraId="00ED79F6" w14:textId="77777777" w:rsidR="000040C8" w:rsidRPr="005A5155" w:rsidRDefault="00F91DA3" w:rsidP="006F5A48">
            <w:pPr>
              <w:pStyle w:val="podpowiedzi"/>
            </w:pPr>
            <w:r>
              <w:t>{jednoznaczny symbol np. WO</w:t>
            </w:r>
            <w:r w:rsidR="000040C8">
              <w:t>1,</w:t>
            </w:r>
            <w:r>
              <w:t xml:space="preserve"> WO</w:t>
            </w:r>
            <w:r w:rsidR="000040C8">
              <w:t>2 ..</w:t>
            </w:r>
            <w:r>
              <w:t xml:space="preserve"> </w:t>
            </w:r>
            <w:r w:rsidR="000040C8">
              <w:t>}</w:t>
            </w:r>
          </w:p>
        </w:tc>
        <w:tc>
          <w:tcPr>
            <w:tcW w:w="1406" w:type="dxa"/>
            <w:shd w:val="clear" w:color="auto" w:fill="D9D9D9"/>
            <w:vAlign w:val="center"/>
          </w:tcPr>
          <w:p w14:paraId="316C9129" w14:textId="77777777" w:rsidR="000040C8" w:rsidRPr="005D58FD" w:rsidRDefault="00365051" w:rsidP="006F5A48">
            <w:pPr>
              <w:pStyle w:val="tekstwtabeliTNR"/>
            </w:pPr>
            <w:r>
              <w:t>Priorytet</w:t>
            </w:r>
            <w:r w:rsidR="000040C8" w:rsidRPr="005D58FD">
              <w:t>:</w:t>
            </w:r>
          </w:p>
        </w:tc>
        <w:tc>
          <w:tcPr>
            <w:tcW w:w="3782" w:type="dxa"/>
            <w:vAlign w:val="center"/>
          </w:tcPr>
          <w:p w14:paraId="2D098D9D" w14:textId="77777777" w:rsidR="009671D1" w:rsidRDefault="009671D1" w:rsidP="009671D1">
            <w:pPr>
              <w:pStyle w:val="podpowiedzi"/>
            </w:pPr>
            <w:r>
              <w:t xml:space="preserve">{ważność wymagania, np. wg skali </w:t>
            </w:r>
            <w:proofErr w:type="spellStart"/>
            <w:r>
              <w:t>MoSCoW</w:t>
            </w:r>
            <w:proofErr w:type="spellEnd"/>
            <w:r>
              <w:t>:</w:t>
            </w:r>
          </w:p>
          <w:p w14:paraId="628A9C75" w14:textId="77777777" w:rsidR="009671D1" w:rsidRPr="00100F18" w:rsidRDefault="009671D1" w:rsidP="009671D1">
            <w:pPr>
              <w:pStyle w:val="podpowiedzi"/>
            </w:pPr>
            <w:r w:rsidRPr="009671D1">
              <w:rPr>
                <w:b/>
              </w:rPr>
              <w:t>M</w:t>
            </w:r>
            <w:r w:rsidRPr="00100F18">
              <w:t xml:space="preserve"> – </w:t>
            </w:r>
            <w:proofErr w:type="spellStart"/>
            <w:r w:rsidRPr="00100F18">
              <w:t>must</w:t>
            </w:r>
            <w:proofErr w:type="spellEnd"/>
            <w:r w:rsidRPr="00100F18">
              <w:t xml:space="preserve"> (musi być)</w:t>
            </w:r>
          </w:p>
          <w:p w14:paraId="7AA12395" w14:textId="77777777" w:rsidR="009671D1" w:rsidRPr="00100F18" w:rsidRDefault="009671D1" w:rsidP="009671D1">
            <w:pPr>
              <w:pStyle w:val="podpowiedzi"/>
            </w:pPr>
            <w:r w:rsidRPr="009671D1">
              <w:rPr>
                <w:b/>
              </w:rPr>
              <w:t>S</w:t>
            </w:r>
            <w:r w:rsidRPr="00100F18">
              <w:t xml:space="preserve"> </w:t>
            </w:r>
            <w:r>
              <w:t>–</w:t>
            </w:r>
            <w:r w:rsidRPr="00100F18">
              <w:t xml:space="preserve"> </w:t>
            </w:r>
            <w:proofErr w:type="spellStart"/>
            <w:r w:rsidRPr="00100F18">
              <w:t>should</w:t>
            </w:r>
            <w:proofErr w:type="spellEnd"/>
            <w:r w:rsidRPr="00100F18">
              <w:t xml:space="preserve"> (powinno być)</w:t>
            </w:r>
          </w:p>
          <w:p w14:paraId="12DF0304" w14:textId="77777777" w:rsidR="009671D1" w:rsidRDefault="009671D1" w:rsidP="009671D1">
            <w:pPr>
              <w:pStyle w:val="podpowiedzi"/>
            </w:pPr>
            <w:r w:rsidRPr="009671D1">
              <w:rPr>
                <w:b/>
              </w:rPr>
              <w:t>C</w:t>
            </w:r>
            <w:r>
              <w:t xml:space="preserve"> – </w:t>
            </w:r>
            <w:proofErr w:type="spellStart"/>
            <w:r>
              <w:t>could</w:t>
            </w:r>
            <w:proofErr w:type="spellEnd"/>
            <w:r>
              <w:t xml:space="preserve"> (może być)</w:t>
            </w:r>
          </w:p>
          <w:p w14:paraId="10837BE9" w14:textId="77777777" w:rsidR="000040C8" w:rsidRDefault="009671D1" w:rsidP="009671D1">
            <w:pPr>
              <w:pStyle w:val="podpowiedzi"/>
            </w:pPr>
            <w:r w:rsidRPr="009671D1">
              <w:rPr>
                <w:b/>
              </w:rPr>
              <w:t>W</w:t>
            </w:r>
            <w:r>
              <w:t xml:space="preserve"> – </w:t>
            </w:r>
            <w:proofErr w:type="spellStart"/>
            <w:r>
              <w:t>won’t</w:t>
            </w:r>
            <w:proofErr w:type="spellEnd"/>
            <w:r>
              <w:t xml:space="preserve"> (nie będzie – nie będzie implementowane w danym wydaniu, ale może być rozpatrzone w przyszłości )</w:t>
            </w:r>
            <w:r w:rsidRPr="00100F18">
              <w:t>}</w:t>
            </w:r>
          </w:p>
        </w:tc>
      </w:tr>
      <w:tr w:rsidR="000040C8" w14:paraId="069ADC16" w14:textId="77777777" w:rsidTr="006F5A48">
        <w:trPr>
          <w:cantSplit/>
        </w:trPr>
        <w:tc>
          <w:tcPr>
            <w:tcW w:w="1977" w:type="dxa"/>
            <w:shd w:val="clear" w:color="auto" w:fill="D9D9D9"/>
            <w:vAlign w:val="center"/>
          </w:tcPr>
          <w:p w14:paraId="5A5B15C0" w14:textId="77777777" w:rsidR="000040C8" w:rsidRPr="005D58FD" w:rsidRDefault="000040C8" w:rsidP="006F5A48">
            <w:pPr>
              <w:pStyle w:val="tekstwtabeliTNR"/>
            </w:pPr>
            <w:r w:rsidRPr="005D58FD">
              <w:t>Nazwa</w:t>
            </w:r>
          </w:p>
        </w:tc>
        <w:tc>
          <w:tcPr>
            <w:tcW w:w="7163" w:type="dxa"/>
            <w:gridSpan w:val="3"/>
            <w:vAlign w:val="center"/>
          </w:tcPr>
          <w:p w14:paraId="735E6022" w14:textId="77777777" w:rsidR="000040C8" w:rsidRDefault="000040C8" w:rsidP="006F5A48">
            <w:pPr>
              <w:pStyle w:val="podpowiedzi"/>
            </w:pPr>
            <w:r>
              <w:t>{krótki opis}</w:t>
            </w:r>
          </w:p>
        </w:tc>
      </w:tr>
      <w:tr w:rsidR="000040C8" w14:paraId="176C635E" w14:textId="77777777" w:rsidTr="006F5A48">
        <w:trPr>
          <w:cantSplit/>
        </w:trPr>
        <w:tc>
          <w:tcPr>
            <w:tcW w:w="1977" w:type="dxa"/>
            <w:shd w:val="clear" w:color="auto" w:fill="D9D9D9"/>
            <w:vAlign w:val="center"/>
          </w:tcPr>
          <w:p w14:paraId="7DF9E279" w14:textId="77777777" w:rsidR="000040C8" w:rsidRPr="005D58FD" w:rsidRDefault="000040C8" w:rsidP="006F5A48">
            <w:pPr>
              <w:pStyle w:val="tekstwtabeliTNR"/>
            </w:pPr>
            <w:r w:rsidRPr="005D58FD">
              <w:t>Opis</w:t>
            </w:r>
          </w:p>
        </w:tc>
        <w:tc>
          <w:tcPr>
            <w:tcW w:w="7163" w:type="dxa"/>
            <w:gridSpan w:val="3"/>
            <w:vAlign w:val="center"/>
          </w:tcPr>
          <w:p w14:paraId="76723BC8" w14:textId="77777777" w:rsidR="000040C8" w:rsidRDefault="000040C8" w:rsidP="009671D1">
            <w:pPr>
              <w:pStyle w:val="podpowiedzi"/>
            </w:pPr>
            <w:r>
              <w:t>{opis szczegółowy, należy dążyć do tego, żeby wszystkie znane na ten moment szczegóły wymagania zos</w:t>
            </w:r>
            <w:r w:rsidR="009671D1">
              <w:t>tały wydobyte i wyspecyfikowane</w:t>
            </w:r>
            <w:r>
              <w:t>}</w:t>
            </w:r>
          </w:p>
        </w:tc>
      </w:tr>
      <w:tr w:rsidR="000040C8" w14:paraId="0F26C0A0" w14:textId="77777777" w:rsidTr="006F5A48">
        <w:trPr>
          <w:cantSplit/>
        </w:trPr>
        <w:tc>
          <w:tcPr>
            <w:tcW w:w="1977" w:type="dxa"/>
            <w:shd w:val="clear" w:color="auto" w:fill="D9D9D9"/>
            <w:vAlign w:val="center"/>
          </w:tcPr>
          <w:p w14:paraId="342CBC6E" w14:textId="77777777" w:rsidR="000040C8" w:rsidRPr="005D58FD" w:rsidRDefault="000040C8" w:rsidP="006F5A48">
            <w:pPr>
              <w:pStyle w:val="tekstwtabeliTNR"/>
            </w:pPr>
            <w:r w:rsidRPr="005D58FD">
              <w:t>Udziałowiec</w:t>
            </w:r>
          </w:p>
        </w:tc>
        <w:tc>
          <w:tcPr>
            <w:tcW w:w="7163" w:type="dxa"/>
            <w:gridSpan w:val="3"/>
            <w:vAlign w:val="center"/>
          </w:tcPr>
          <w:p w14:paraId="3345930A" w14:textId="77777777" w:rsidR="000040C8" w:rsidRDefault="00025A94" w:rsidP="006F5A48">
            <w:pPr>
              <w:pStyle w:val="podpowiedzi"/>
            </w:pPr>
            <w:r>
              <w:t>{nazwa udziałowca, który podał wymaganie}</w:t>
            </w:r>
          </w:p>
        </w:tc>
      </w:tr>
      <w:tr w:rsidR="000040C8" w14:paraId="3EA1265F" w14:textId="77777777" w:rsidTr="006F5A48">
        <w:trPr>
          <w:cantSplit/>
        </w:trPr>
        <w:tc>
          <w:tcPr>
            <w:tcW w:w="1977" w:type="dxa"/>
            <w:shd w:val="clear" w:color="auto" w:fill="D9D9D9"/>
            <w:vAlign w:val="center"/>
          </w:tcPr>
          <w:p w14:paraId="5CB8735E" w14:textId="77777777" w:rsidR="000040C8" w:rsidRPr="005D58FD" w:rsidRDefault="000040C8" w:rsidP="006F5A48">
            <w:pPr>
              <w:pStyle w:val="tekstwtabeliTNR"/>
            </w:pPr>
            <w:r w:rsidRPr="005D58FD">
              <w:t>Wymagania powiązane</w:t>
            </w:r>
          </w:p>
        </w:tc>
        <w:tc>
          <w:tcPr>
            <w:tcW w:w="7163" w:type="dxa"/>
            <w:gridSpan w:val="3"/>
            <w:vAlign w:val="center"/>
          </w:tcPr>
          <w:p w14:paraId="2B2ED4A9" w14:textId="77777777" w:rsidR="000040C8" w:rsidRDefault="000040C8" w:rsidP="006F5A48">
            <w:pPr>
              <w:pStyle w:val="podpowiedzi"/>
            </w:pPr>
            <w:r>
              <w:t>{wymagania zależne i uszczegóławiające – odesłanie poprzez identyfikator}</w:t>
            </w:r>
          </w:p>
        </w:tc>
      </w:tr>
    </w:tbl>
    <w:p w14:paraId="4749CF39" w14:textId="77777777" w:rsidR="007F2907" w:rsidRDefault="007F2907" w:rsidP="007F2907">
      <w:pPr>
        <w:pStyle w:val="Nagwek2"/>
        <w:numPr>
          <w:ilvl w:val="0"/>
          <w:numId w:val="0"/>
        </w:numPr>
        <w:ind w:left="578"/>
      </w:pPr>
    </w:p>
    <w:p w14:paraId="759F86D6" w14:textId="77777777" w:rsidR="007F2907" w:rsidRDefault="007F2907" w:rsidP="007F2907"/>
    <w:p w14:paraId="0404A460" w14:textId="77777777" w:rsidR="007F2907" w:rsidRDefault="007F2907" w:rsidP="007F2907"/>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7F2907" w14:paraId="699D93FC" w14:textId="77777777" w:rsidTr="00821F1C">
        <w:trPr>
          <w:cantSplit/>
        </w:trPr>
        <w:tc>
          <w:tcPr>
            <w:tcW w:w="9140" w:type="dxa"/>
            <w:gridSpan w:val="4"/>
            <w:shd w:val="clear" w:color="auto" w:fill="D9D9D9"/>
            <w:vAlign w:val="center"/>
          </w:tcPr>
          <w:p w14:paraId="4122A841" w14:textId="77777777" w:rsidR="007F2907" w:rsidRPr="005D58FD" w:rsidRDefault="007F2907" w:rsidP="00821F1C">
            <w:pPr>
              <w:pStyle w:val="wpiswtabeli"/>
            </w:pPr>
            <w:r w:rsidRPr="005D58FD">
              <w:t>KARTA WYMAGANIA</w:t>
            </w:r>
          </w:p>
        </w:tc>
      </w:tr>
      <w:tr w:rsidR="007F2907" w14:paraId="33EC4CB4" w14:textId="77777777" w:rsidTr="00821F1C">
        <w:trPr>
          <w:cantSplit/>
        </w:trPr>
        <w:tc>
          <w:tcPr>
            <w:tcW w:w="1977" w:type="dxa"/>
            <w:shd w:val="clear" w:color="auto" w:fill="D9D9D9"/>
            <w:vAlign w:val="center"/>
          </w:tcPr>
          <w:p w14:paraId="5D432A99" w14:textId="77777777" w:rsidR="007F2907" w:rsidRPr="005D58FD" w:rsidRDefault="007F2907" w:rsidP="00821F1C">
            <w:pPr>
              <w:pStyle w:val="tekstwtabeliTNR"/>
            </w:pPr>
            <w:r w:rsidRPr="005D58FD">
              <w:t>Identyfikator:</w:t>
            </w:r>
          </w:p>
        </w:tc>
        <w:tc>
          <w:tcPr>
            <w:tcW w:w="1975" w:type="dxa"/>
            <w:vAlign w:val="center"/>
          </w:tcPr>
          <w:p w14:paraId="74C619AD" w14:textId="77777777" w:rsidR="007F2907" w:rsidRPr="005A5155" w:rsidRDefault="007F2907" w:rsidP="00821F1C">
            <w:pPr>
              <w:pStyle w:val="podpowiedzi"/>
            </w:pPr>
            <w:r>
              <w:t>W01</w:t>
            </w:r>
          </w:p>
        </w:tc>
        <w:tc>
          <w:tcPr>
            <w:tcW w:w="1406" w:type="dxa"/>
            <w:shd w:val="clear" w:color="auto" w:fill="D9D9D9"/>
            <w:vAlign w:val="center"/>
          </w:tcPr>
          <w:p w14:paraId="6ED409D7" w14:textId="77777777" w:rsidR="007F2907" w:rsidRPr="005D58FD" w:rsidRDefault="007F2907" w:rsidP="00821F1C">
            <w:pPr>
              <w:pStyle w:val="tekstwtabeliTNR"/>
            </w:pPr>
            <w:r>
              <w:t>Priorytet</w:t>
            </w:r>
            <w:r w:rsidRPr="005D58FD">
              <w:t>:</w:t>
            </w:r>
          </w:p>
        </w:tc>
        <w:tc>
          <w:tcPr>
            <w:tcW w:w="3782" w:type="dxa"/>
            <w:vAlign w:val="center"/>
          </w:tcPr>
          <w:p w14:paraId="578A7105" w14:textId="77777777" w:rsidR="007F2907" w:rsidRPr="00100F18" w:rsidRDefault="007F2907" w:rsidP="00821F1C">
            <w:pPr>
              <w:pStyle w:val="podpowiedzi"/>
            </w:pPr>
            <w:r w:rsidRPr="009671D1">
              <w:rPr>
                <w:b/>
              </w:rPr>
              <w:t>M</w:t>
            </w:r>
            <w:r w:rsidRPr="00100F18">
              <w:t xml:space="preserve"> – </w:t>
            </w:r>
            <w:proofErr w:type="spellStart"/>
            <w:r w:rsidRPr="00100F18">
              <w:t>must</w:t>
            </w:r>
            <w:proofErr w:type="spellEnd"/>
            <w:r w:rsidRPr="00100F18">
              <w:t xml:space="preserve"> (musi być)</w:t>
            </w:r>
          </w:p>
          <w:p w14:paraId="751EA6A7" w14:textId="77777777" w:rsidR="007F2907" w:rsidRDefault="007F2907" w:rsidP="00821F1C">
            <w:pPr>
              <w:pStyle w:val="podpowiedzi"/>
            </w:pPr>
          </w:p>
        </w:tc>
      </w:tr>
      <w:tr w:rsidR="007F2907" w14:paraId="58F4C9A2" w14:textId="77777777" w:rsidTr="00821F1C">
        <w:trPr>
          <w:cantSplit/>
        </w:trPr>
        <w:tc>
          <w:tcPr>
            <w:tcW w:w="1977" w:type="dxa"/>
            <w:shd w:val="clear" w:color="auto" w:fill="D9D9D9"/>
            <w:vAlign w:val="center"/>
          </w:tcPr>
          <w:p w14:paraId="0B476EEF" w14:textId="77777777" w:rsidR="007F2907" w:rsidRPr="005D58FD" w:rsidRDefault="007F2907" w:rsidP="00821F1C">
            <w:pPr>
              <w:pStyle w:val="tekstwtabeliTNR"/>
            </w:pPr>
            <w:r w:rsidRPr="005D58FD">
              <w:t>Nazwa</w:t>
            </w:r>
          </w:p>
        </w:tc>
        <w:tc>
          <w:tcPr>
            <w:tcW w:w="7163" w:type="dxa"/>
            <w:gridSpan w:val="3"/>
            <w:vAlign w:val="center"/>
          </w:tcPr>
          <w:p w14:paraId="4E777C9F" w14:textId="77777777" w:rsidR="007F2907" w:rsidRDefault="007F2907" w:rsidP="00821F1C">
            <w:pPr>
              <w:pStyle w:val="podpowiedzi"/>
            </w:pPr>
            <w:r>
              <w:t>Zwiększenie efektywności pracy użytkowników systemu</w:t>
            </w:r>
          </w:p>
        </w:tc>
      </w:tr>
      <w:tr w:rsidR="007F2907" w14:paraId="37AE3700" w14:textId="77777777" w:rsidTr="00821F1C">
        <w:trPr>
          <w:cantSplit/>
        </w:trPr>
        <w:tc>
          <w:tcPr>
            <w:tcW w:w="1977" w:type="dxa"/>
            <w:shd w:val="clear" w:color="auto" w:fill="D9D9D9"/>
            <w:vAlign w:val="center"/>
          </w:tcPr>
          <w:p w14:paraId="41E83EF1" w14:textId="77777777" w:rsidR="007F2907" w:rsidRPr="005D58FD" w:rsidRDefault="007F2907" w:rsidP="00821F1C">
            <w:pPr>
              <w:pStyle w:val="tekstwtabeliTNR"/>
            </w:pPr>
            <w:r w:rsidRPr="005D58FD">
              <w:t>Opis</w:t>
            </w:r>
          </w:p>
        </w:tc>
        <w:tc>
          <w:tcPr>
            <w:tcW w:w="7163" w:type="dxa"/>
            <w:gridSpan w:val="3"/>
            <w:vAlign w:val="center"/>
          </w:tcPr>
          <w:p w14:paraId="05C37D65" w14:textId="77777777" w:rsidR="007F2907" w:rsidRDefault="007F2907" w:rsidP="00821F1C">
            <w:pPr>
              <w:pStyle w:val="podpowiedzi"/>
            </w:pPr>
            <w:r>
              <w:t>Końcowy produkt systemu ma za zadanie zwiększać produktywność jego użytkowników</w:t>
            </w:r>
            <w:r w:rsidR="00DF5E6F">
              <w:t xml:space="preserve">, weryfikowane jest to na podstawie prac z Harvardu i </w:t>
            </w:r>
            <w:proofErr w:type="spellStart"/>
            <w:r w:rsidR="00DF5E6F">
              <w:t>user</w:t>
            </w:r>
            <w:proofErr w:type="spellEnd"/>
            <w:r w:rsidR="00DF5E6F">
              <w:t xml:space="preserve"> feedbacku. </w:t>
            </w:r>
          </w:p>
        </w:tc>
      </w:tr>
      <w:tr w:rsidR="007F2907" w14:paraId="3AE0E957" w14:textId="77777777" w:rsidTr="00821F1C">
        <w:trPr>
          <w:cantSplit/>
        </w:trPr>
        <w:tc>
          <w:tcPr>
            <w:tcW w:w="1977" w:type="dxa"/>
            <w:shd w:val="clear" w:color="auto" w:fill="D9D9D9"/>
            <w:vAlign w:val="center"/>
          </w:tcPr>
          <w:p w14:paraId="3180D464" w14:textId="77777777" w:rsidR="007F2907" w:rsidRPr="005D58FD" w:rsidRDefault="007F2907" w:rsidP="00821F1C">
            <w:pPr>
              <w:pStyle w:val="tekstwtabeliTNR"/>
            </w:pPr>
            <w:r w:rsidRPr="005D58FD">
              <w:t>Udziałowiec</w:t>
            </w:r>
          </w:p>
        </w:tc>
        <w:tc>
          <w:tcPr>
            <w:tcW w:w="7163" w:type="dxa"/>
            <w:gridSpan w:val="3"/>
            <w:vAlign w:val="center"/>
          </w:tcPr>
          <w:p w14:paraId="3660CE8E" w14:textId="77777777" w:rsidR="007F2907" w:rsidRDefault="007F2907" w:rsidP="00821F1C">
            <w:pPr>
              <w:pStyle w:val="podpowiedzi"/>
            </w:pPr>
            <w:r>
              <w:t>Wydawca, Użytkownik końcowy</w:t>
            </w:r>
          </w:p>
        </w:tc>
      </w:tr>
      <w:tr w:rsidR="007F2907" w14:paraId="5CAB529C" w14:textId="77777777" w:rsidTr="00821F1C">
        <w:trPr>
          <w:cantSplit/>
        </w:trPr>
        <w:tc>
          <w:tcPr>
            <w:tcW w:w="1977" w:type="dxa"/>
            <w:shd w:val="clear" w:color="auto" w:fill="D9D9D9"/>
            <w:vAlign w:val="center"/>
          </w:tcPr>
          <w:p w14:paraId="61647A95" w14:textId="77777777" w:rsidR="007F2907" w:rsidRPr="005D58FD" w:rsidRDefault="007F2907" w:rsidP="00821F1C">
            <w:pPr>
              <w:pStyle w:val="tekstwtabeliTNR"/>
            </w:pPr>
            <w:r w:rsidRPr="005D58FD">
              <w:t>Wymagania powiązane</w:t>
            </w:r>
          </w:p>
        </w:tc>
        <w:tc>
          <w:tcPr>
            <w:tcW w:w="7163" w:type="dxa"/>
            <w:gridSpan w:val="3"/>
            <w:vAlign w:val="center"/>
          </w:tcPr>
          <w:p w14:paraId="66BF8702" w14:textId="77777777" w:rsidR="007F2907" w:rsidRDefault="007F2907" w:rsidP="00821F1C">
            <w:pPr>
              <w:pStyle w:val="podpowiedzi"/>
            </w:pPr>
            <w:r>
              <w:t>{wymagania zależne i uszczegóławiające – odesłanie poprzez identyfikator}</w:t>
            </w:r>
          </w:p>
        </w:tc>
      </w:tr>
    </w:tbl>
    <w:p w14:paraId="338D0051" w14:textId="77777777" w:rsidR="007F2907" w:rsidRDefault="007F2907" w:rsidP="007F2907"/>
    <w:p w14:paraId="4351EE81" w14:textId="77777777" w:rsidR="007F2907" w:rsidRDefault="007F2907" w:rsidP="007F2907"/>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7F2907" w14:paraId="26BC1ECE" w14:textId="77777777" w:rsidTr="00821F1C">
        <w:trPr>
          <w:cantSplit/>
        </w:trPr>
        <w:tc>
          <w:tcPr>
            <w:tcW w:w="9140" w:type="dxa"/>
            <w:gridSpan w:val="4"/>
            <w:shd w:val="clear" w:color="auto" w:fill="D9D9D9"/>
            <w:vAlign w:val="center"/>
          </w:tcPr>
          <w:p w14:paraId="3937A4DA" w14:textId="77777777" w:rsidR="007F2907" w:rsidRPr="005D58FD" w:rsidRDefault="007F2907" w:rsidP="00821F1C">
            <w:pPr>
              <w:pStyle w:val="wpiswtabeli"/>
            </w:pPr>
            <w:r w:rsidRPr="005D58FD">
              <w:t>KARTA WYMAGANIA</w:t>
            </w:r>
          </w:p>
        </w:tc>
      </w:tr>
      <w:tr w:rsidR="007F2907" w14:paraId="6FC1DE21" w14:textId="77777777" w:rsidTr="00821F1C">
        <w:trPr>
          <w:cantSplit/>
        </w:trPr>
        <w:tc>
          <w:tcPr>
            <w:tcW w:w="1977" w:type="dxa"/>
            <w:shd w:val="clear" w:color="auto" w:fill="D9D9D9"/>
            <w:vAlign w:val="center"/>
          </w:tcPr>
          <w:p w14:paraId="19F695FC" w14:textId="77777777" w:rsidR="007F2907" w:rsidRPr="005D58FD" w:rsidRDefault="007F2907" w:rsidP="00821F1C">
            <w:pPr>
              <w:pStyle w:val="tekstwtabeliTNR"/>
            </w:pPr>
            <w:r w:rsidRPr="005D58FD">
              <w:t>Identyfikator:</w:t>
            </w:r>
          </w:p>
        </w:tc>
        <w:tc>
          <w:tcPr>
            <w:tcW w:w="1975" w:type="dxa"/>
            <w:vAlign w:val="center"/>
          </w:tcPr>
          <w:p w14:paraId="23E4B386" w14:textId="77777777" w:rsidR="007F2907" w:rsidRPr="005A5155" w:rsidRDefault="007F2907" w:rsidP="00821F1C">
            <w:pPr>
              <w:pStyle w:val="podpowiedzi"/>
            </w:pPr>
            <w:r>
              <w:t>W02</w:t>
            </w:r>
          </w:p>
        </w:tc>
        <w:tc>
          <w:tcPr>
            <w:tcW w:w="1406" w:type="dxa"/>
            <w:shd w:val="clear" w:color="auto" w:fill="D9D9D9"/>
            <w:vAlign w:val="center"/>
          </w:tcPr>
          <w:p w14:paraId="17C7E064" w14:textId="77777777" w:rsidR="007F2907" w:rsidRPr="005D58FD" w:rsidRDefault="007F2907" w:rsidP="00821F1C">
            <w:pPr>
              <w:pStyle w:val="tekstwtabeliTNR"/>
            </w:pPr>
            <w:r>
              <w:t>Priorytet</w:t>
            </w:r>
            <w:r w:rsidRPr="005D58FD">
              <w:t>:</w:t>
            </w:r>
          </w:p>
        </w:tc>
        <w:tc>
          <w:tcPr>
            <w:tcW w:w="3782" w:type="dxa"/>
            <w:vAlign w:val="center"/>
          </w:tcPr>
          <w:p w14:paraId="69F82575" w14:textId="77777777" w:rsidR="007F2907" w:rsidRDefault="00DF5E6F" w:rsidP="00821F1C">
            <w:pPr>
              <w:pStyle w:val="podpowiedzi"/>
            </w:pPr>
            <w:r w:rsidRPr="009671D1">
              <w:rPr>
                <w:b/>
              </w:rPr>
              <w:t>C</w:t>
            </w:r>
            <w:r>
              <w:t xml:space="preserve"> – </w:t>
            </w:r>
            <w:proofErr w:type="spellStart"/>
            <w:r>
              <w:t>could</w:t>
            </w:r>
            <w:proofErr w:type="spellEnd"/>
            <w:r>
              <w:t xml:space="preserve"> (może być)</w:t>
            </w:r>
          </w:p>
        </w:tc>
      </w:tr>
      <w:tr w:rsidR="007F2907" w14:paraId="1E8DF956" w14:textId="77777777" w:rsidTr="00821F1C">
        <w:trPr>
          <w:cantSplit/>
        </w:trPr>
        <w:tc>
          <w:tcPr>
            <w:tcW w:w="1977" w:type="dxa"/>
            <w:shd w:val="clear" w:color="auto" w:fill="D9D9D9"/>
            <w:vAlign w:val="center"/>
          </w:tcPr>
          <w:p w14:paraId="7B739604" w14:textId="77777777" w:rsidR="007F2907" w:rsidRPr="005D58FD" w:rsidRDefault="007F2907" w:rsidP="00821F1C">
            <w:pPr>
              <w:pStyle w:val="tekstwtabeliTNR"/>
            </w:pPr>
            <w:r w:rsidRPr="005D58FD">
              <w:t>Nazwa</w:t>
            </w:r>
          </w:p>
        </w:tc>
        <w:tc>
          <w:tcPr>
            <w:tcW w:w="7163" w:type="dxa"/>
            <w:gridSpan w:val="3"/>
            <w:vAlign w:val="center"/>
          </w:tcPr>
          <w:p w14:paraId="1C4F0560" w14:textId="77777777" w:rsidR="007F2907" w:rsidRDefault="007F2907" w:rsidP="00821F1C">
            <w:pPr>
              <w:pStyle w:val="podpowiedzi"/>
            </w:pPr>
            <w:r>
              <w:t xml:space="preserve">System </w:t>
            </w:r>
            <w:r w:rsidR="00A7702C">
              <w:t>skórek</w:t>
            </w:r>
          </w:p>
        </w:tc>
      </w:tr>
      <w:tr w:rsidR="007F2907" w14:paraId="4A6A4106" w14:textId="77777777" w:rsidTr="00821F1C">
        <w:trPr>
          <w:cantSplit/>
        </w:trPr>
        <w:tc>
          <w:tcPr>
            <w:tcW w:w="1977" w:type="dxa"/>
            <w:shd w:val="clear" w:color="auto" w:fill="D9D9D9"/>
            <w:vAlign w:val="center"/>
          </w:tcPr>
          <w:p w14:paraId="47A31A54" w14:textId="77777777" w:rsidR="007F2907" w:rsidRPr="005D58FD" w:rsidRDefault="007F2907" w:rsidP="00821F1C">
            <w:pPr>
              <w:pStyle w:val="tekstwtabeliTNR"/>
            </w:pPr>
            <w:r w:rsidRPr="005D58FD">
              <w:t>Opis</w:t>
            </w:r>
          </w:p>
        </w:tc>
        <w:tc>
          <w:tcPr>
            <w:tcW w:w="7163" w:type="dxa"/>
            <w:gridSpan w:val="3"/>
            <w:vAlign w:val="center"/>
          </w:tcPr>
          <w:p w14:paraId="5735EA4C" w14:textId="77777777" w:rsidR="007F2907" w:rsidRDefault="007F2907" w:rsidP="00821F1C">
            <w:pPr>
              <w:pStyle w:val="podpowiedzi"/>
            </w:pPr>
            <w:r>
              <w:t>Produkt będzie zarabiał na sprzedaży skórek</w:t>
            </w:r>
            <w:r w:rsidR="00A7702C">
              <w:t>(alternatywna oprawa graficzna i personalizacja systemu pracy)</w:t>
            </w:r>
          </w:p>
        </w:tc>
      </w:tr>
      <w:tr w:rsidR="007F2907" w14:paraId="40DDE51B" w14:textId="77777777" w:rsidTr="00821F1C">
        <w:trPr>
          <w:cantSplit/>
        </w:trPr>
        <w:tc>
          <w:tcPr>
            <w:tcW w:w="1977" w:type="dxa"/>
            <w:shd w:val="clear" w:color="auto" w:fill="D9D9D9"/>
            <w:vAlign w:val="center"/>
          </w:tcPr>
          <w:p w14:paraId="694D4DBB" w14:textId="77777777" w:rsidR="007F2907" w:rsidRPr="005D58FD" w:rsidRDefault="007F2907" w:rsidP="00821F1C">
            <w:pPr>
              <w:pStyle w:val="tekstwtabeliTNR"/>
            </w:pPr>
            <w:r w:rsidRPr="005D58FD">
              <w:t>Udziałowiec</w:t>
            </w:r>
          </w:p>
        </w:tc>
        <w:tc>
          <w:tcPr>
            <w:tcW w:w="7163" w:type="dxa"/>
            <w:gridSpan w:val="3"/>
            <w:vAlign w:val="center"/>
          </w:tcPr>
          <w:p w14:paraId="55ABF4DF" w14:textId="77777777" w:rsidR="007F2907" w:rsidRDefault="007F2907" w:rsidP="00821F1C">
            <w:pPr>
              <w:pStyle w:val="podpowiedzi"/>
            </w:pPr>
            <w:r>
              <w:t>Wydawca, Sponsorzy</w:t>
            </w:r>
          </w:p>
        </w:tc>
      </w:tr>
      <w:tr w:rsidR="007F2907" w14:paraId="77336DB7" w14:textId="77777777" w:rsidTr="00821F1C">
        <w:trPr>
          <w:cantSplit/>
        </w:trPr>
        <w:tc>
          <w:tcPr>
            <w:tcW w:w="1977" w:type="dxa"/>
            <w:shd w:val="clear" w:color="auto" w:fill="D9D9D9"/>
            <w:vAlign w:val="center"/>
          </w:tcPr>
          <w:p w14:paraId="1BAB0B56" w14:textId="77777777" w:rsidR="007F2907" w:rsidRPr="005D58FD" w:rsidRDefault="007F2907" w:rsidP="00821F1C">
            <w:pPr>
              <w:pStyle w:val="tekstwtabeliTNR"/>
            </w:pPr>
            <w:r w:rsidRPr="005D58FD">
              <w:t>Wymagania powiązane</w:t>
            </w:r>
          </w:p>
        </w:tc>
        <w:tc>
          <w:tcPr>
            <w:tcW w:w="7163" w:type="dxa"/>
            <w:gridSpan w:val="3"/>
            <w:vAlign w:val="center"/>
          </w:tcPr>
          <w:p w14:paraId="0BDEA382" w14:textId="77777777" w:rsidR="007F2907" w:rsidRDefault="007F2907" w:rsidP="00821F1C">
            <w:pPr>
              <w:pStyle w:val="podpowiedzi"/>
            </w:pPr>
            <w:r>
              <w:t>{wymagania zależne i uszczegóławiające – odesłanie poprzez identyfikator}</w:t>
            </w:r>
          </w:p>
        </w:tc>
      </w:tr>
    </w:tbl>
    <w:p w14:paraId="0B050E3A" w14:textId="77777777" w:rsidR="007F2907" w:rsidRPr="007F2907" w:rsidRDefault="007F2907" w:rsidP="007F2907"/>
    <w:p w14:paraId="5BFF8D94" w14:textId="77777777" w:rsidR="00606BDC" w:rsidRPr="00A32660" w:rsidRDefault="00E02047" w:rsidP="00365051">
      <w:pPr>
        <w:pStyle w:val="Nagwek2"/>
      </w:pPr>
      <w:r>
        <w:t>Wymagania funkcjonalne</w:t>
      </w:r>
    </w:p>
    <w:p w14:paraId="75E73DAE" w14:textId="77777777" w:rsidR="00365051" w:rsidRDefault="00606BDC" w:rsidP="008A30F7">
      <w:pPr>
        <w:pStyle w:val="podpowiedzi"/>
      </w:pPr>
      <w:r>
        <w:t>{</w:t>
      </w:r>
      <w:r w:rsidR="00E02047" w:rsidRPr="00E02047">
        <w:t>Funkcje/usługi</w:t>
      </w:r>
      <w:r w:rsidR="00E02047">
        <w:t>; w</w:t>
      </w:r>
      <w:r>
        <w:t>ymagania funkcjonalne powinny odpowiadać na pytanie: co system ma robić?</w:t>
      </w:r>
    </w:p>
    <w:p w14:paraId="43363106" w14:textId="77777777" w:rsidR="00606BDC" w:rsidRDefault="00365051" w:rsidP="008A30F7">
      <w:pPr>
        <w:pStyle w:val="podpowiedzi"/>
      </w:pPr>
      <w:r>
        <w:t>W tym podrozdziale powinny znaleźć się tabele przedstawione w podpunkcie 3.2.1 opracowane dla każdego zidentyfikowanego wymaganie funkcjonalnego.</w:t>
      </w:r>
      <w:r w:rsidR="00606BDC">
        <w:t>}</w:t>
      </w:r>
    </w:p>
    <w:p w14:paraId="110393EA" w14:textId="77777777" w:rsidR="00365051" w:rsidRPr="00365051" w:rsidRDefault="00365051" w:rsidP="009B52AE"/>
    <w:p w14:paraId="514E3E97" w14:textId="77777777" w:rsidR="00E02047" w:rsidRDefault="00E02047" w:rsidP="003D2CA3">
      <w:pPr>
        <w:pStyle w:val="Nagwek3"/>
      </w:pPr>
      <w:r>
        <w:t>Nazwa f</w:t>
      </w:r>
      <w:r w:rsidRPr="00A32660">
        <w:t>unkcj</w:t>
      </w:r>
      <w:r>
        <w:t xml:space="preserve">i / </w:t>
      </w:r>
      <w:r w:rsidRPr="00A32660">
        <w:t>usługi</w:t>
      </w:r>
      <w:r>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DB41CB" w14:paraId="17F6B75B" w14:textId="77777777" w:rsidTr="009B52AE">
        <w:trPr>
          <w:cantSplit/>
        </w:trPr>
        <w:tc>
          <w:tcPr>
            <w:tcW w:w="9140" w:type="dxa"/>
            <w:gridSpan w:val="4"/>
            <w:shd w:val="clear" w:color="auto" w:fill="D9D9D9"/>
            <w:vAlign w:val="center"/>
          </w:tcPr>
          <w:p w14:paraId="41C404BE" w14:textId="77777777" w:rsidR="00DB41CB" w:rsidRPr="005D58FD" w:rsidRDefault="00DB41CB" w:rsidP="006F5A48">
            <w:pPr>
              <w:pStyle w:val="wpiswtabeli"/>
            </w:pPr>
            <w:r w:rsidRPr="005D58FD">
              <w:t>KARTA WYMAGANIA</w:t>
            </w:r>
          </w:p>
        </w:tc>
      </w:tr>
      <w:tr w:rsidR="00DB41CB" w:rsidRPr="00100F18" w14:paraId="4561B05B" w14:textId="77777777" w:rsidTr="009B52AE">
        <w:trPr>
          <w:cantSplit/>
        </w:trPr>
        <w:tc>
          <w:tcPr>
            <w:tcW w:w="1977" w:type="dxa"/>
            <w:shd w:val="clear" w:color="auto" w:fill="D9D9D9"/>
            <w:vAlign w:val="center"/>
          </w:tcPr>
          <w:p w14:paraId="6EE4D8BA" w14:textId="77777777" w:rsidR="00DB41CB" w:rsidRPr="005D58FD" w:rsidRDefault="00DB41CB" w:rsidP="006F5A48">
            <w:pPr>
              <w:pStyle w:val="tekstwtabeliTNR"/>
            </w:pPr>
            <w:r w:rsidRPr="005D58FD">
              <w:t>Identyfikator:</w:t>
            </w:r>
          </w:p>
        </w:tc>
        <w:tc>
          <w:tcPr>
            <w:tcW w:w="1971" w:type="dxa"/>
            <w:vAlign w:val="center"/>
          </w:tcPr>
          <w:p w14:paraId="5C5B3A06" w14:textId="77777777" w:rsidR="00DB41CB" w:rsidRPr="005A5155" w:rsidRDefault="00DB41CB" w:rsidP="006F5A48">
            <w:pPr>
              <w:pStyle w:val="podpowiedzi"/>
            </w:pPr>
            <w:r>
              <w:t>{jednoznaczny symbol np. F01, F02 ...</w:t>
            </w:r>
            <w:r w:rsidR="00F91DA3">
              <w:t xml:space="preserve"> lub WF01</w:t>
            </w:r>
            <w:r w:rsidR="003D2CA3">
              <w:t>...}</w:t>
            </w:r>
          </w:p>
        </w:tc>
        <w:tc>
          <w:tcPr>
            <w:tcW w:w="1410" w:type="dxa"/>
            <w:shd w:val="clear" w:color="auto" w:fill="D9D9D9"/>
            <w:vAlign w:val="center"/>
          </w:tcPr>
          <w:p w14:paraId="32CDEC18" w14:textId="77777777" w:rsidR="00DB41CB" w:rsidRPr="005D58FD" w:rsidRDefault="00365051" w:rsidP="006F5A48">
            <w:pPr>
              <w:pStyle w:val="tekstwtabeliTNR"/>
            </w:pPr>
            <w:r>
              <w:t>Priorytet</w:t>
            </w:r>
            <w:r w:rsidR="00DB41CB" w:rsidRPr="005D58FD">
              <w:t>:</w:t>
            </w:r>
          </w:p>
        </w:tc>
        <w:tc>
          <w:tcPr>
            <w:tcW w:w="3782" w:type="dxa"/>
            <w:vAlign w:val="center"/>
          </w:tcPr>
          <w:p w14:paraId="20E72E7C" w14:textId="77777777" w:rsidR="00100F18" w:rsidRDefault="00DB41CB" w:rsidP="008023A9">
            <w:pPr>
              <w:pStyle w:val="podpowiedzi"/>
            </w:pPr>
            <w:r>
              <w:t>{ważność wymagania, np. wg skali</w:t>
            </w:r>
            <w:r w:rsidR="008023A9">
              <w:t xml:space="preserve"> </w:t>
            </w:r>
            <w:proofErr w:type="spellStart"/>
            <w:r w:rsidR="008023A9">
              <w:t>MoSCoW</w:t>
            </w:r>
            <w:proofErr w:type="spellEnd"/>
            <w:r>
              <w:t>:</w:t>
            </w:r>
          </w:p>
          <w:p w14:paraId="5FEF15C0" w14:textId="77777777" w:rsidR="00100F18" w:rsidRPr="00100F18" w:rsidRDefault="00100F18" w:rsidP="008023A9">
            <w:pPr>
              <w:pStyle w:val="podpowiedzi"/>
            </w:pPr>
            <w:r w:rsidRPr="009671D1">
              <w:rPr>
                <w:b/>
              </w:rPr>
              <w:t>M</w:t>
            </w:r>
            <w:r w:rsidRPr="00100F18">
              <w:t xml:space="preserve"> – </w:t>
            </w:r>
            <w:proofErr w:type="spellStart"/>
            <w:r w:rsidRPr="00100F18">
              <w:t>must</w:t>
            </w:r>
            <w:proofErr w:type="spellEnd"/>
            <w:r w:rsidRPr="00100F18">
              <w:t xml:space="preserve"> (musi być)</w:t>
            </w:r>
          </w:p>
          <w:p w14:paraId="72224442" w14:textId="77777777" w:rsidR="00100F18" w:rsidRPr="00100F18" w:rsidRDefault="00100F18" w:rsidP="008023A9">
            <w:pPr>
              <w:pStyle w:val="podpowiedzi"/>
            </w:pPr>
            <w:r w:rsidRPr="009671D1">
              <w:rPr>
                <w:b/>
              </w:rPr>
              <w:t>S</w:t>
            </w:r>
            <w:r w:rsidRPr="00100F18">
              <w:t xml:space="preserve"> </w:t>
            </w:r>
            <w:r>
              <w:t>–</w:t>
            </w:r>
            <w:r w:rsidRPr="00100F18">
              <w:t xml:space="preserve"> </w:t>
            </w:r>
            <w:proofErr w:type="spellStart"/>
            <w:r w:rsidRPr="00100F18">
              <w:t>should</w:t>
            </w:r>
            <w:proofErr w:type="spellEnd"/>
            <w:r w:rsidR="00DB41CB" w:rsidRPr="00100F18">
              <w:t xml:space="preserve"> </w:t>
            </w:r>
            <w:r w:rsidRPr="00100F18">
              <w:t>(powinno być)</w:t>
            </w:r>
          </w:p>
          <w:p w14:paraId="27A18C31" w14:textId="77777777" w:rsidR="00100F18" w:rsidRDefault="00100F18" w:rsidP="008023A9">
            <w:pPr>
              <w:pStyle w:val="podpowiedzi"/>
            </w:pPr>
            <w:r w:rsidRPr="009671D1">
              <w:rPr>
                <w:b/>
              </w:rPr>
              <w:t>C</w:t>
            </w:r>
            <w:r>
              <w:t xml:space="preserve"> – </w:t>
            </w:r>
            <w:proofErr w:type="spellStart"/>
            <w:r>
              <w:t>could</w:t>
            </w:r>
            <w:proofErr w:type="spellEnd"/>
            <w:r>
              <w:t xml:space="preserve"> (może być)</w:t>
            </w:r>
          </w:p>
          <w:p w14:paraId="7B8C0326" w14:textId="77777777" w:rsidR="00DB41CB" w:rsidRPr="00100F18" w:rsidRDefault="00100F18" w:rsidP="00DD75DA">
            <w:pPr>
              <w:pStyle w:val="podpowiedzi"/>
            </w:pPr>
            <w:r w:rsidRPr="009671D1">
              <w:rPr>
                <w:b/>
              </w:rPr>
              <w:t>W</w:t>
            </w:r>
            <w:r>
              <w:t xml:space="preserve"> – </w:t>
            </w:r>
            <w:proofErr w:type="spellStart"/>
            <w:r>
              <w:t>won’t</w:t>
            </w:r>
            <w:proofErr w:type="spellEnd"/>
            <w:r>
              <w:t xml:space="preserve"> (nie będzie – nie będzie implementowane w danym wydaniu, ale może </w:t>
            </w:r>
            <w:r w:rsidR="00DD75DA">
              <w:t>być rozpatrzone w przyszłości</w:t>
            </w:r>
            <w:r>
              <w:t xml:space="preserve"> )</w:t>
            </w:r>
            <w:r w:rsidR="00DB41CB" w:rsidRPr="00100F18">
              <w:t>}</w:t>
            </w:r>
          </w:p>
        </w:tc>
      </w:tr>
      <w:tr w:rsidR="00DB41CB" w14:paraId="7A3F79B5" w14:textId="77777777" w:rsidTr="009B52AE">
        <w:trPr>
          <w:cantSplit/>
        </w:trPr>
        <w:tc>
          <w:tcPr>
            <w:tcW w:w="1977" w:type="dxa"/>
            <w:shd w:val="clear" w:color="auto" w:fill="D9D9D9"/>
            <w:vAlign w:val="center"/>
          </w:tcPr>
          <w:p w14:paraId="4FB76E19" w14:textId="77777777" w:rsidR="00DB41CB" w:rsidRPr="005D58FD" w:rsidRDefault="00DB41CB" w:rsidP="006F5A48">
            <w:pPr>
              <w:pStyle w:val="tekstwtabeliTNR"/>
            </w:pPr>
            <w:r w:rsidRPr="005D58FD">
              <w:t>Nazwa</w:t>
            </w:r>
          </w:p>
        </w:tc>
        <w:tc>
          <w:tcPr>
            <w:tcW w:w="7163" w:type="dxa"/>
            <w:gridSpan w:val="3"/>
            <w:vAlign w:val="center"/>
          </w:tcPr>
          <w:p w14:paraId="4B078328" w14:textId="77777777" w:rsidR="00DB41CB" w:rsidRDefault="00DB41CB" w:rsidP="006F5A48">
            <w:pPr>
              <w:pStyle w:val="podpowiedzi"/>
            </w:pPr>
            <w:r>
              <w:t>{krótki opis}</w:t>
            </w:r>
          </w:p>
        </w:tc>
      </w:tr>
      <w:tr w:rsidR="00DB41CB" w14:paraId="5816AFF4" w14:textId="77777777" w:rsidTr="009B52AE">
        <w:trPr>
          <w:cantSplit/>
        </w:trPr>
        <w:tc>
          <w:tcPr>
            <w:tcW w:w="1977" w:type="dxa"/>
            <w:shd w:val="clear" w:color="auto" w:fill="D9D9D9"/>
            <w:vAlign w:val="center"/>
          </w:tcPr>
          <w:p w14:paraId="702D0F55" w14:textId="77777777" w:rsidR="00DB41CB" w:rsidRPr="005D58FD" w:rsidRDefault="00DB41CB" w:rsidP="006F5A48">
            <w:pPr>
              <w:pStyle w:val="tekstwtabeliTNR"/>
            </w:pPr>
            <w:r w:rsidRPr="005D58FD">
              <w:t>Opis</w:t>
            </w:r>
          </w:p>
        </w:tc>
        <w:tc>
          <w:tcPr>
            <w:tcW w:w="7163" w:type="dxa"/>
            <w:gridSpan w:val="3"/>
            <w:vAlign w:val="center"/>
          </w:tcPr>
          <w:p w14:paraId="0BB23661" w14:textId="77777777" w:rsidR="00DB41CB" w:rsidRDefault="00DB41CB" w:rsidP="006F5A48">
            <w:pPr>
              <w:pStyle w:val="podpowiedzi"/>
            </w:pPr>
            <w:r>
              <w:t>{opis szczegółowy, należy dążyć do tego, żeby wszystkie znane na ten moment szczegóły wymagania zostały wydobyte i wyspecyfikowane</w:t>
            </w:r>
            <w:r w:rsidR="009671D1">
              <w:t xml:space="preserve"> </w:t>
            </w:r>
            <w:r>
              <w:t>}</w:t>
            </w:r>
          </w:p>
          <w:p w14:paraId="4EDCDC83" w14:textId="77777777" w:rsidR="00DE7D70" w:rsidRDefault="00DE7D70" w:rsidP="00DE7D70">
            <w:pPr>
              <w:pStyle w:val="podpowiedzi"/>
            </w:pPr>
            <w:r>
              <w:t>Można zastosować opis jak w User Story</w:t>
            </w:r>
          </w:p>
          <w:p w14:paraId="0A046D0D" w14:textId="77777777" w:rsidR="00DE7D70" w:rsidRPr="00DE7D70" w:rsidRDefault="00DE7D70" w:rsidP="00DE7D70">
            <w:pPr>
              <w:pStyle w:val="podpowiedzi"/>
              <w:numPr>
                <w:ilvl w:val="0"/>
                <w:numId w:val="37"/>
              </w:numPr>
            </w:pPr>
            <w:r w:rsidRPr="00DE7D70">
              <w:rPr>
                <w:b/>
              </w:rPr>
              <w:t>Jako</w:t>
            </w:r>
            <w:r w:rsidRPr="00DE7D70">
              <w:t> (konkretny użytkownik systemu)</w:t>
            </w:r>
          </w:p>
          <w:p w14:paraId="66D84EEE" w14:textId="77777777" w:rsidR="00DE7D70" w:rsidRPr="00DE7D70" w:rsidRDefault="00DE7D70" w:rsidP="00DE7D70">
            <w:pPr>
              <w:pStyle w:val="podpowiedzi"/>
              <w:numPr>
                <w:ilvl w:val="0"/>
                <w:numId w:val="37"/>
              </w:numPr>
            </w:pPr>
            <w:r w:rsidRPr="00DE7D70">
              <w:rPr>
                <w:b/>
              </w:rPr>
              <w:t>chcę</w:t>
            </w:r>
            <w:r w:rsidRPr="00DE7D70">
              <w:t>… (pożądana cecha lub problem, który trzeba rozwiązać)</w:t>
            </w:r>
          </w:p>
          <w:p w14:paraId="1358FE0B" w14:textId="77777777" w:rsidR="00DE7D70" w:rsidRPr="00DE7D70" w:rsidRDefault="00DE7D70" w:rsidP="009671D1">
            <w:pPr>
              <w:pStyle w:val="podpowiedzi"/>
              <w:numPr>
                <w:ilvl w:val="0"/>
                <w:numId w:val="37"/>
              </w:numPr>
            </w:pPr>
            <w:r w:rsidRPr="00DE7D70">
              <w:rPr>
                <w:b/>
              </w:rPr>
              <w:t>bo wtedy/ponieważ</w:t>
            </w:r>
            <w:r w:rsidRPr="00DE7D70">
              <w:t>… (korzyść płynąca z ukończenia story)</w:t>
            </w:r>
          </w:p>
        </w:tc>
      </w:tr>
      <w:tr w:rsidR="00DE7D70" w14:paraId="2D84CDA6" w14:textId="77777777" w:rsidTr="009B52AE">
        <w:trPr>
          <w:cantSplit/>
        </w:trPr>
        <w:tc>
          <w:tcPr>
            <w:tcW w:w="1977" w:type="dxa"/>
            <w:shd w:val="clear" w:color="auto" w:fill="D9D9D9"/>
            <w:vAlign w:val="center"/>
          </w:tcPr>
          <w:p w14:paraId="79691A2D" w14:textId="77777777" w:rsidR="00DE7D70" w:rsidRDefault="00DE7D70" w:rsidP="006F5A48">
            <w:pPr>
              <w:pStyle w:val="tekstwtabeliTNR"/>
            </w:pPr>
            <w:r>
              <w:t>Kryteria akceptacji</w:t>
            </w:r>
          </w:p>
        </w:tc>
        <w:tc>
          <w:tcPr>
            <w:tcW w:w="7163" w:type="dxa"/>
            <w:gridSpan w:val="3"/>
            <w:vAlign w:val="center"/>
          </w:tcPr>
          <w:p w14:paraId="501E17D3" w14:textId="77777777" w:rsidR="00DE7D70" w:rsidRDefault="00DE7D70" w:rsidP="009671D1">
            <w:pPr>
              <w:pStyle w:val="podpowiedzi"/>
            </w:pPr>
            <w:r w:rsidRPr="00313D1A">
              <w:t xml:space="preserve">Warunki Satysfakcji (Szczegóły dodane </w:t>
            </w:r>
            <w:r>
              <w:t xml:space="preserve">na potrzeby </w:t>
            </w:r>
            <w:r w:rsidRPr="00313D1A">
              <w:t xml:space="preserve"> testów akceptacyjnych)</w:t>
            </w:r>
          </w:p>
        </w:tc>
      </w:tr>
      <w:tr w:rsidR="00DB41CB" w14:paraId="36995D3F" w14:textId="77777777" w:rsidTr="009B52AE">
        <w:trPr>
          <w:cantSplit/>
        </w:trPr>
        <w:tc>
          <w:tcPr>
            <w:tcW w:w="1977" w:type="dxa"/>
            <w:shd w:val="clear" w:color="auto" w:fill="D9D9D9"/>
            <w:vAlign w:val="center"/>
          </w:tcPr>
          <w:p w14:paraId="5AD22488" w14:textId="77777777" w:rsidR="00DB41CB" w:rsidRPr="005D58FD" w:rsidRDefault="00DB41CB" w:rsidP="006F5A48">
            <w:pPr>
              <w:pStyle w:val="tekstwtabeliTNR"/>
            </w:pPr>
            <w:r>
              <w:t>Dane wejściowe</w:t>
            </w:r>
          </w:p>
        </w:tc>
        <w:tc>
          <w:tcPr>
            <w:tcW w:w="7163" w:type="dxa"/>
            <w:gridSpan w:val="3"/>
            <w:vAlign w:val="center"/>
          </w:tcPr>
          <w:p w14:paraId="4AD05D55" w14:textId="77777777" w:rsidR="00DB41CB" w:rsidRDefault="00DB41CB" w:rsidP="006F5A48">
            <w:pPr>
              <w:pStyle w:val="podpowiedzi"/>
            </w:pPr>
            <w:r>
              <w:t>{</w:t>
            </w:r>
            <w:r w:rsidR="009671D1">
              <w:t xml:space="preserve">uzupełniane w trakcie sprintu – </w:t>
            </w:r>
            <w:r>
              <w:t>dane wejściowe, związane z wymaganiem}</w:t>
            </w:r>
          </w:p>
        </w:tc>
      </w:tr>
      <w:tr w:rsidR="00DB41CB" w14:paraId="51C58380" w14:textId="77777777" w:rsidTr="009B52AE">
        <w:trPr>
          <w:cantSplit/>
        </w:trPr>
        <w:tc>
          <w:tcPr>
            <w:tcW w:w="1977" w:type="dxa"/>
            <w:shd w:val="clear" w:color="auto" w:fill="D9D9D9"/>
            <w:vAlign w:val="center"/>
          </w:tcPr>
          <w:p w14:paraId="349B0BC9" w14:textId="77777777" w:rsidR="00DB41CB" w:rsidRPr="005D58FD" w:rsidRDefault="00DB41CB" w:rsidP="006F5A48">
            <w:pPr>
              <w:pStyle w:val="tekstwtabeliTNR"/>
            </w:pPr>
            <w:r>
              <w:t>Warunki początkowe</w:t>
            </w:r>
          </w:p>
        </w:tc>
        <w:tc>
          <w:tcPr>
            <w:tcW w:w="7163" w:type="dxa"/>
            <w:gridSpan w:val="3"/>
            <w:vAlign w:val="center"/>
          </w:tcPr>
          <w:p w14:paraId="3B1FE5F4" w14:textId="77777777" w:rsidR="00DB41CB" w:rsidRPr="00151458" w:rsidRDefault="00DB41CB" w:rsidP="006F5A48">
            <w:pPr>
              <w:pStyle w:val="komentarz"/>
            </w:pPr>
            <w:r w:rsidRPr="00E7625F">
              <w:t>{</w:t>
            </w:r>
            <w:r w:rsidR="009671D1">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DB41CB" w14:paraId="1B7E1C1F" w14:textId="77777777" w:rsidTr="009B52AE">
        <w:trPr>
          <w:cantSplit/>
        </w:trPr>
        <w:tc>
          <w:tcPr>
            <w:tcW w:w="1977" w:type="dxa"/>
            <w:shd w:val="clear" w:color="auto" w:fill="D9D9D9"/>
            <w:vAlign w:val="center"/>
          </w:tcPr>
          <w:p w14:paraId="2152B8BE" w14:textId="77777777" w:rsidR="00DB41CB" w:rsidRPr="005D58FD" w:rsidRDefault="00DB41CB" w:rsidP="006F5A48">
            <w:pPr>
              <w:pStyle w:val="tekstwtabeliTNR"/>
            </w:pPr>
            <w:r>
              <w:t>Warunki końcowe</w:t>
            </w:r>
          </w:p>
        </w:tc>
        <w:tc>
          <w:tcPr>
            <w:tcW w:w="7163" w:type="dxa"/>
            <w:gridSpan w:val="3"/>
            <w:vAlign w:val="center"/>
          </w:tcPr>
          <w:p w14:paraId="7D86126F" w14:textId="77777777" w:rsidR="00DB41CB" w:rsidRPr="00151458" w:rsidRDefault="00DB41CB" w:rsidP="006F5A48">
            <w:pPr>
              <w:pStyle w:val="komentarz"/>
            </w:pPr>
            <w:r w:rsidRPr="00E7625F">
              <w:t>{</w:t>
            </w:r>
            <w:r w:rsidR="009671D1">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DB41CB" w14:paraId="2769F5D5" w14:textId="77777777" w:rsidTr="009B52AE">
        <w:trPr>
          <w:cantSplit/>
        </w:trPr>
        <w:tc>
          <w:tcPr>
            <w:tcW w:w="1977" w:type="dxa"/>
            <w:shd w:val="clear" w:color="auto" w:fill="D9D9D9"/>
            <w:vAlign w:val="center"/>
          </w:tcPr>
          <w:p w14:paraId="50098509" w14:textId="77777777" w:rsidR="00DB41CB" w:rsidRDefault="00DB41CB" w:rsidP="006F5A48">
            <w:pPr>
              <w:pStyle w:val="tekstwtabeliTNR"/>
            </w:pPr>
            <w:r>
              <w:t>Sytuacje wyjątkowe</w:t>
            </w:r>
          </w:p>
        </w:tc>
        <w:tc>
          <w:tcPr>
            <w:tcW w:w="7163" w:type="dxa"/>
            <w:gridSpan w:val="3"/>
            <w:vAlign w:val="center"/>
          </w:tcPr>
          <w:p w14:paraId="184197D1" w14:textId="77777777" w:rsidR="00DB41CB" w:rsidRDefault="00DB41CB" w:rsidP="006F5A48">
            <w:pPr>
              <w:pStyle w:val="komentarz"/>
            </w:pPr>
            <w:r>
              <w:t>{</w:t>
            </w:r>
            <w:r w:rsidR="009671D1">
              <w:t xml:space="preserve"> uzupełniane w trakcie sprintu – </w:t>
            </w:r>
            <w:r>
              <w:t>niepożądane sytuacje i sposoby ich obsługi}</w:t>
            </w:r>
          </w:p>
        </w:tc>
      </w:tr>
      <w:tr w:rsidR="00CF6458" w14:paraId="4AB5AF9A" w14:textId="77777777" w:rsidTr="009B52AE">
        <w:trPr>
          <w:cantSplit/>
        </w:trPr>
        <w:tc>
          <w:tcPr>
            <w:tcW w:w="1977" w:type="dxa"/>
            <w:shd w:val="clear" w:color="auto" w:fill="D9D9D9"/>
            <w:vAlign w:val="center"/>
          </w:tcPr>
          <w:p w14:paraId="2708BC1B" w14:textId="77777777" w:rsidR="00CF6458" w:rsidRPr="005D58FD" w:rsidDel="00DE7D70" w:rsidRDefault="00CF6458" w:rsidP="006F5A48">
            <w:pPr>
              <w:pStyle w:val="tekstwtabeliTNR"/>
            </w:pPr>
            <w:r>
              <w:t>Szczegóły implementacji</w:t>
            </w:r>
          </w:p>
        </w:tc>
        <w:tc>
          <w:tcPr>
            <w:tcW w:w="7163" w:type="dxa"/>
            <w:gridSpan w:val="3"/>
            <w:vAlign w:val="center"/>
          </w:tcPr>
          <w:p w14:paraId="1525157A" w14:textId="77777777" w:rsidR="00CF6458" w:rsidDel="00DE7D70" w:rsidRDefault="00CF6458" w:rsidP="00CF6458">
            <w:pPr>
              <w:pStyle w:val="podpowiedzi"/>
            </w:pPr>
            <w:r>
              <w:t>{</w:t>
            </w:r>
            <w:r w:rsidR="009671D1">
              <w:t xml:space="preserve"> uzupełniane w trakcie sprintu – </w:t>
            </w:r>
            <w:r>
              <w:t>opis sposobu realizacji}</w:t>
            </w:r>
          </w:p>
        </w:tc>
      </w:tr>
      <w:tr w:rsidR="00DB41CB" w14:paraId="362F4E7B" w14:textId="77777777" w:rsidTr="009B52AE">
        <w:trPr>
          <w:cantSplit/>
        </w:trPr>
        <w:tc>
          <w:tcPr>
            <w:tcW w:w="1977" w:type="dxa"/>
            <w:shd w:val="clear" w:color="auto" w:fill="D9D9D9"/>
            <w:vAlign w:val="center"/>
          </w:tcPr>
          <w:p w14:paraId="371E8F52" w14:textId="77777777" w:rsidR="00DB41CB" w:rsidRPr="005D58FD" w:rsidRDefault="00DB41CB" w:rsidP="006F5A48">
            <w:pPr>
              <w:pStyle w:val="tekstwtabeliTNR"/>
            </w:pPr>
            <w:r w:rsidRPr="005D58FD">
              <w:t>Udziałowiec</w:t>
            </w:r>
          </w:p>
        </w:tc>
        <w:tc>
          <w:tcPr>
            <w:tcW w:w="7163" w:type="dxa"/>
            <w:gridSpan w:val="3"/>
            <w:vAlign w:val="center"/>
          </w:tcPr>
          <w:p w14:paraId="2A6D179B" w14:textId="77777777" w:rsidR="00DB41CB" w:rsidRDefault="00DB41CB" w:rsidP="006F5A48">
            <w:pPr>
              <w:pStyle w:val="podpowiedzi"/>
            </w:pPr>
            <w:r>
              <w:t>{nazwa udziałowca, który podał wymaganie}</w:t>
            </w:r>
          </w:p>
        </w:tc>
      </w:tr>
      <w:tr w:rsidR="00DB41CB" w14:paraId="3A497EF0" w14:textId="77777777" w:rsidTr="009B52AE">
        <w:trPr>
          <w:cantSplit/>
        </w:trPr>
        <w:tc>
          <w:tcPr>
            <w:tcW w:w="1977" w:type="dxa"/>
            <w:shd w:val="clear" w:color="auto" w:fill="D9D9D9"/>
            <w:vAlign w:val="center"/>
          </w:tcPr>
          <w:p w14:paraId="4FE28EDD" w14:textId="77777777" w:rsidR="00DB41CB" w:rsidRPr="005D58FD" w:rsidRDefault="00DB41CB" w:rsidP="006F5A48">
            <w:pPr>
              <w:pStyle w:val="tekstwtabeliTNR"/>
            </w:pPr>
            <w:r w:rsidRPr="005D58FD">
              <w:t>Wymagania powiązane</w:t>
            </w:r>
          </w:p>
        </w:tc>
        <w:tc>
          <w:tcPr>
            <w:tcW w:w="7163" w:type="dxa"/>
            <w:gridSpan w:val="3"/>
            <w:vAlign w:val="center"/>
          </w:tcPr>
          <w:p w14:paraId="418F8762" w14:textId="77777777" w:rsidR="00DB41CB" w:rsidRDefault="00DB41CB" w:rsidP="006F5A48">
            <w:pPr>
              <w:pStyle w:val="podpowiedzi"/>
            </w:pPr>
            <w:r>
              <w:t>{wymagania zależne i uszczegóławiające – odesłanie poprzez identyfikator}</w:t>
            </w:r>
          </w:p>
        </w:tc>
      </w:tr>
    </w:tbl>
    <w:p w14:paraId="309789D7" w14:textId="77777777" w:rsidR="00DB41CB" w:rsidRDefault="00DB41CB" w:rsidP="008A30F7">
      <w:pPr>
        <w:pStyle w:val="podpowiedzi"/>
      </w:pPr>
    </w:p>
    <w:p w14:paraId="408FCFFA" w14:textId="77777777" w:rsidR="00821F1C" w:rsidRDefault="00821F1C" w:rsidP="00821F1C">
      <w:pPr>
        <w:pStyle w:val="Nagwek3"/>
        <w:numPr>
          <w:ilvl w:val="0"/>
          <w:numId w:val="0"/>
        </w:numPr>
        <w:ind w:left="720"/>
      </w:pPr>
    </w:p>
    <w:p w14:paraId="682A7F9C" w14:textId="77777777" w:rsidR="00821F1C" w:rsidRDefault="00821F1C" w:rsidP="00821F1C"/>
    <w:p w14:paraId="416E830D" w14:textId="77777777" w:rsidR="00821F1C" w:rsidRDefault="00821F1C" w:rsidP="00821F1C"/>
    <w:p w14:paraId="47A65B78" w14:textId="77777777" w:rsidR="00821F1C" w:rsidRDefault="00821F1C" w:rsidP="00821F1C"/>
    <w:p w14:paraId="540FEAF3" w14:textId="77777777" w:rsidR="00821F1C" w:rsidRDefault="00821F1C" w:rsidP="00821F1C"/>
    <w:p w14:paraId="01B55CC0" w14:textId="77777777" w:rsidR="00821F1C" w:rsidRDefault="00821F1C" w:rsidP="00821F1C"/>
    <w:p w14:paraId="25B3D784" w14:textId="77777777" w:rsidR="00821F1C" w:rsidRPr="00821F1C" w:rsidRDefault="00821F1C"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821F1C" w14:paraId="143FBE6D" w14:textId="77777777" w:rsidTr="00821F1C">
        <w:trPr>
          <w:cantSplit/>
          <w:trHeight w:val="245"/>
        </w:trPr>
        <w:tc>
          <w:tcPr>
            <w:tcW w:w="9140" w:type="dxa"/>
            <w:gridSpan w:val="4"/>
            <w:shd w:val="clear" w:color="auto" w:fill="D9D9D9"/>
            <w:vAlign w:val="center"/>
          </w:tcPr>
          <w:p w14:paraId="7F5FAB68" w14:textId="77777777" w:rsidR="00821F1C" w:rsidRPr="005D58FD" w:rsidRDefault="00821F1C" w:rsidP="00821F1C">
            <w:pPr>
              <w:pStyle w:val="wpiswtabeli"/>
            </w:pPr>
            <w:r w:rsidRPr="005D58FD">
              <w:t>KARTA WYMAGANIA</w:t>
            </w:r>
          </w:p>
        </w:tc>
      </w:tr>
      <w:tr w:rsidR="00821F1C" w:rsidRPr="00100F18" w14:paraId="0AE7B51E" w14:textId="77777777" w:rsidTr="00821F1C">
        <w:trPr>
          <w:cantSplit/>
        </w:trPr>
        <w:tc>
          <w:tcPr>
            <w:tcW w:w="1977" w:type="dxa"/>
            <w:shd w:val="clear" w:color="auto" w:fill="D9D9D9"/>
            <w:vAlign w:val="center"/>
          </w:tcPr>
          <w:p w14:paraId="6C7928FF" w14:textId="77777777" w:rsidR="00821F1C" w:rsidRPr="005D58FD" w:rsidRDefault="00821F1C" w:rsidP="00821F1C">
            <w:pPr>
              <w:pStyle w:val="tekstwtabeliTNR"/>
            </w:pPr>
            <w:r w:rsidRPr="005D58FD">
              <w:t>Identyfikator:</w:t>
            </w:r>
          </w:p>
        </w:tc>
        <w:tc>
          <w:tcPr>
            <w:tcW w:w="1971" w:type="dxa"/>
            <w:vAlign w:val="center"/>
          </w:tcPr>
          <w:p w14:paraId="7F26B0D3" w14:textId="77777777" w:rsidR="00821F1C" w:rsidRPr="005A5155" w:rsidRDefault="00821F1C" w:rsidP="00821F1C">
            <w:pPr>
              <w:pStyle w:val="podpowiedzi"/>
            </w:pPr>
            <w:r>
              <w:t>F01</w:t>
            </w:r>
          </w:p>
        </w:tc>
        <w:tc>
          <w:tcPr>
            <w:tcW w:w="1410" w:type="dxa"/>
            <w:shd w:val="clear" w:color="auto" w:fill="D9D9D9"/>
            <w:vAlign w:val="center"/>
          </w:tcPr>
          <w:p w14:paraId="0A5A87F7" w14:textId="77777777" w:rsidR="00821F1C" w:rsidRPr="005D58FD" w:rsidRDefault="00821F1C" w:rsidP="00821F1C">
            <w:pPr>
              <w:pStyle w:val="tekstwtabeliTNR"/>
            </w:pPr>
            <w:r>
              <w:t>Priorytet</w:t>
            </w:r>
            <w:r w:rsidRPr="005D58FD">
              <w:t>:</w:t>
            </w:r>
          </w:p>
        </w:tc>
        <w:tc>
          <w:tcPr>
            <w:tcW w:w="3782" w:type="dxa"/>
            <w:vAlign w:val="center"/>
          </w:tcPr>
          <w:p w14:paraId="4E1EC534" w14:textId="77777777" w:rsidR="00821F1C" w:rsidRPr="00100F18" w:rsidRDefault="00821F1C" w:rsidP="00821F1C">
            <w:pPr>
              <w:pStyle w:val="podpowiedzi"/>
            </w:pPr>
            <w:r w:rsidRPr="009671D1">
              <w:rPr>
                <w:b/>
              </w:rPr>
              <w:t>M</w:t>
            </w:r>
            <w:r w:rsidRPr="00100F18">
              <w:t xml:space="preserve"> – </w:t>
            </w:r>
            <w:proofErr w:type="spellStart"/>
            <w:r w:rsidRPr="00100F18">
              <w:t>must</w:t>
            </w:r>
            <w:proofErr w:type="spellEnd"/>
            <w:r w:rsidRPr="00100F18">
              <w:t xml:space="preserve"> (musi być)</w:t>
            </w:r>
          </w:p>
          <w:p w14:paraId="0D8037C2" w14:textId="77777777" w:rsidR="00821F1C" w:rsidRPr="00100F18" w:rsidRDefault="00821F1C" w:rsidP="00821F1C">
            <w:pPr>
              <w:pStyle w:val="podpowiedzi"/>
            </w:pPr>
          </w:p>
        </w:tc>
      </w:tr>
      <w:tr w:rsidR="00821F1C" w14:paraId="0B752068" w14:textId="77777777" w:rsidTr="00821F1C">
        <w:trPr>
          <w:cantSplit/>
        </w:trPr>
        <w:tc>
          <w:tcPr>
            <w:tcW w:w="1977" w:type="dxa"/>
            <w:shd w:val="clear" w:color="auto" w:fill="D9D9D9"/>
            <w:vAlign w:val="center"/>
          </w:tcPr>
          <w:p w14:paraId="761BF6BE" w14:textId="77777777" w:rsidR="00821F1C" w:rsidRPr="005D58FD" w:rsidRDefault="00821F1C" w:rsidP="00821F1C">
            <w:pPr>
              <w:pStyle w:val="tekstwtabeliTNR"/>
            </w:pPr>
            <w:r w:rsidRPr="005D58FD">
              <w:t>Nazwa</w:t>
            </w:r>
          </w:p>
        </w:tc>
        <w:tc>
          <w:tcPr>
            <w:tcW w:w="7163" w:type="dxa"/>
            <w:gridSpan w:val="3"/>
            <w:vAlign w:val="center"/>
          </w:tcPr>
          <w:p w14:paraId="29D5D5BB" w14:textId="77777777" w:rsidR="00821F1C" w:rsidRDefault="00821F1C" w:rsidP="00821F1C">
            <w:pPr>
              <w:pStyle w:val="podpowiedzi"/>
            </w:pPr>
            <w:r>
              <w:t>System Autoryzacji</w:t>
            </w:r>
            <w:r w:rsidR="00DF5E6F">
              <w:t xml:space="preserve"> użytkownika</w:t>
            </w:r>
          </w:p>
        </w:tc>
      </w:tr>
      <w:tr w:rsidR="00821F1C" w14:paraId="447CD7DF" w14:textId="77777777" w:rsidTr="00821F1C">
        <w:trPr>
          <w:cantSplit/>
        </w:trPr>
        <w:tc>
          <w:tcPr>
            <w:tcW w:w="1977" w:type="dxa"/>
            <w:shd w:val="clear" w:color="auto" w:fill="D9D9D9"/>
            <w:vAlign w:val="center"/>
          </w:tcPr>
          <w:p w14:paraId="2768F579" w14:textId="77777777" w:rsidR="00821F1C" w:rsidRPr="005D58FD" w:rsidRDefault="00821F1C" w:rsidP="00821F1C">
            <w:pPr>
              <w:pStyle w:val="tekstwtabeliTNR"/>
            </w:pPr>
            <w:r w:rsidRPr="005D58FD">
              <w:t>Opis</w:t>
            </w:r>
          </w:p>
        </w:tc>
        <w:tc>
          <w:tcPr>
            <w:tcW w:w="7163" w:type="dxa"/>
            <w:gridSpan w:val="3"/>
            <w:vAlign w:val="center"/>
          </w:tcPr>
          <w:p w14:paraId="009DE593" w14:textId="77777777" w:rsidR="00821F1C" w:rsidRPr="00DE7D70" w:rsidRDefault="00821F1C" w:rsidP="00821F1C">
            <w:pPr>
              <w:pStyle w:val="podpowiedzi"/>
              <w:ind w:left="360"/>
            </w:pPr>
            <w:r>
              <w:t>Jako użytkownik muszę mieć możliwość zarejestrowania się w serwisie i późniejszego logowania się</w:t>
            </w:r>
          </w:p>
        </w:tc>
      </w:tr>
      <w:tr w:rsidR="00821F1C" w14:paraId="4C78C512" w14:textId="77777777" w:rsidTr="00821F1C">
        <w:trPr>
          <w:cantSplit/>
        </w:trPr>
        <w:tc>
          <w:tcPr>
            <w:tcW w:w="1977" w:type="dxa"/>
            <w:shd w:val="clear" w:color="auto" w:fill="D9D9D9"/>
            <w:vAlign w:val="center"/>
          </w:tcPr>
          <w:p w14:paraId="04726AF2" w14:textId="77777777" w:rsidR="00821F1C" w:rsidRDefault="00821F1C" w:rsidP="00821F1C">
            <w:pPr>
              <w:pStyle w:val="tekstwtabeliTNR"/>
            </w:pPr>
            <w:r>
              <w:t>Kryteria akceptacji</w:t>
            </w:r>
          </w:p>
        </w:tc>
        <w:tc>
          <w:tcPr>
            <w:tcW w:w="7163" w:type="dxa"/>
            <w:gridSpan w:val="3"/>
            <w:vAlign w:val="center"/>
          </w:tcPr>
          <w:p w14:paraId="347D7831" w14:textId="77777777" w:rsidR="00821F1C" w:rsidRDefault="00821F1C" w:rsidP="00821F1C">
            <w:pPr>
              <w:pStyle w:val="podpowiedzi"/>
            </w:pPr>
            <w:r>
              <w:t xml:space="preserve">Bezpieczny system autoryzacji zabezpieczony przed atakami na </w:t>
            </w:r>
            <w:proofErr w:type="spellStart"/>
            <w:r>
              <w:t>baze</w:t>
            </w:r>
            <w:proofErr w:type="spellEnd"/>
            <w:r>
              <w:t xml:space="preserve"> danych, potwierdzenie maila po rejestracji,  jedno konta na 1 mail, moduł </w:t>
            </w:r>
            <w:proofErr w:type="spellStart"/>
            <w:r>
              <w:t>anti</w:t>
            </w:r>
            <w:proofErr w:type="spellEnd"/>
            <w:r>
              <w:t xml:space="preserve"> bot przy rejestracji</w:t>
            </w:r>
          </w:p>
        </w:tc>
      </w:tr>
      <w:tr w:rsidR="00821F1C" w14:paraId="4B0E2F6F" w14:textId="77777777" w:rsidTr="00821F1C">
        <w:trPr>
          <w:cantSplit/>
        </w:trPr>
        <w:tc>
          <w:tcPr>
            <w:tcW w:w="1977" w:type="dxa"/>
            <w:shd w:val="clear" w:color="auto" w:fill="D9D9D9"/>
            <w:vAlign w:val="center"/>
          </w:tcPr>
          <w:p w14:paraId="502D1223" w14:textId="77777777" w:rsidR="00821F1C" w:rsidRPr="005D58FD" w:rsidRDefault="00821F1C" w:rsidP="00821F1C">
            <w:pPr>
              <w:pStyle w:val="tekstwtabeliTNR"/>
            </w:pPr>
            <w:r>
              <w:t>Dane wejściowe</w:t>
            </w:r>
          </w:p>
        </w:tc>
        <w:tc>
          <w:tcPr>
            <w:tcW w:w="7163" w:type="dxa"/>
            <w:gridSpan w:val="3"/>
            <w:vAlign w:val="center"/>
          </w:tcPr>
          <w:p w14:paraId="6C1DB74E" w14:textId="77777777" w:rsidR="00821F1C" w:rsidRDefault="00821F1C" w:rsidP="00821F1C">
            <w:pPr>
              <w:pStyle w:val="podpowiedzi"/>
            </w:pPr>
            <w:r>
              <w:t>{uzupełniane w trakcie sprintu – dane wejściowe, związane z wymaganiem}</w:t>
            </w:r>
          </w:p>
        </w:tc>
      </w:tr>
      <w:tr w:rsidR="00821F1C" w14:paraId="53FC99E1" w14:textId="77777777" w:rsidTr="00821F1C">
        <w:trPr>
          <w:cantSplit/>
        </w:trPr>
        <w:tc>
          <w:tcPr>
            <w:tcW w:w="1977" w:type="dxa"/>
            <w:shd w:val="clear" w:color="auto" w:fill="D9D9D9"/>
            <w:vAlign w:val="center"/>
          </w:tcPr>
          <w:p w14:paraId="7A3E9827" w14:textId="77777777" w:rsidR="00821F1C" w:rsidRPr="005D58FD" w:rsidRDefault="00821F1C" w:rsidP="00821F1C">
            <w:pPr>
              <w:pStyle w:val="tekstwtabeliTNR"/>
            </w:pPr>
            <w:r>
              <w:t>Warunki początkowe</w:t>
            </w:r>
          </w:p>
        </w:tc>
        <w:tc>
          <w:tcPr>
            <w:tcW w:w="7163" w:type="dxa"/>
            <w:gridSpan w:val="3"/>
            <w:vAlign w:val="center"/>
          </w:tcPr>
          <w:p w14:paraId="4E600069" w14:textId="77777777"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821F1C" w14:paraId="697D5410" w14:textId="77777777" w:rsidTr="00821F1C">
        <w:trPr>
          <w:cantSplit/>
        </w:trPr>
        <w:tc>
          <w:tcPr>
            <w:tcW w:w="1977" w:type="dxa"/>
            <w:shd w:val="clear" w:color="auto" w:fill="D9D9D9"/>
            <w:vAlign w:val="center"/>
          </w:tcPr>
          <w:p w14:paraId="1CA82F7F" w14:textId="77777777" w:rsidR="00821F1C" w:rsidRPr="005D58FD" w:rsidRDefault="00821F1C" w:rsidP="00821F1C">
            <w:pPr>
              <w:pStyle w:val="tekstwtabeliTNR"/>
            </w:pPr>
            <w:r>
              <w:t>Warunki końcowe</w:t>
            </w:r>
          </w:p>
        </w:tc>
        <w:tc>
          <w:tcPr>
            <w:tcW w:w="7163" w:type="dxa"/>
            <w:gridSpan w:val="3"/>
            <w:vAlign w:val="center"/>
          </w:tcPr>
          <w:p w14:paraId="7B32DE0B" w14:textId="77777777"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821F1C" w14:paraId="557D75E3" w14:textId="77777777" w:rsidTr="00821F1C">
        <w:trPr>
          <w:cantSplit/>
        </w:trPr>
        <w:tc>
          <w:tcPr>
            <w:tcW w:w="1977" w:type="dxa"/>
            <w:shd w:val="clear" w:color="auto" w:fill="D9D9D9"/>
            <w:vAlign w:val="center"/>
          </w:tcPr>
          <w:p w14:paraId="080EE4A0" w14:textId="77777777" w:rsidR="00821F1C" w:rsidRDefault="00821F1C" w:rsidP="00821F1C">
            <w:pPr>
              <w:pStyle w:val="tekstwtabeliTNR"/>
            </w:pPr>
            <w:r>
              <w:lastRenderedPageBreak/>
              <w:t>Sytuacje wyjątkowe</w:t>
            </w:r>
          </w:p>
        </w:tc>
        <w:tc>
          <w:tcPr>
            <w:tcW w:w="7163" w:type="dxa"/>
            <w:gridSpan w:val="3"/>
            <w:vAlign w:val="center"/>
          </w:tcPr>
          <w:p w14:paraId="3E657670" w14:textId="77777777" w:rsidR="00821F1C" w:rsidRDefault="00821F1C" w:rsidP="00821F1C">
            <w:pPr>
              <w:pStyle w:val="komentarz"/>
            </w:pPr>
            <w:r>
              <w:t>{ uzupełniane w trakcie sprintu – niepożądane sytuacje i sposoby ich obsługi}</w:t>
            </w:r>
          </w:p>
        </w:tc>
      </w:tr>
      <w:tr w:rsidR="00821F1C" w14:paraId="7CFAB971" w14:textId="77777777" w:rsidTr="00821F1C">
        <w:trPr>
          <w:cantSplit/>
        </w:trPr>
        <w:tc>
          <w:tcPr>
            <w:tcW w:w="1977" w:type="dxa"/>
            <w:shd w:val="clear" w:color="auto" w:fill="D9D9D9"/>
            <w:vAlign w:val="center"/>
          </w:tcPr>
          <w:p w14:paraId="49205F14" w14:textId="77777777" w:rsidR="00821F1C" w:rsidRPr="005D58FD" w:rsidDel="00DE7D70" w:rsidRDefault="00821F1C" w:rsidP="00821F1C">
            <w:pPr>
              <w:pStyle w:val="tekstwtabeliTNR"/>
            </w:pPr>
            <w:r>
              <w:t>Szczegóły implementacji</w:t>
            </w:r>
          </w:p>
        </w:tc>
        <w:tc>
          <w:tcPr>
            <w:tcW w:w="7163" w:type="dxa"/>
            <w:gridSpan w:val="3"/>
            <w:vAlign w:val="center"/>
          </w:tcPr>
          <w:p w14:paraId="79EC6564" w14:textId="77777777" w:rsidR="00821F1C" w:rsidDel="00DE7D70" w:rsidRDefault="00821F1C" w:rsidP="00821F1C">
            <w:pPr>
              <w:pStyle w:val="podpowiedzi"/>
            </w:pPr>
            <w:r>
              <w:t>{ uzupełniane w trakcie sprintu – opis sposobu realizacji}</w:t>
            </w:r>
          </w:p>
        </w:tc>
      </w:tr>
      <w:tr w:rsidR="00821F1C" w14:paraId="6EB26325" w14:textId="77777777" w:rsidTr="00821F1C">
        <w:trPr>
          <w:cantSplit/>
        </w:trPr>
        <w:tc>
          <w:tcPr>
            <w:tcW w:w="1977" w:type="dxa"/>
            <w:shd w:val="clear" w:color="auto" w:fill="D9D9D9"/>
            <w:vAlign w:val="center"/>
          </w:tcPr>
          <w:p w14:paraId="39A917AA" w14:textId="77777777" w:rsidR="00821F1C" w:rsidRPr="005D58FD" w:rsidRDefault="00821F1C" w:rsidP="00821F1C">
            <w:pPr>
              <w:pStyle w:val="tekstwtabeliTNR"/>
            </w:pPr>
            <w:r w:rsidRPr="005D58FD">
              <w:t>Udziałowiec</w:t>
            </w:r>
          </w:p>
        </w:tc>
        <w:tc>
          <w:tcPr>
            <w:tcW w:w="7163" w:type="dxa"/>
            <w:gridSpan w:val="3"/>
            <w:vAlign w:val="center"/>
          </w:tcPr>
          <w:p w14:paraId="26FDB917" w14:textId="77777777" w:rsidR="00821F1C" w:rsidRDefault="00821F1C" w:rsidP="00821F1C">
            <w:pPr>
              <w:pStyle w:val="podpowiedzi"/>
            </w:pPr>
            <w:r>
              <w:t xml:space="preserve"> Użytkownik końcowy, Administratorzy</w:t>
            </w:r>
          </w:p>
        </w:tc>
      </w:tr>
      <w:tr w:rsidR="00821F1C" w14:paraId="1E481024" w14:textId="77777777" w:rsidTr="00821F1C">
        <w:trPr>
          <w:cantSplit/>
        </w:trPr>
        <w:tc>
          <w:tcPr>
            <w:tcW w:w="1977" w:type="dxa"/>
            <w:shd w:val="clear" w:color="auto" w:fill="D9D9D9"/>
            <w:vAlign w:val="center"/>
          </w:tcPr>
          <w:p w14:paraId="4C9280B2" w14:textId="77777777" w:rsidR="00821F1C" w:rsidRPr="005D58FD" w:rsidRDefault="00821F1C" w:rsidP="00821F1C">
            <w:pPr>
              <w:pStyle w:val="tekstwtabeliTNR"/>
            </w:pPr>
            <w:r w:rsidRPr="005D58FD">
              <w:t>Wymagania powiązane</w:t>
            </w:r>
          </w:p>
        </w:tc>
        <w:tc>
          <w:tcPr>
            <w:tcW w:w="7163" w:type="dxa"/>
            <w:gridSpan w:val="3"/>
            <w:vAlign w:val="center"/>
          </w:tcPr>
          <w:p w14:paraId="2B60090D" w14:textId="77777777" w:rsidR="00821F1C" w:rsidRDefault="00821F1C" w:rsidP="00821F1C">
            <w:pPr>
              <w:pStyle w:val="podpowiedzi"/>
            </w:pPr>
          </w:p>
        </w:tc>
      </w:tr>
    </w:tbl>
    <w:p w14:paraId="4D9FF571" w14:textId="77777777" w:rsidR="00821F1C" w:rsidRDefault="00821F1C" w:rsidP="00821F1C">
      <w:pPr>
        <w:pStyle w:val="Nagwek3"/>
        <w:numPr>
          <w:ilvl w:val="0"/>
          <w:numId w:val="0"/>
        </w:numPr>
        <w:ind w:left="72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821F1C" w14:paraId="36541F90" w14:textId="77777777" w:rsidTr="00821F1C">
        <w:trPr>
          <w:cantSplit/>
          <w:trHeight w:val="245"/>
        </w:trPr>
        <w:tc>
          <w:tcPr>
            <w:tcW w:w="9140" w:type="dxa"/>
            <w:gridSpan w:val="4"/>
            <w:shd w:val="clear" w:color="auto" w:fill="D9D9D9"/>
            <w:vAlign w:val="center"/>
          </w:tcPr>
          <w:p w14:paraId="0C97CB04" w14:textId="77777777" w:rsidR="00821F1C" w:rsidRPr="005D58FD" w:rsidRDefault="00821F1C" w:rsidP="00821F1C">
            <w:pPr>
              <w:pStyle w:val="wpiswtabeli"/>
            </w:pPr>
            <w:r w:rsidRPr="005D58FD">
              <w:t>KARTA WYMAGANIA</w:t>
            </w:r>
          </w:p>
        </w:tc>
      </w:tr>
      <w:tr w:rsidR="00821F1C" w:rsidRPr="00100F18" w14:paraId="722BEE9B" w14:textId="77777777" w:rsidTr="00821F1C">
        <w:trPr>
          <w:cantSplit/>
        </w:trPr>
        <w:tc>
          <w:tcPr>
            <w:tcW w:w="1977" w:type="dxa"/>
            <w:shd w:val="clear" w:color="auto" w:fill="D9D9D9"/>
            <w:vAlign w:val="center"/>
          </w:tcPr>
          <w:p w14:paraId="544B9940" w14:textId="77777777" w:rsidR="00821F1C" w:rsidRPr="005D58FD" w:rsidRDefault="00821F1C" w:rsidP="00821F1C">
            <w:pPr>
              <w:pStyle w:val="tekstwtabeliTNR"/>
            </w:pPr>
            <w:r w:rsidRPr="005D58FD">
              <w:t>Identyfikator:</w:t>
            </w:r>
          </w:p>
        </w:tc>
        <w:tc>
          <w:tcPr>
            <w:tcW w:w="1971" w:type="dxa"/>
            <w:vAlign w:val="center"/>
          </w:tcPr>
          <w:p w14:paraId="73430018" w14:textId="77777777" w:rsidR="00821F1C" w:rsidRPr="005A5155" w:rsidRDefault="00821F1C" w:rsidP="00821F1C">
            <w:pPr>
              <w:pStyle w:val="podpowiedzi"/>
            </w:pPr>
            <w:r>
              <w:t>F02</w:t>
            </w:r>
          </w:p>
        </w:tc>
        <w:tc>
          <w:tcPr>
            <w:tcW w:w="1410" w:type="dxa"/>
            <w:shd w:val="clear" w:color="auto" w:fill="D9D9D9"/>
            <w:vAlign w:val="center"/>
          </w:tcPr>
          <w:p w14:paraId="6C677C5F" w14:textId="77777777" w:rsidR="00821F1C" w:rsidRPr="005D58FD" w:rsidRDefault="00821F1C" w:rsidP="00821F1C">
            <w:pPr>
              <w:pStyle w:val="tekstwtabeliTNR"/>
            </w:pPr>
            <w:r>
              <w:t>Priorytet</w:t>
            </w:r>
            <w:r w:rsidRPr="005D58FD">
              <w:t>:</w:t>
            </w:r>
          </w:p>
        </w:tc>
        <w:tc>
          <w:tcPr>
            <w:tcW w:w="3782" w:type="dxa"/>
            <w:vAlign w:val="center"/>
          </w:tcPr>
          <w:p w14:paraId="591B38D4" w14:textId="77777777" w:rsidR="00821F1C" w:rsidRPr="00100F18" w:rsidRDefault="00821F1C" w:rsidP="00821F1C">
            <w:pPr>
              <w:pStyle w:val="podpowiedzi"/>
            </w:pPr>
            <w:r w:rsidRPr="009671D1">
              <w:rPr>
                <w:b/>
              </w:rPr>
              <w:t>M</w:t>
            </w:r>
            <w:r w:rsidRPr="00100F18">
              <w:t xml:space="preserve"> – </w:t>
            </w:r>
            <w:proofErr w:type="spellStart"/>
            <w:r w:rsidRPr="00100F18">
              <w:t>must</w:t>
            </w:r>
            <w:proofErr w:type="spellEnd"/>
            <w:r w:rsidRPr="00100F18">
              <w:t xml:space="preserve"> (musi być)</w:t>
            </w:r>
          </w:p>
          <w:p w14:paraId="046001A6" w14:textId="77777777" w:rsidR="00821F1C" w:rsidRPr="00100F18" w:rsidRDefault="00821F1C" w:rsidP="00821F1C">
            <w:pPr>
              <w:pStyle w:val="podpowiedzi"/>
            </w:pPr>
          </w:p>
        </w:tc>
      </w:tr>
      <w:tr w:rsidR="00821F1C" w14:paraId="5A5AF97F" w14:textId="77777777" w:rsidTr="00821F1C">
        <w:trPr>
          <w:cantSplit/>
        </w:trPr>
        <w:tc>
          <w:tcPr>
            <w:tcW w:w="1977" w:type="dxa"/>
            <w:shd w:val="clear" w:color="auto" w:fill="D9D9D9"/>
            <w:vAlign w:val="center"/>
          </w:tcPr>
          <w:p w14:paraId="1A6D9E15" w14:textId="77777777" w:rsidR="00821F1C" w:rsidRPr="005D58FD" w:rsidRDefault="00821F1C" w:rsidP="00821F1C">
            <w:pPr>
              <w:pStyle w:val="tekstwtabeliTNR"/>
            </w:pPr>
            <w:r w:rsidRPr="005D58FD">
              <w:t>Nazwa</w:t>
            </w:r>
          </w:p>
        </w:tc>
        <w:tc>
          <w:tcPr>
            <w:tcW w:w="7163" w:type="dxa"/>
            <w:gridSpan w:val="3"/>
            <w:vAlign w:val="center"/>
          </w:tcPr>
          <w:p w14:paraId="7A564326" w14:textId="77777777" w:rsidR="00821F1C" w:rsidRDefault="00821F1C" w:rsidP="00821F1C">
            <w:pPr>
              <w:pStyle w:val="podpowiedzi"/>
            </w:pPr>
            <w:r>
              <w:t>System rang</w:t>
            </w:r>
            <w:r w:rsidR="00DF5E6F">
              <w:t xml:space="preserve"> użytkowników</w:t>
            </w:r>
          </w:p>
        </w:tc>
      </w:tr>
      <w:tr w:rsidR="00821F1C" w14:paraId="12EF1ED2" w14:textId="77777777" w:rsidTr="00821F1C">
        <w:trPr>
          <w:cantSplit/>
        </w:trPr>
        <w:tc>
          <w:tcPr>
            <w:tcW w:w="1977" w:type="dxa"/>
            <w:shd w:val="clear" w:color="auto" w:fill="D9D9D9"/>
            <w:vAlign w:val="center"/>
          </w:tcPr>
          <w:p w14:paraId="6F225E2B" w14:textId="77777777" w:rsidR="00821F1C" w:rsidRPr="005D58FD" w:rsidRDefault="00821F1C" w:rsidP="00821F1C">
            <w:pPr>
              <w:pStyle w:val="tekstwtabeliTNR"/>
            </w:pPr>
            <w:r w:rsidRPr="005D58FD">
              <w:t>Opis</w:t>
            </w:r>
          </w:p>
        </w:tc>
        <w:tc>
          <w:tcPr>
            <w:tcW w:w="7163" w:type="dxa"/>
            <w:gridSpan w:val="3"/>
            <w:vAlign w:val="center"/>
          </w:tcPr>
          <w:p w14:paraId="14837A14" w14:textId="77777777" w:rsidR="00821F1C" w:rsidRPr="00DE7D70" w:rsidRDefault="00821F1C" w:rsidP="00821F1C">
            <w:pPr>
              <w:pStyle w:val="podpowiedzi"/>
              <w:ind w:left="360"/>
            </w:pPr>
            <w:r>
              <w:t>Jako użytkownik podczas progresowania w trakcie używania aplikacji chciałbym być przypisywany do różnych rang</w:t>
            </w:r>
          </w:p>
        </w:tc>
      </w:tr>
      <w:tr w:rsidR="00821F1C" w14:paraId="3CE3C9F3" w14:textId="77777777" w:rsidTr="00821F1C">
        <w:trPr>
          <w:cantSplit/>
        </w:trPr>
        <w:tc>
          <w:tcPr>
            <w:tcW w:w="1977" w:type="dxa"/>
            <w:shd w:val="clear" w:color="auto" w:fill="D9D9D9"/>
            <w:vAlign w:val="center"/>
          </w:tcPr>
          <w:p w14:paraId="7A7E11B0" w14:textId="77777777" w:rsidR="00821F1C" w:rsidRDefault="00821F1C" w:rsidP="00821F1C">
            <w:pPr>
              <w:pStyle w:val="tekstwtabeliTNR"/>
            </w:pPr>
            <w:r>
              <w:t>Kryteria akceptacji</w:t>
            </w:r>
          </w:p>
        </w:tc>
        <w:tc>
          <w:tcPr>
            <w:tcW w:w="7163" w:type="dxa"/>
            <w:gridSpan w:val="3"/>
            <w:vAlign w:val="center"/>
          </w:tcPr>
          <w:p w14:paraId="51797E01" w14:textId="77777777" w:rsidR="00821F1C" w:rsidRDefault="00821F1C" w:rsidP="00821F1C">
            <w:pPr>
              <w:pStyle w:val="podpowiedzi"/>
            </w:pPr>
            <w:proofErr w:type="spellStart"/>
            <w:r>
              <w:t>Mikroserwis</w:t>
            </w:r>
            <w:proofErr w:type="spellEnd"/>
            <w:r>
              <w:t xml:space="preserve"> odpowiedzialny za przypisywanie użytkownikowi danej rangi na podstawie jego osiągnieć zdobytych podczas korzystania z aplikacji</w:t>
            </w:r>
          </w:p>
        </w:tc>
      </w:tr>
      <w:tr w:rsidR="00821F1C" w14:paraId="6B3C64C0" w14:textId="77777777" w:rsidTr="00821F1C">
        <w:trPr>
          <w:cantSplit/>
        </w:trPr>
        <w:tc>
          <w:tcPr>
            <w:tcW w:w="1977" w:type="dxa"/>
            <w:shd w:val="clear" w:color="auto" w:fill="D9D9D9"/>
            <w:vAlign w:val="center"/>
          </w:tcPr>
          <w:p w14:paraId="09C7441A" w14:textId="77777777" w:rsidR="00821F1C" w:rsidRPr="005D58FD" w:rsidRDefault="00821F1C" w:rsidP="00821F1C">
            <w:pPr>
              <w:pStyle w:val="tekstwtabeliTNR"/>
            </w:pPr>
            <w:r>
              <w:t>Dane wejściowe</w:t>
            </w:r>
          </w:p>
        </w:tc>
        <w:tc>
          <w:tcPr>
            <w:tcW w:w="7163" w:type="dxa"/>
            <w:gridSpan w:val="3"/>
            <w:vAlign w:val="center"/>
          </w:tcPr>
          <w:p w14:paraId="3C8C3E3C" w14:textId="77777777" w:rsidR="00821F1C" w:rsidRDefault="00821F1C" w:rsidP="00821F1C">
            <w:pPr>
              <w:pStyle w:val="podpowiedzi"/>
            </w:pPr>
            <w:r>
              <w:t>{uzupełniane w trakcie sprintu – dane wejściowe, związane z wymaganiem}</w:t>
            </w:r>
          </w:p>
        </w:tc>
      </w:tr>
      <w:tr w:rsidR="00821F1C" w14:paraId="22300AEB" w14:textId="77777777" w:rsidTr="00821F1C">
        <w:trPr>
          <w:cantSplit/>
        </w:trPr>
        <w:tc>
          <w:tcPr>
            <w:tcW w:w="1977" w:type="dxa"/>
            <w:shd w:val="clear" w:color="auto" w:fill="D9D9D9"/>
            <w:vAlign w:val="center"/>
          </w:tcPr>
          <w:p w14:paraId="06F21B9B" w14:textId="77777777" w:rsidR="00821F1C" w:rsidRPr="005D58FD" w:rsidRDefault="00821F1C" w:rsidP="00821F1C">
            <w:pPr>
              <w:pStyle w:val="tekstwtabeliTNR"/>
            </w:pPr>
            <w:r>
              <w:t>Warunki początkowe</w:t>
            </w:r>
          </w:p>
        </w:tc>
        <w:tc>
          <w:tcPr>
            <w:tcW w:w="7163" w:type="dxa"/>
            <w:gridSpan w:val="3"/>
            <w:vAlign w:val="center"/>
          </w:tcPr>
          <w:p w14:paraId="1119B48C" w14:textId="77777777"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821F1C" w14:paraId="6DCFC334" w14:textId="77777777" w:rsidTr="00821F1C">
        <w:trPr>
          <w:cantSplit/>
        </w:trPr>
        <w:tc>
          <w:tcPr>
            <w:tcW w:w="1977" w:type="dxa"/>
            <w:shd w:val="clear" w:color="auto" w:fill="D9D9D9"/>
            <w:vAlign w:val="center"/>
          </w:tcPr>
          <w:p w14:paraId="281FABB8" w14:textId="77777777" w:rsidR="00821F1C" w:rsidRPr="005D58FD" w:rsidRDefault="00821F1C" w:rsidP="00821F1C">
            <w:pPr>
              <w:pStyle w:val="tekstwtabeliTNR"/>
            </w:pPr>
            <w:r>
              <w:t>Warunki końcowe</w:t>
            </w:r>
          </w:p>
        </w:tc>
        <w:tc>
          <w:tcPr>
            <w:tcW w:w="7163" w:type="dxa"/>
            <w:gridSpan w:val="3"/>
            <w:vAlign w:val="center"/>
          </w:tcPr>
          <w:p w14:paraId="620B7D38" w14:textId="77777777"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821F1C" w14:paraId="0712635B" w14:textId="77777777" w:rsidTr="00821F1C">
        <w:trPr>
          <w:cantSplit/>
        </w:trPr>
        <w:tc>
          <w:tcPr>
            <w:tcW w:w="1977" w:type="dxa"/>
            <w:shd w:val="clear" w:color="auto" w:fill="D9D9D9"/>
            <w:vAlign w:val="center"/>
          </w:tcPr>
          <w:p w14:paraId="56809761" w14:textId="77777777" w:rsidR="00821F1C" w:rsidRDefault="00821F1C" w:rsidP="00821F1C">
            <w:pPr>
              <w:pStyle w:val="tekstwtabeliTNR"/>
            </w:pPr>
            <w:r>
              <w:t>Sytuacje wyjątkowe</w:t>
            </w:r>
          </w:p>
        </w:tc>
        <w:tc>
          <w:tcPr>
            <w:tcW w:w="7163" w:type="dxa"/>
            <w:gridSpan w:val="3"/>
            <w:vAlign w:val="center"/>
          </w:tcPr>
          <w:p w14:paraId="1E3C36E3" w14:textId="77777777" w:rsidR="00821F1C" w:rsidRDefault="00821F1C" w:rsidP="00821F1C">
            <w:pPr>
              <w:pStyle w:val="komentarz"/>
            </w:pPr>
            <w:r>
              <w:t>{ uzupełniane w trakcie sprintu – niepożądane sytuacje i sposoby ich obsługi}</w:t>
            </w:r>
          </w:p>
        </w:tc>
      </w:tr>
      <w:tr w:rsidR="00821F1C" w14:paraId="3CAC459A" w14:textId="77777777" w:rsidTr="00821F1C">
        <w:trPr>
          <w:cantSplit/>
        </w:trPr>
        <w:tc>
          <w:tcPr>
            <w:tcW w:w="1977" w:type="dxa"/>
            <w:shd w:val="clear" w:color="auto" w:fill="D9D9D9"/>
            <w:vAlign w:val="center"/>
          </w:tcPr>
          <w:p w14:paraId="677A5912" w14:textId="77777777" w:rsidR="00821F1C" w:rsidRPr="005D58FD" w:rsidDel="00DE7D70" w:rsidRDefault="00821F1C" w:rsidP="00821F1C">
            <w:pPr>
              <w:pStyle w:val="tekstwtabeliTNR"/>
            </w:pPr>
            <w:r>
              <w:t>Szczegóły implementacji</w:t>
            </w:r>
          </w:p>
        </w:tc>
        <w:tc>
          <w:tcPr>
            <w:tcW w:w="7163" w:type="dxa"/>
            <w:gridSpan w:val="3"/>
            <w:vAlign w:val="center"/>
          </w:tcPr>
          <w:p w14:paraId="5BB7FE86" w14:textId="77777777" w:rsidR="00821F1C" w:rsidDel="00DE7D70" w:rsidRDefault="00821F1C" w:rsidP="00821F1C">
            <w:pPr>
              <w:pStyle w:val="podpowiedzi"/>
            </w:pPr>
            <w:r>
              <w:t>{ uzupełniane w trakcie sprintu – opis sposobu realizacji}</w:t>
            </w:r>
          </w:p>
        </w:tc>
      </w:tr>
      <w:tr w:rsidR="00821F1C" w14:paraId="0428986F" w14:textId="77777777" w:rsidTr="00821F1C">
        <w:trPr>
          <w:cantSplit/>
        </w:trPr>
        <w:tc>
          <w:tcPr>
            <w:tcW w:w="1977" w:type="dxa"/>
            <w:shd w:val="clear" w:color="auto" w:fill="D9D9D9"/>
            <w:vAlign w:val="center"/>
          </w:tcPr>
          <w:p w14:paraId="37F70681" w14:textId="77777777" w:rsidR="00821F1C" w:rsidRPr="005D58FD" w:rsidRDefault="00821F1C" w:rsidP="00821F1C">
            <w:pPr>
              <w:pStyle w:val="tekstwtabeliTNR"/>
            </w:pPr>
            <w:r w:rsidRPr="005D58FD">
              <w:t>Udziałowiec</w:t>
            </w:r>
          </w:p>
        </w:tc>
        <w:tc>
          <w:tcPr>
            <w:tcW w:w="7163" w:type="dxa"/>
            <w:gridSpan w:val="3"/>
            <w:vAlign w:val="center"/>
          </w:tcPr>
          <w:p w14:paraId="1AC14960" w14:textId="77777777" w:rsidR="00821F1C" w:rsidRDefault="00821F1C" w:rsidP="00821F1C">
            <w:pPr>
              <w:pStyle w:val="podpowiedzi"/>
            </w:pPr>
            <w:r>
              <w:t xml:space="preserve"> Użytkownik końcowy, Administratorzy</w:t>
            </w:r>
          </w:p>
        </w:tc>
      </w:tr>
      <w:tr w:rsidR="00821F1C" w14:paraId="66E45C73" w14:textId="77777777" w:rsidTr="00821F1C">
        <w:trPr>
          <w:cantSplit/>
        </w:trPr>
        <w:tc>
          <w:tcPr>
            <w:tcW w:w="1977" w:type="dxa"/>
            <w:shd w:val="clear" w:color="auto" w:fill="D9D9D9"/>
            <w:vAlign w:val="center"/>
          </w:tcPr>
          <w:p w14:paraId="246C826A" w14:textId="77777777" w:rsidR="00821F1C" w:rsidRPr="005D58FD" w:rsidRDefault="00821F1C" w:rsidP="00821F1C">
            <w:pPr>
              <w:pStyle w:val="tekstwtabeliTNR"/>
            </w:pPr>
            <w:r w:rsidRPr="005D58FD">
              <w:t>Wymagania powiązane</w:t>
            </w:r>
          </w:p>
        </w:tc>
        <w:tc>
          <w:tcPr>
            <w:tcW w:w="7163" w:type="dxa"/>
            <w:gridSpan w:val="3"/>
            <w:vAlign w:val="center"/>
          </w:tcPr>
          <w:p w14:paraId="71D3D6CD" w14:textId="77777777" w:rsidR="00821F1C" w:rsidRDefault="00821F1C" w:rsidP="00821F1C">
            <w:pPr>
              <w:pStyle w:val="podpowiedzi"/>
            </w:pPr>
          </w:p>
        </w:tc>
      </w:tr>
    </w:tbl>
    <w:p w14:paraId="61BB89DB" w14:textId="77777777" w:rsidR="00821F1C" w:rsidRDefault="00821F1C" w:rsidP="00821F1C"/>
    <w:p w14:paraId="72A48DD7" w14:textId="77777777" w:rsidR="00821F1C" w:rsidRDefault="00821F1C" w:rsidP="00821F1C">
      <w:pPr>
        <w:pStyle w:val="Nagwek3"/>
        <w:numPr>
          <w:ilvl w:val="0"/>
          <w:numId w:val="0"/>
        </w:numPr>
        <w:ind w:left="72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821F1C" w14:paraId="641EAA10" w14:textId="77777777" w:rsidTr="00821F1C">
        <w:trPr>
          <w:cantSplit/>
          <w:trHeight w:val="245"/>
        </w:trPr>
        <w:tc>
          <w:tcPr>
            <w:tcW w:w="9140" w:type="dxa"/>
            <w:gridSpan w:val="4"/>
            <w:shd w:val="clear" w:color="auto" w:fill="D9D9D9"/>
            <w:vAlign w:val="center"/>
          </w:tcPr>
          <w:p w14:paraId="2DE277E7" w14:textId="77777777" w:rsidR="00821F1C" w:rsidRPr="005D58FD" w:rsidRDefault="00821F1C" w:rsidP="00821F1C">
            <w:pPr>
              <w:pStyle w:val="wpiswtabeli"/>
            </w:pPr>
            <w:r w:rsidRPr="005D58FD">
              <w:t>KARTA WYMAGANIA</w:t>
            </w:r>
          </w:p>
        </w:tc>
      </w:tr>
      <w:tr w:rsidR="00821F1C" w:rsidRPr="00100F18" w14:paraId="15730B47" w14:textId="77777777" w:rsidTr="00821F1C">
        <w:trPr>
          <w:cantSplit/>
        </w:trPr>
        <w:tc>
          <w:tcPr>
            <w:tcW w:w="1977" w:type="dxa"/>
            <w:shd w:val="clear" w:color="auto" w:fill="D9D9D9"/>
            <w:vAlign w:val="center"/>
          </w:tcPr>
          <w:p w14:paraId="076F1D27" w14:textId="77777777" w:rsidR="00821F1C" w:rsidRPr="005D58FD" w:rsidRDefault="00821F1C" w:rsidP="00821F1C">
            <w:pPr>
              <w:pStyle w:val="tekstwtabeliTNR"/>
            </w:pPr>
            <w:r w:rsidRPr="005D58FD">
              <w:t>Identyfikator:</w:t>
            </w:r>
          </w:p>
        </w:tc>
        <w:tc>
          <w:tcPr>
            <w:tcW w:w="1971" w:type="dxa"/>
            <w:vAlign w:val="center"/>
          </w:tcPr>
          <w:p w14:paraId="4CBE25E0" w14:textId="77777777" w:rsidR="00821F1C" w:rsidRPr="005A5155" w:rsidRDefault="00821F1C" w:rsidP="00821F1C">
            <w:pPr>
              <w:pStyle w:val="podpowiedzi"/>
            </w:pPr>
            <w:r>
              <w:t>F03</w:t>
            </w:r>
          </w:p>
        </w:tc>
        <w:tc>
          <w:tcPr>
            <w:tcW w:w="1410" w:type="dxa"/>
            <w:shd w:val="clear" w:color="auto" w:fill="D9D9D9"/>
            <w:vAlign w:val="center"/>
          </w:tcPr>
          <w:p w14:paraId="35BFF1DF" w14:textId="77777777" w:rsidR="00821F1C" w:rsidRPr="005D58FD" w:rsidRDefault="00821F1C" w:rsidP="00821F1C">
            <w:pPr>
              <w:pStyle w:val="tekstwtabeliTNR"/>
            </w:pPr>
            <w:r>
              <w:t>Priorytet</w:t>
            </w:r>
            <w:r w:rsidRPr="005D58FD">
              <w:t>:</w:t>
            </w:r>
          </w:p>
        </w:tc>
        <w:tc>
          <w:tcPr>
            <w:tcW w:w="3782" w:type="dxa"/>
            <w:vAlign w:val="center"/>
          </w:tcPr>
          <w:p w14:paraId="1FAEB648" w14:textId="77777777" w:rsidR="00821F1C" w:rsidRPr="00100F18" w:rsidRDefault="00821F1C" w:rsidP="00821F1C">
            <w:pPr>
              <w:pStyle w:val="podpowiedzi"/>
            </w:pPr>
            <w:r w:rsidRPr="009671D1">
              <w:rPr>
                <w:b/>
              </w:rPr>
              <w:t>M</w:t>
            </w:r>
            <w:r w:rsidRPr="00100F18">
              <w:t xml:space="preserve"> – </w:t>
            </w:r>
            <w:proofErr w:type="spellStart"/>
            <w:r w:rsidRPr="00100F18">
              <w:t>must</w:t>
            </w:r>
            <w:proofErr w:type="spellEnd"/>
            <w:r w:rsidRPr="00100F18">
              <w:t xml:space="preserve"> (musi być)</w:t>
            </w:r>
          </w:p>
          <w:p w14:paraId="0C939976" w14:textId="77777777" w:rsidR="00821F1C" w:rsidRPr="00100F18" w:rsidRDefault="00821F1C" w:rsidP="00821F1C">
            <w:pPr>
              <w:pStyle w:val="podpowiedzi"/>
            </w:pPr>
          </w:p>
        </w:tc>
      </w:tr>
      <w:tr w:rsidR="00821F1C" w14:paraId="7D7C2654" w14:textId="77777777" w:rsidTr="00821F1C">
        <w:trPr>
          <w:cantSplit/>
        </w:trPr>
        <w:tc>
          <w:tcPr>
            <w:tcW w:w="1977" w:type="dxa"/>
            <w:shd w:val="clear" w:color="auto" w:fill="D9D9D9"/>
            <w:vAlign w:val="center"/>
          </w:tcPr>
          <w:p w14:paraId="79845A3D" w14:textId="77777777" w:rsidR="00821F1C" w:rsidRPr="005D58FD" w:rsidRDefault="00821F1C" w:rsidP="00821F1C">
            <w:pPr>
              <w:pStyle w:val="tekstwtabeliTNR"/>
            </w:pPr>
            <w:r w:rsidRPr="005D58FD">
              <w:t>Nazwa</w:t>
            </w:r>
          </w:p>
        </w:tc>
        <w:tc>
          <w:tcPr>
            <w:tcW w:w="7163" w:type="dxa"/>
            <w:gridSpan w:val="3"/>
            <w:vAlign w:val="center"/>
          </w:tcPr>
          <w:p w14:paraId="6586BFE2" w14:textId="77777777" w:rsidR="00821F1C" w:rsidRDefault="00821F1C" w:rsidP="00821F1C">
            <w:pPr>
              <w:pStyle w:val="podpowiedzi"/>
            </w:pPr>
            <w:r>
              <w:t xml:space="preserve">System zarządzania energią </w:t>
            </w:r>
            <w:r w:rsidR="00DF5E6F">
              <w:t xml:space="preserve"> użytkownika</w:t>
            </w:r>
          </w:p>
        </w:tc>
      </w:tr>
      <w:tr w:rsidR="00821F1C" w14:paraId="349E68DF" w14:textId="77777777" w:rsidTr="00821F1C">
        <w:trPr>
          <w:cantSplit/>
        </w:trPr>
        <w:tc>
          <w:tcPr>
            <w:tcW w:w="1977" w:type="dxa"/>
            <w:shd w:val="clear" w:color="auto" w:fill="D9D9D9"/>
            <w:vAlign w:val="center"/>
          </w:tcPr>
          <w:p w14:paraId="1ED74D91" w14:textId="77777777" w:rsidR="00821F1C" w:rsidRPr="005D58FD" w:rsidRDefault="00821F1C" w:rsidP="00821F1C">
            <w:pPr>
              <w:pStyle w:val="tekstwtabeliTNR"/>
            </w:pPr>
            <w:r w:rsidRPr="005D58FD">
              <w:t>Opis</w:t>
            </w:r>
          </w:p>
        </w:tc>
        <w:tc>
          <w:tcPr>
            <w:tcW w:w="7163" w:type="dxa"/>
            <w:gridSpan w:val="3"/>
            <w:vAlign w:val="center"/>
          </w:tcPr>
          <w:p w14:paraId="44C780A1" w14:textId="77777777" w:rsidR="00821F1C" w:rsidRPr="00DE7D70" w:rsidRDefault="00821F1C" w:rsidP="00821F1C">
            <w:pPr>
              <w:pStyle w:val="podpowiedzi"/>
              <w:ind w:left="360"/>
            </w:pPr>
            <w:r>
              <w:t>Jako użytkownik chcę żeby aplikacja śledziła moj</w:t>
            </w:r>
            <w:r w:rsidR="00A76ADD">
              <w:t>e zasoby energetyczne i podpowiadała jak mogę nimi lepiej zarządzać</w:t>
            </w:r>
          </w:p>
        </w:tc>
      </w:tr>
      <w:tr w:rsidR="00821F1C" w14:paraId="6F9E3FFE" w14:textId="77777777" w:rsidTr="00821F1C">
        <w:trPr>
          <w:cantSplit/>
        </w:trPr>
        <w:tc>
          <w:tcPr>
            <w:tcW w:w="1977" w:type="dxa"/>
            <w:shd w:val="clear" w:color="auto" w:fill="D9D9D9"/>
            <w:vAlign w:val="center"/>
          </w:tcPr>
          <w:p w14:paraId="3C29F852" w14:textId="77777777" w:rsidR="00821F1C" w:rsidRDefault="00821F1C" w:rsidP="00821F1C">
            <w:pPr>
              <w:pStyle w:val="tekstwtabeliTNR"/>
            </w:pPr>
            <w:r>
              <w:t>Kryteria akceptacji</w:t>
            </w:r>
          </w:p>
        </w:tc>
        <w:tc>
          <w:tcPr>
            <w:tcW w:w="7163" w:type="dxa"/>
            <w:gridSpan w:val="3"/>
            <w:vAlign w:val="center"/>
          </w:tcPr>
          <w:p w14:paraId="31283C4E" w14:textId="77777777" w:rsidR="00821F1C" w:rsidRDefault="00821F1C" w:rsidP="00821F1C">
            <w:pPr>
              <w:pStyle w:val="podpowiedzi"/>
            </w:pPr>
            <w:proofErr w:type="spellStart"/>
            <w:r>
              <w:t>Mikroserwis</w:t>
            </w:r>
            <w:proofErr w:type="spellEnd"/>
            <w:r>
              <w:t xml:space="preserve"> odpowiedzialny za </w:t>
            </w:r>
            <w:r w:rsidR="00A76ADD">
              <w:t>zarządzaniem energią użytkownika w 4 kategoriach (</w:t>
            </w:r>
            <w:proofErr w:type="spellStart"/>
            <w:r w:rsidR="00A76ADD">
              <w:t>ciało,emocje</w:t>
            </w:r>
            <w:proofErr w:type="spellEnd"/>
            <w:r w:rsidR="00A76ADD">
              <w:t>, umysł, dusza)</w:t>
            </w:r>
          </w:p>
        </w:tc>
      </w:tr>
      <w:tr w:rsidR="00821F1C" w14:paraId="0A781635" w14:textId="77777777" w:rsidTr="00821F1C">
        <w:trPr>
          <w:cantSplit/>
        </w:trPr>
        <w:tc>
          <w:tcPr>
            <w:tcW w:w="1977" w:type="dxa"/>
            <w:shd w:val="clear" w:color="auto" w:fill="D9D9D9"/>
            <w:vAlign w:val="center"/>
          </w:tcPr>
          <w:p w14:paraId="2509F44D" w14:textId="77777777" w:rsidR="00821F1C" w:rsidRPr="005D58FD" w:rsidRDefault="00821F1C" w:rsidP="00821F1C">
            <w:pPr>
              <w:pStyle w:val="tekstwtabeliTNR"/>
            </w:pPr>
            <w:r>
              <w:t>Dane wejściowe</w:t>
            </w:r>
          </w:p>
        </w:tc>
        <w:tc>
          <w:tcPr>
            <w:tcW w:w="7163" w:type="dxa"/>
            <w:gridSpan w:val="3"/>
            <w:vAlign w:val="center"/>
          </w:tcPr>
          <w:p w14:paraId="09EDFFB9" w14:textId="77777777" w:rsidR="00821F1C" w:rsidRDefault="00821F1C" w:rsidP="00821F1C">
            <w:pPr>
              <w:pStyle w:val="podpowiedzi"/>
            </w:pPr>
            <w:r>
              <w:t>{uzupełniane w trakcie sprintu – dane wejściowe, związane z wymaganiem}</w:t>
            </w:r>
          </w:p>
        </w:tc>
      </w:tr>
      <w:tr w:rsidR="00821F1C" w14:paraId="16F283A9" w14:textId="77777777" w:rsidTr="00821F1C">
        <w:trPr>
          <w:cantSplit/>
        </w:trPr>
        <w:tc>
          <w:tcPr>
            <w:tcW w:w="1977" w:type="dxa"/>
            <w:shd w:val="clear" w:color="auto" w:fill="D9D9D9"/>
            <w:vAlign w:val="center"/>
          </w:tcPr>
          <w:p w14:paraId="3BF892FF" w14:textId="77777777" w:rsidR="00821F1C" w:rsidRPr="005D58FD" w:rsidRDefault="00821F1C" w:rsidP="00821F1C">
            <w:pPr>
              <w:pStyle w:val="tekstwtabeliTNR"/>
            </w:pPr>
            <w:r>
              <w:t>Warunki początkowe</w:t>
            </w:r>
          </w:p>
        </w:tc>
        <w:tc>
          <w:tcPr>
            <w:tcW w:w="7163" w:type="dxa"/>
            <w:gridSpan w:val="3"/>
            <w:vAlign w:val="center"/>
          </w:tcPr>
          <w:p w14:paraId="4A2C0CC3" w14:textId="77777777"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821F1C" w14:paraId="2C430DDA" w14:textId="77777777" w:rsidTr="00821F1C">
        <w:trPr>
          <w:cantSplit/>
        </w:trPr>
        <w:tc>
          <w:tcPr>
            <w:tcW w:w="1977" w:type="dxa"/>
            <w:shd w:val="clear" w:color="auto" w:fill="D9D9D9"/>
            <w:vAlign w:val="center"/>
          </w:tcPr>
          <w:p w14:paraId="70B1B6AB" w14:textId="77777777" w:rsidR="00821F1C" w:rsidRPr="005D58FD" w:rsidRDefault="00821F1C" w:rsidP="00821F1C">
            <w:pPr>
              <w:pStyle w:val="tekstwtabeliTNR"/>
            </w:pPr>
            <w:r>
              <w:t>Warunki końcowe</w:t>
            </w:r>
          </w:p>
        </w:tc>
        <w:tc>
          <w:tcPr>
            <w:tcW w:w="7163" w:type="dxa"/>
            <w:gridSpan w:val="3"/>
            <w:vAlign w:val="center"/>
          </w:tcPr>
          <w:p w14:paraId="6CB9BAE0" w14:textId="77777777"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821F1C" w14:paraId="1C181C95" w14:textId="77777777" w:rsidTr="00821F1C">
        <w:trPr>
          <w:cantSplit/>
        </w:trPr>
        <w:tc>
          <w:tcPr>
            <w:tcW w:w="1977" w:type="dxa"/>
            <w:shd w:val="clear" w:color="auto" w:fill="D9D9D9"/>
            <w:vAlign w:val="center"/>
          </w:tcPr>
          <w:p w14:paraId="23771C05" w14:textId="77777777" w:rsidR="00821F1C" w:rsidRDefault="00821F1C" w:rsidP="00821F1C">
            <w:pPr>
              <w:pStyle w:val="tekstwtabeliTNR"/>
            </w:pPr>
            <w:r>
              <w:t>Sytuacje wyjątkowe</w:t>
            </w:r>
          </w:p>
        </w:tc>
        <w:tc>
          <w:tcPr>
            <w:tcW w:w="7163" w:type="dxa"/>
            <w:gridSpan w:val="3"/>
            <w:vAlign w:val="center"/>
          </w:tcPr>
          <w:p w14:paraId="2B7AABA8" w14:textId="77777777" w:rsidR="00821F1C" w:rsidRDefault="00821F1C" w:rsidP="00821F1C">
            <w:pPr>
              <w:pStyle w:val="komentarz"/>
            </w:pPr>
            <w:r>
              <w:t>{ uzupełniane w trakcie sprintu – niepożądane sytuacje i sposoby ich obsługi}</w:t>
            </w:r>
          </w:p>
        </w:tc>
      </w:tr>
      <w:tr w:rsidR="00821F1C" w14:paraId="521257D0" w14:textId="77777777" w:rsidTr="00821F1C">
        <w:trPr>
          <w:cantSplit/>
        </w:trPr>
        <w:tc>
          <w:tcPr>
            <w:tcW w:w="1977" w:type="dxa"/>
            <w:shd w:val="clear" w:color="auto" w:fill="D9D9D9"/>
            <w:vAlign w:val="center"/>
          </w:tcPr>
          <w:p w14:paraId="640D3DB8" w14:textId="77777777" w:rsidR="00821F1C" w:rsidRPr="005D58FD" w:rsidDel="00DE7D70" w:rsidRDefault="00821F1C" w:rsidP="00821F1C">
            <w:pPr>
              <w:pStyle w:val="tekstwtabeliTNR"/>
            </w:pPr>
            <w:r>
              <w:t>Szczegóły implementacji</w:t>
            </w:r>
          </w:p>
        </w:tc>
        <w:tc>
          <w:tcPr>
            <w:tcW w:w="7163" w:type="dxa"/>
            <w:gridSpan w:val="3"/>
            <w:vAlign w:val="center"/>
          </w:tcPr>
          <w:p w14:paraId="6B05A185" w14:textId="77777777" w:rsidR="00821F1C" w:rsidDel="00DE7D70" w:rsidRDefault="00821F1C" w:rsidP="00821F1C">
            <w:pPr>
              <w:pStyle w:val="podpowiedzi"/>
            </w:pPr>
            <w:r>
              <w:t>{ uzupełniane w trakcie sprintu – opis sposobu realizacji}</w:t>
            </w:r>
          </w:p>
        </w:tc>
      </w:tr>
      <w:tr w:rsidR="00821F1C" w14:paraId="4BC1D7DF" w14:textId="77777777" w:rsidTr="00821F1C">
        <w:trPr>
          <w:cantSplit/>
        </w:trPr>
        <w:tc>
          <w:tcPr>
            <w:tcW w:w="1977" w:type="dxa"/>
            <w:shd w:val="clear" w:color="auto" w:fill="D9D9D9"/>
            <w:vAlign w:val="center"/>
          </w:tcPr>
          <w:p w14:paraId="24BFA101" w14:textId="77777777" w:rsidR="00821F1C" w:rsidRPr="005D58FD" w:rsidRDefault="00821F1C" w:rsidP="00821F1C">
            <w:pPr>
              <w:pStyle w:val="tekstwtabeliTNR"/>
            </w:pPr>
            <w:r w:rsidRPr="005D58FD">
              <w:t>Udziałowiec</w:t>
            </w:r>
          </w:p>
        </w:tc>
        <w:tc>
          <w:tcPr>
            <w:tcW w:w="7163" w:type="dxa"/>
            <w:gridSpan w:val="3"/>
            <w:vAlign w:val="center"/>
          </w:tcPr>
          <w:p w14:paraId="6690600E" w14:textId="77777777" w:rsidR="00821F1C" w:rsidRDefault="00821F1C" w:rsidP="00821F1C">
            <w:pPr>
              <w:pStyle w:val="podpowiedzi"/>
            </w:pPr>
            <w:r>
              <w:t xml:space="preserve"> Użytkownik końcowy, Administratorzy</w:t>
            </w:r>
          </w:p>
        </w:tc>
      </w:tr>
      <w:tr w:rsidR="00821F1C" w14:paraId="0CC32F9D" w14:textId="77777777" w:rsidTr="00821F1C">
        <w:trPr>
          <w:cantSplit/>
        </w:trPr>
        <w:tc>
          <w:tcPr>
            <w:tcW w:w="1977" w:type="dxa"/>
            <w:shd w:val="clear" w:color="auto" w:fill="D9D9D9"/>
            <w:vAlign w:val="center"/>
          </w:tcPr>
          <w:p w14:paraId="6683573B" w14:textId="77777777" w:rsidR="00821F1C" w:rsidRPr="005D58FD" w:rsidRDefault="00821F1C" w:rsidP="00821F1C">
            <w:pPr>
              <w:pStyle w:val="tekstwtabeliTNR"/>
            </w:pPr>
            <w:r w:rsidRPr="005D58FD">
              <w:t>Wymagania powiązane</w:t>
            </w:r>
          </w:p>
        </w:tc>
        <w:tc>
          <w:tcPr>
            <w:tcW w:w="7163" w:type="dxa"/>
            <w:gridSpan w:val="3"/>
            <w:vAlign w:val="center"/>
          </w:tcPr>
          <w:p w14:paraId="57B66EBD" w14:textId="77777777" w:rsidR="00821F1C" w:rsidRDefault="00821F1C" w:rsidP="00821F1C">
            <w:pPr>
              <w:pStyle w:val="podpowiedzi"/>
            </w:pPr>
          </w:p>
        </w:tc>
      </w:tr>
    </w:tbl>
    <w:p w14:paraId="3706638A" w14:textId="77777777" w:rsidR="00821F1C" w:rsidRDefault="00821F1C" w:rsidP="00821F1C"/>
    <w:p w14:paraId="0B25863E" w14:textId="77777777" w:rsidR="00A76ADD" w:rsidRDefault="00A76ADD" w:rsidP="00821F1C"/>
    <w:p w14:paraId="399BBB96" w14:textId="77777777" w:rsidR="00A76ADD" w:rsidRDefault="00A76ADD" w:rsidP="00821F1C"/>
    <w:p w14:paraId="267832C6" w14:textId="77777777" w:rsidR="00A76ADD" w:rsidRDefault="00A76ADD" w:rsidP="00821F1C"/>
    <w:p w14:paraId="6C40A221" w14:textId="77777777" w:rsidR="00A76ADD" w:rsidRDefault="00A76ADD"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A76ADD" w14:paraId="2D4EB773" w14:textId="77777777" w:rsidTr="006A6E19">
        <w:trPr>
          <w:cantSplit/>
          <w:trHeight w:val="245"/>
        </w:trPr>
        <w:tc>
          <w:tcPr>
            <w:tcW w:w="9140" w:type="dxa"/>
            <w:gridSpan w:val="4"/>
            <w:shd w:val="clear" w:color="auto" w:fill="D9D9D9"/>
            <w:vAlign w:val="center"/>
          </w:tcPr>
          <w:p w14:paraId="0698C1C8" w14:textId="77777777" w:rsidR="00A76ADD" w:rsidRPr="005D58FD" w:rsidRDefault="00A76ADD" w:rsidP="006A6E19">
            <w:pPr>
              <w:pStyle w:val="wpiswtabeli"/>
            </w:pPr>
            <w:r w:rsidRPr="005D58FD">
              <w:t>KARTA WYMAGANIA</w:t>
            </w:r>
          </w:p>
        </w:tc>
      </w:tr>
      <w:tr w:rsidR="00A76ADD" w:rsidRPr="00100F18" w14:paraId="3B79281D" w14:textId="77777777" w:rsidTr="006A6E19">
        <w:trPr>
          <w:cantSplit/>
        </w:trPr>
        <w:tc>
          <w:tcPr>
            <w:tcW w:w="1977" w:type="dxa"/>
            <w:shd w:val="clear" w:color="auto" w:fill="D9D9D9"/>
            <w:vAlign w:val="center"/>
          </w:tcPr>
          <w:p w14:paraId="3FE08D8B" w14:textId="77777777" w:rsidR="00A76ADD" w:rsidRPr="005D58FD" w:rsidRDefault="00A76ADD" w:rsidP="006A6E19">
            <w:pPr>
              <w:pStyle w:val="tekstwtabeliTNR"/>
            </w:pPr>
            <w:r w:rsidRPr="005D58FD">
              <w:t>Identyfikator:</w:t>
            </w:r>
          </w:p>
        </w:tc>
        <w:tc>
          <w:tcPr>
            <w:tcW w:w="1971" w:type="dxa"/>
            <w:vAlign w:val="center"/>
          </w:tcPr>
          <w:p w14:paraId="24A2F460" w14:textId="77777777" w:rsidR="00A76ADD" w:rsidRPr="005A5155" w:rsidRDefault="00A76ADD" w:rsidP="006A6E19">
            <w:pPr>
              <w:pStyle w:val="podpowiedzi"/>
            </w:pPr>
            <w:r>
              <w:t>F04</w:t>
            </w:r>
          </w:p>
        </w:tc>
        <w:tc>
          <w:tcPr>
            <w:tcW w:w="1410" w:type="dxa"/>
            <w:shd w:val="clear" w:color="auto" w:fill="D9D9D9"/>
            <w:vAlign w:val="center"/>
          </w:tcPr>
          <w:p w14:paraId="1A85C96A" w14:textId="77777777" w:rsidR="00A76ADD" w:rsidRPr="005D58FD" w:rsidRDefault="00A76ADD" w:rsidP="006A6E19">
            <w:pPr>
              <w:pStyle w:val="tekstwtabeliTNR"/>
            </w:pPr>
            <w:r>
              <w:t>Priorytet</w:t>
            </w:r>
            <w:r w:rsidRPr="005D58FD">
              <w:t>:</w:t>
            </w:r>
          </w:p>
        </w:tc>
        <w:tc>
          <w:tcPr>
            <w:tcW w:w="3782" w:type="dxa"/>
            <w:vAlign w:val="center"/>
          </w:tcPr>
          <w:p w14:paraId="198CA660" w14:textId="77777777" w:rsidR="00A76ADD" w:rsidRPr="00100F18" w:rsidRDefault="00A76ADD" w:rsidP="006A6E19">
            <w:pPr>
              <w:pStyle w:val="podpowiedzi"/>
            </w:pPr>
            <w:r w:rsidRPr="009671D1">
              <w:rPr>
                <w:b/>
              </w:rPr>
              <w:t>M</w:t>
            </w:r>
            <w:r w:rsidRPr="00100F18">
              <w:t xml:space="preserve"> – </w:t>
            </w:r>
            <w:proofErr w:type="spellStart"/>
            <w:r w:rsidRPr="00100F18">
              <w:t>must</w:t>
            </w:r>
            <w:proofErr w:type="spellEnd"/>
            <w:r w:rsidRPr="00100F18">
              <w:t xml:space="preserve"> (musi być)</w:t>
            </w:r>
          </w:p>
          <w:p w14:paraId="43D77390" w14:textId="77777777" w:rsidR="00A76ADD" w:rsidRPr="00100F18" w:rsidRDefault="00A76ADD" w:rsidP="006A6E19">
            <w:pPr>
              <w:pStyle w:val="podpowiedzi"/>
            </w:pPr>
          </w:p>
        </w:tc>
      </w:tr>
      <w:tr w:rsidR="00A76ADD" w14:paraId="16583A15" w14:textId="77777777" w:rsidTr="006A6E19">
        <w:trPr>
          <w:cantSplit/>
        </w:trPr>
        <w:tc>
          <w:tcPr>
            <w:tcW w:w="1977" w:type="dxa"/>
            <w:shd w:val="clear" w:color="auto" w:fill="D9D9D9"/>
            <w:vAlign w:val="center"/>
          </w:tcPr>
          <w:p w14:paraId="3204C158" w14:textId="77777777" w:rsidR="00A76ADD" w:rsidRPr="005D58FD" w:rsidRDefault="00A76ADD" w:rsidP="006A6E19">
            <w:pPr>
              <w:pStyle w:val="tekstwtabeliTNR"/>
            </w:pPr>
            <w:r w:rsidRPr="005D58FD">
              <w:t>Nazwa</w:t>
            </w:r>
          </w:p>
        </w:tc>
        <w:tc>
          <w:tcPr>
            <w:tcW w:w="7163" w:type="dxa"/>
            <w:gridSpan w:val="3"/>
            <w:vAlign w:val="center"/>
          </w:tcPr>
          <w:p w14:paraId="7B7A1A84" w14:textId="77777777" w:rsidR="00A76ADD" w:rsidRDefault="00A76ADD" w:rsidP="006A6E19">
            <w:pPr>
              <w:pStyle w:val="podpowiedzi"/>
            </w:pPr>
            <w:r>
              <w:t>System zarządzania projektami</w:t>
            </w:r>
            <w:r w:rsidR="00DF5E6F">
              <w:t xml:space="preserve"> użytkowników</w:t>
            </w:r>
          </w:p>
        </w:tc>
      </w:tr>
      <w:tr w:rsidR="00A76ADD" w14:paraId="5B8E21F5" w14:textId="77777777" w:rsidTr="006A6E19">
        <w:trPr>
          <w:cantSplit/>
        </w:trPr>
        <w:tc>
          <w:tcPr>
            <w:tcW w:w="1977" w:type="dxa"/>
            <w:shd w:val="clear" w:color="auto" w:fill="D9D9D9"/>
            <w:vAlign w:val="center"/>
          </w:tcPr>
          <w:p w14:paraId="51B9027B" w14:textId="77777777" w:rsidR="00A76ADD" w:rsidRPr="005D58FD" w:rsidRDefault="00A76ADD" w:rsidP="006A6E19">
            <w:pPr>
              <w:pStyle w:val="tekstwtabeliTNR"/>
            </w:pPr>
            <w:r w:rsidRPr="005D58FD">
              <w:t>Opis</w:t>
            </w:r>
          </w:p>
        </w:tc>
        <w:tc>
          <w:tcPr>
            <w:tcW w:w="7163" w:type="dxa"/>
            <w:gridSpan w:val="3"/>
            <w:vAlign w:val="center"/>
          </w:tcPr>
          <w:p w14:paraId="41A11422" w14:textId="77777777" w:rsidR="00A76ADD" w:rsidRPr="00A76ADD" w:rsidRDefault="00A76ADD" w:rsidP="00A76ADD">
            <w:pPr>
              <w:pStyle w:val="podpowiedzi"/>
              <w:ind w:left="360"/>
            </w:pPr>
            <w:r>
              <w:t xml:space="preserve">Jako użytkownik chciałbym mieć możliwość </w:t>
            </w:r>
            <w:proofErr w:type="spellStart"/>
            <w:r>
              <w:t>dodawnia</w:t>
            </w:r>
            <w:proofErr w:type="spellEnd"/>
            <w:r>
              <w:t>, usuwania i śledzenia projektów lub zadań</w:t>
            </w:r>
          </w:p>
        </w:tc>
      </w:tr>
      <w:tr w:rsidR="00A76ADD" w14:paraId="3630FBE3" w14:textId="77777777" w:rsidTr="006A6E19">
        <w:trPr>
          <w:cantSplit/>
        </w:trPr>
        <w:tc>
          <w:tcPr>
            <w:tcW w:w="1977" w:type="dxa"/>
            <w:shd w:val="clear" w:color="auto" w:fill="D9D9D9"/>
            <w:vAlign w:val="center"/>
          </w:tcPr>
          <w:p w14:paraId="76B9AA63" w14:textId="77777777" w:rsidR="00A76ADD" w:rsidRDefault="00A76ADD" w:rsidP="006A6E19">
            <w:pPr>
              <w:pStyle w:val="tekstwtabeliTNR"/>
            </w:pPr>
            <w:r>
              <w:t>Kryteria akceptacji</w:t>
            </w:r>
          </w:p>
        </w:tc>
        <w:tc>
          <w:tcPr>
            <w:tcW w:w="7163" w:type="dxa"/>
            <w:gridSpan w:val="3"/>
            <w:vAlign w:val="center"/>
          </w:tcPr>
          <w:p w14:paraId="4BCA97DE" w14:textId="77777777" w:rsidR="00A76ADD" w:rsidRDefault="00A76ADD" w:rsidP="006A6E19">
            <w:pPr>
              <w:pStyle w:val="podpowiedzi"/>
            </w:pPr>
            <w:proofErr w:type="spellStart"/>
            <w:r>
              <w:t>Mikroserwis</w:t>
            </w:r>
            <w:proofErr w:type="spellEnd"/>
            <w:r>
              <w:t xml:space="preserve"> odpowiedzialny za zarządzanie projektami, zadaniami użytkowników (dodawanie, usuwanie, sprawdzanie postępu)</w:t>
            </w:r>
          </w:p>
        </w:tc>
      </w:tr>
      <w:tr w:rsidR="00A76ADD" w14:paraId="0F9CC989" w14:textId="77777777" w:rsidTr="006A6E19">
        <w:trPr>
          <w:cantSplit/>
        </w:trPr>
        <w:tc>
          <w:tcPr>
            <w:tcW w:w="1977" w:type="dxa"/>
            <w:shd w:val="clear" w:color="auto" w:fill="D9D9D9"/>
            <w:vAlign w:val="center"/>
          </w:tcPr>
          <w:p w14:paraId="103BFDF2" w14:textId="77777777" w:rsidR="00A76ADD" w:rsidRPr="005D58FD" w:rsidRDefault="00A76ADD" w:rsidP="006A6E19">
            <w:pPr>
              <w:pStyle w:val="tekstwtabeliTNR"/>
            </w:pPr>
            <w:r>
              <w:t>Dane wejściowe</w:t>
            </w:r>
          </w:p>
        </w:tc>
        <w:tc>
          <w:tcPr>
            <w:tcW w:w="7163" w:type="dxa"/>
            <w:gridSpan w:val="3"/>
            <w:vAlign w:val="center"/>
          </w:tcPr>
          <w:p w14:paraId="6889F584" w14:textId="77777777" w:rsidR="00A76ADD" w:rsidRDefault="00A76ADD" w:rsidP="006A6E19">
            <w:pPr>
              <w:pStyle w:val="podpowiedzi"/>
            </w:pPr>
            <w:r>
              <w:t>{uzupełniane w trakcie sprintu – dane wejściowe, związane z wymaganiem}</w:t>
            </w:r>
          </w:p>
        </w:tc>
      </w:tr>
      <w:tr w:rsidR="00A76ADD" w14:paraId="5DD9FA65" w14:textId="77777777" w:rsidTr="006A6E19">
        <w:trPr>
          <w:cantSplit/>
        </w:trPr>
        <w:tc>
          <w:tcPr>
            <w:tcW w:w="1977" w:type="dxa"/>
            <w:shd w:val="clear" w:color="auto" w:fill="D9D9D9"/>
            <w:vAlign w:val="center"/>
          </w:tcPr>
          <w:p w14:paraId="0CEC348F" w14:textId="77777777" w:rsidR="00A76ADD" w:rsidRPr="005D58FD" w:rsidRDefault="00A76ADD" w:rsidP="006A6E19">
            <w:pPr>
              <w:pStyle w:val="tekstwtabeliTNR"/>
            </w:pPr>
            <w:r>
              <w:t>Warunki początkowe</w:t>
            </w:r>
          </w:p>
        </w:tc>
        <w:tc>
          <w:tcPr>
            <w:tcW w:w="7163" w:type="dxa"/>
            <w:gridSpan w:val="3"/>
            <w:vAlign w:val="center"/>
          </w:tcPr>
          <w:p w14:paraId="5CA916BB" w14:textId="77777777"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A76ADD" w14:paraId="5EC2EDEC" w14:textId="77777777" w:rsidTr="006A6E19">
        <w:trPr>
          <w:cantSplit/>
        </w:trPr>
        <w:tc>
          <w:tcPr>
            <w:tcW w:w="1977" w:type="dxa"/>
            <w:shd w:val="clear" w:color="auto" w:fill="D9D9D9"/>
            <w:vAlign w:val="center"/>
          </w:tcPr>
          <w:p w14:paraId="0E67D534" w14:textId="77777777" w:rsidR="00A76ADD" w:rsidRPr="005D58FD" w:rsidRDefault="00A76ADD" w:rsidP="006A6E19">
            <w:pPr>
              <w:pStyle w:val="tekstwtabeliTNR"/>
            </w:pPr>
            <w:r>
              <w:t>Warunki końcowe</w:t>
            </w:r>
          </w:p>
        </w:tc>
        <w:tc>
          <w:tcPr>
            <w:tcW w:w="7163" w:type="dxa"/>
            <w:gridSpan w:val="3"/>
            <w:vAlign w:val="center"/>
          </w:tcPr>
          <w:p w14:paraId="406ADD92" w14:textId="77777777"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A76ADD" w14:paraId="031F4B97" w14:textId="77777777" w:rsidTr="006A6E19">
        <w:trPr>
          <w:cantSplit/>
        </w:trPr>
        <w:tc>
          <w:tcPr>
            <w:tcW w:w="1977" w:type="dxa"/>
            <w:shd w:val="clear" w:color="auto" w:fill="D9D9D9"/>
            <w:vAlign w:val="center"/>
          </w:tcPr>
          <w:p w14:paraId="772E664D" w14:textId="77777777" w:rsidR="00A76ADD" w:rsidRDefault="00A76ADD" w:rsidP="006A6E19">
            <w:pPr>
              <w:pStyle w:val="tekstwtabeliTNR"/>
            </w:pPr>
            <w:r>
              <w:lastRenderedPageBreak/>
              <w:t>Sytuacje wyjątkowe</w:t>
            </w:r>
          </w:p>
        </w:tc>
        <w:tc>
          <w:tcPr>
            <w:tcW w:w="7163" w:type="dxa"/>
            <w:gridSpan w:val="3"/>
            <w:vAlign w:val="center"/>
          </w:tcPr>
          <w:p w14:paraId="4A178392" w14:textId="77777777" w:rsidR="00A76ADD" w:rsidRDefault="00A76ADD" w:rsidP="006A6E19">
            <w:pPr>
              <w:pStyle w:val="komentarz"/>
            </w:pPr>
            <w:r>
              <w:t>{ uzupełniane w trakcie sprintu – niepożądane sytuacje i sposoby ich obsługi}</w:t>
            </w:r>
          </w:p>
        </w:tc>
      </w:tr>
      <w:tr w:rsidR="00A76ADD" w14:paraId="512A62F7" w14:textId="77777777" w:rsidTr="006A6E19">
        <w:trPr>
          <w:cantSplit/>
        </w:trPr>
        <w:tc>
          <w:tcPr>
            <w:tcW w:w="1977" w:type="dxa"/>
            <w:shd w:val="clear" w:color="auto" w:fill="D9D9D9"/>
            <w:vAlign w:val="center"/>
          </w:tcPr>
          <w:p w14:paraId="62A38146" w14:textId="77777777" w:rsidR="00A76ADD" w:rsidRPr="005D58FD" w:rsidDel="00DE7D70" w:rsidRDefault="00A76ADD" w:rsidP="006A6E19">
            <w:pPr>
              <w:pStyle w:val="tekstwtabeliTNR"/>
            </w:pPr>
            <w:r>
              <w:t>Szczegóły implementacji</w:t>
            </w:r>
          </w:p>
        </w:tc>
        <w:tc>
          <w:tcPr>
            <w:tcW w:w="7163" w:type="dxa"/>
            <w:gridSpan w:val="3"/>
            <w:vAlign w:val="center"/>
          </w:tcPr>
          <w:p w14:paraId="35A334B9" w14:textId="77777777" w:rsidR="00A76ADD" w:rsidDel="00DE7D70" w:rsidRDefault="00A76ADD" w:rsidP="006A6E19">
            <w:pPr>
              <w:pStyle w:val="podpowiedzi"/>
            </w:pPr>
            <w:r>
              <w:t>{ uzupełniane w trakcie sprintu – opis sposobu realizacji}</w:t>
            </w:r>
          </w:p>
        </w:tc>
      </w:tr>
      <w:tr w:rsidR="00A76ADD" w14:paraId="5402F87E" w14:textId="77777777" w:rsidTr="006A6E19">
        <w:trPr>
          <w:cantSplit/>
        </w:trPr>
        <w:tc>
          <w:tcPr>
            <w:tcW w:w="1977" w:type="dxa"/>
            <w:shd w:val="clear" w:color="auto" w:fill="D9D9D9"/>
            <w:vAlign w:val="center"/>
          </w:tcPr>
          <w:p w14:paraId="62237BB0" w14:textId="77777777" w:rsidR="00A76ADD" w:rsidRPr="005D58FD" w:rsidRDefault="00A76ADD" w:rsidP="006A6E19">
            <w:pPr>
              <w:pStyle w:val="tekstwtabeliTNR"/>
            </w:pPr>
            <w:r w:rsidRPr="005D58FD">
              <w:t>Udziałowiec</w:t>
            </w:r>
          </w:p>
        </w:tc>
        <w:tc>
          <w:tcPr>
            <w:tcW w:w="7163" w:type="dxa"/>
            <w:gridSpan w:val="3"/>
            <w:vAlign w:val="center"/>
          </w:tcPr>
          <w:p w14:paraId="064D069A" w14:textId="77777777" w:rsidR="00A76ADD" w:rsidRDefault="00A76ADD" w:rsidP="006A6E19">
            <w:pPr>
              <w:pStyle w:val="podpowiedzi"/>
            </w:pPr>
            <w:r>
              <w:t xml:space="preserve"> Użytkownik końcowy, Administratorzy</w:t>
            </w:r>
          </w:p>
        </w:tc>
      </w:tr>
      <w:tr w:rsidR="00A76ADD" w14:paraId="29353F06" w14:textId="77777777" w:rsidTr="006A6E19">
        <w:trPr>
          <w:cantSplit/>
        </w:trPr>
        <w:tc>
          <w:tcPr>
            <w:tcW w:w="1977" w:type="dxa"/>
            <w:shd w:val="clear" w:color="auto" w:fill="D9D9D9"/>
            <w:vAlign w:val="center"/>
          </w:tcPr>
          <w:p w14:paraId="1103DC9B" w14:textId="77777777" w:rsidR="00A76ADD" w:rsidRPr="005D58FD" w:rsidRDefault="00A76ADD" w:rsidP="006A6E19">
            <w:pPr>
              <w:pStyle w:val="tekstwtabeliTNR"/>
            </w:pPr>
            <w:r w:rsidRPr="005D58FD">
              <w:t>Wymagania powiązane</w:t>
            </w:r>
          </w:p>
        </w:tc>
        <w:tc>
          <w:tcPr>
            <w:tcW w:w="7163" w:type="dxa"/>
            <w:gridSpan w:val="3"/>
            <w:vAlign w:val="center"/>
          </w:tcPr>
          <w:p w14:paraId="5C32F030" w14:textId="77777777" w:rsidR="00A76ADD" w:rsidRDefault="00A76ADD" w:rsidP="006A6E19">
            <w:pPr>
              <w:pStyle w:val="podpowiedzi"/>
            </w:pPr>
          </w:p>
        </w:tc>
      </w:tr>
    </w:tbl>
    <w:p w14:paraId="7ABF9DFF" w14:textId="77777777" w:rsidR="00A76ADD" w:rsidRDefault="00A76ADD" w:rsidP="00821F1C"/>
    <w:p w14:paraId="241D3128" w14:textId="77777777" w:rsidR="00A76ADD" w:rsidRDefault="00A76ADD"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A76ADD" w14:paraId="2F7034FC" w14:textId="77777777" w:rsidTr="006A6E19">
        <w:trPr>
          <w:cantSplit/>
          <w:trHeight w:val="245"/>
        </w:trPr>
        <w:tc>
          <w:tcPr>
            <w:tcW w:w="9140" w:type="dxa"/>
            <w:gridSpan w:val="4"/>
            <w:shd w:val="clear" w:color="auto" w:fill="D9D9D9"/>
            <w:vAlign w:val="center"/>
          </w:tcPr>
          <w:p w14:paraId="0EF38634" w14:textId="77777777" w:rsidR="00A76ADD" w:rsidRPr="005D58FD" w:rsidRDefault="00A76ADD" w:rsidP="006A6E19">
            <w:pPr>
              <w:pStyle w:val="wpiswtabeli"/>
            </w:pPr>
            <w:r w:rsidRPr="005D58FD">
              <w:t>KARTA WYMAGANIA</w:t>
            </w:r>
          </w:p>
        </w:tc>
      </w:tr>
      <w:tr w:rsidR="00A76ADD" w:rsidRPr="00100F18" w14:paraId="349E1E45" w14:textId="77777777" w:rsidTr="006A6E19">
        <w:trPr>
          <w:cantSplit/>
        </w:trPr>
        <w:tc>
          <w:tcPr>
            <w:tcW w:w="1977" w:type="dxa"/>
            <w:shd w:val="clear" w:color="auto" w:fill="D9D9D9"/>
            <w:vAlign w:val="center"/>
          </w:tcPr>
          <w:p w14:paraId="7EAD74F2" w14:textId="77777777" w:rsidR="00A76ADD" w:rsidRPr="005D58FD" w:rsidRDefault="00A76ADD" w:rsidP="006A6E19">
            <w:pPr>
              <w:pStyle w:val="tekstwtabeliTNR"/>
            </w:pPr>
            <w:r w:rsidRPr="005D58FD">
              <w:t>Identyfikator:</w:t>
            </w:r>
          </w:p>
        </w:tc>
        <w:tc>
          <w:tcPr>
            <w:tcW w:w="1971" w:type="dxa"/>
            <w:vAlign w:val="center"/>
          </w:tcPr>
          <w:p w14:paraId="5F6C5A1A" w14:textId="77777777" w:rsidR="00A76ADD" w:rsidRPr="005A5155" w:rsidRDefault="00A76ADD" w:rsidP="006A6E19">
            <w:pPr>
              <w:pStyle w:val="podpowiedzi"/>
            </w:pPr>
            <w:r>
              <w:t>F0</w:t>
            </w:r>
            <w:r w:rsidR="00250667">
              <w:t>5</w:t>
            </w:r>
          </w:p>
        </w:tc>
        <w:tc>
          <w:tcPr>
            <w:tcW w:w="1410" w:type="dxa"/>
            <w:shd w:val="clear" w:color="auto" w:fill="D9D9D9"/>
            <w:vAlign w:val="center"/>
          </w:tcPr>
          <w:p w14:paraId="5AC990C1" w14:textId="77777777" w:rsidR="00A76ADD" w:rsidRPr="005D58FD" w:rsidRDefault="00A76ADD" w:rsidP="006A6E19">
            <w:pPr>
              <w:pStyle w:val="tekstwtabeliTNR"/>
            </w:pPr>
            <w:r>
              <w:t>Priorytet</w:t>
            </w:r>
            <w:r w:rsidRPr="005D58FD">
              <w:t>:</w:t>
            </w:r>
          </w:p>
        </w:tc>
        <w:tc>
          <w:tcPr>
            <w:tcW w:w="3782" w:type="dxa"/>
            <w:vAlign w:val="center"/>
          </w:tcPr>
          <w:p w14:paraId="01C318E1" w14:textId="77777777" w:rsidR="00A76ADD" w:rsidRPr="00100F18" w:rsidRDefault="00A76ADD" w:rsidP="006A6E19">
            <w:pPr>
              <w:pStyle w:val="podpowiedzi"/>
            </w:pPr>
            <w:r w:rsidRPr="009671D1">
              <w:rPr>
                <w:b/>
              </w:rPr>
              <w:t>C</w:t>
            </w:r>
            <w:r>
              <w:t xml:space="preserve"> – </w:t>
            </w:r>
            <w:proofErr w:type="spellStart"/>
            <w:r>
              <w:t>could</w:t>
            </w:r>
            <w:proofErr w:type="spellEnd"/>
            <w:r>
              <w:t xml:space="preserve"> </w:t>
            </w:r>
          </w:p>
        </w:tc>
      </w:tr>
      <w:tr w:rsidR="00A76ADD" w14:paraId="2CE1AE97" w14:textId="77777777" w:rsidTr="006A6E19">
        <w:trPr>
          <w:cantSplit/>
        </w:trPr>
        <w:tc>
          <w:tcPr>
            <w:tcW w:w="1977" w:type="dxa"/>
            <w:shd w:val="clear" w:color="auto" w:fill="D9D9D9"/>
            <w:vAlign w:val="center"/>
          </w:tcPr>
          <w:p w14:paraId="30FC0F31" w14:textId="77777777" w:rsidR="00A76ADD" w:rsidRPr="005D58FD" w:rsidRDefault="00A76ADD" w:rsidP="006A6E19">
            <w:pPr>
              <w:pStyle w:val="tekstwtabeliTNR"/>
            </w:pPr>
            <w:r w:rsidRPr="005D58FD">
              <w:t>Nazwa</w:t>
            </w:r>
          </w:p>
        </w:tc>
        <w:tc>
          <w:tcPr>
            <w:tcW w:w="7163" w:type="dxa"/>
            <w:gridSpan w:val="3"/>
            <w:vAlign w:val="center"/>
          </w:tcPr>
          <w:p w14:paraId="50DF9847" w14:textId="77777777" w:rsidR="00A76ADD" w:rsidRDefault="00A76ADD" w:rsidP="006A6E19">
            <w:pPr>
              <w:pStyle w:val="podpowiedzi"/>
            </w:pPr>
            <w:r>
              <w:t>System osiągnięć użytkownika</w:t>
            </w:r>
          </w:p>
        </w:tc>
      </w:tr>
      <w:tr w:rsidR="00A76ADD" w14:paraId="22FCE4B5" w14:textId="77777777" w:rsidTr="006A6E19">
        <w:trPr>
          <w:cantSplit/>
        </w:trPr>
        <w:tc>
          <w:tcPr>
            <w:tcW w:w="1977" w:type="dxa"/>
            <w:shd w:val="clear" w:color="auto" w:fill="D9D9D9"/>
            <w:vAlign w:val="center"/>
          </w:tcPr>
          <w:p w14:paraId="68F3A5AE" w14:textId="77777777" w:rsidR="00A76ADD" w:rsidRPr="005D58FD" w:rsidRDefault="00A76ADD" w:rsidP="006A6E19">
            <w:pPr>
              <w:pStyle w:val="tekstwtabeliTNR"/>
            </w:pPr>
            <w:r w:rsidRPr="005D58FD">
              <w:t>Opis</w:t>
            </w:r>
          </w:p>
        </w:tc>
        <w:tc>
          <w:tcPr>
            <w:tcW w:w="7163" w:type="dxa"/>
            <w:gridSpan w:val="3"/>
            <w:vAlign w:val="center"/>
          </w:tcPr>
          <w:p w14:paraId="6627E158" w14:textId="77777777" w:rsidR="00A76ADD" w:rsidRPr="00A76ADD" w:rsidRDefault="00A76ADD" w:rsidP="006A6E19">
            <w:pPr>
              <w:pStyle w:val="podpowiedzi"/>
              <w:ind w:left="360"/>
            </w:pPr>
            <w:r>
              <w:t>Jako użytkownik chciałbym co jakiś czas być nagradzany za osiągnięcia przy dochodzeniu do kamieni milowych podczas korzystania z aplikacji</w:t>
            </w:r>
          </w:p>
        </w:tc>
      </w:tr>
      <w:tr w:rsidR="00A76ADD" w14:paraId="34FCD68C" w14:textId="77777777" w:rsidTr="006A6E19">
        <w:trPr>
          <w:cantSplit/>
        </w:trPr>
        <w:tc>
          <w:tcPr>
            <w:tcW w:w="1977" w:type="dxa"/>
            <w:shd w:val="clear" w:color="auto" w:fill="D9D9D9"/>
            <w:vAlign w:val="center"/>
          </w:tcPr>
          <w:p w14:paraId="5ADEB145" w14:textId="77777777" w:rsidR="00A76ADD" w:rsidRDefault="00A76ADD" w:rsidP="006A6E19">
            <w:pPr>
              <w:pStyle w:val="tekstwtabeliTNR"/>
            </w:pPr>
            <w:r>
              <w:t>Kryteria akceptacji</w:t>
            </w:r>
          </w:p>
        </w:tc>
        <w:tc>
          <w:tcPr>
            <w:tcW w:w="7163" w:type="dxa"/>
            <w:gridSpan w:val="3"/>
            <w:vAlign w:val="center"/>
          </w:tcPr>
          <w:p w14:paraId="2C4382C7" w14:textId="77777777" w:rsidR="00A76ADD" w:rsidRDefault="00A76ADD" w:rsidP="006A6E19">
            <w:pPr>
              <w:pStyle w:val="podpowiedzi"/>
            </w:pPr>
            <w:proofErr w:type="spellStart"/>
            <w:r>
              <w:t>Mikroserwis</w:t>
            </w:r>
            <w:proofErr w:type="spellEnd"/>
            <w:r>
              <w:t xml:space="preserve"> odpowiedzialny za przyznawanie użytkownikom końcowym różnych osiągnięć .</w:t>
            </w:r>
          </w:p>
        </w:tc>
      </w:tr>
      <w:tr w:rsidR="00A76ADD" w14:paraId="0AED2018" w14:textId="77777777" w:rsidTr="006A6E19">
        <w:trPr>
          <w:cantSplit/>
        </w:trPr>
        <w:tc>
          <w:tcPr>
            <w:tcW w:w="1977" w:type="dxa"/>
            <w:shd w:val="clear" w:color="auto" w:fill="D9D9D9"/>
            <w:vAlign w:val="center"/>
          </w:tcPr>
          <w:p w14:paraId="62BF92EC" w14:textId="77777777" w:rsidR="00A76ADD" w:rsidRPr="005D58FD" w:rsidRDefault="00A76ADD" w:rsidP="006A6E19">
            <w:pPr>
              <w:pStyle w:val="tekstwtabeliTNR"/>
            </w:pPr>
            <w:r>
              <w:t>Dane wejściowe</w:t>
            </w:r>
          </w:p>
        </w:tc>
        <w:tc>
          <w:tcPr>
            <w:tcW w:w="7163" w:type="dxa"/>
            <w:gridSpan w:val="3"/>
            <w:vAlign w:val="center"/>
          </w:tcPr>
          <w:p w14:paraId="6A744E4F" w14:textId="77777777" w:rsidR="00A76ADD" w:rsidRDefault="00A76ADD" w:rsidP="006A6E19">
            <w:pPr>
              <w:pStyle w:val="podpowiedzi"/>
            </w:pPr>
            <w:r>
              <w:t>{uzupełniane w trakcie sprintu – dane wejściowe, związane z wymaganiem}</w:t>
            </w:r>
          </w:p>
        </w:tc>
      </w:tr>
      <w:tr w:rsidR="00A76ADD" w14:paraId="7A4F0170" w14:textId="77777777" w:rsidTr="006A6E19">
        <w:trPr>
          <w:cantSplit/>
        </w:trPr>
        <w:tc>
          <w:tcPr>
            <w:tcW w:w="1977" w:type="dxa"/>
            <w:shd w:val="clear" w:color="auto" w:fill="D9D9D9"/>
            <w:vAlign w:val="center"/>
          </w:tcPr>
          <w:p w14:paraId="45F4E1B4" w14:textId="77777777" w:rsidR="00A76ADD" w:rsidRPr="005D58FD" w:rsidRDefault="00A76ADD" w:rsidP="006A6E19">
            <w:pPr>
              <w:pStyle w:val="tekstwtabeliTNR"/>
            </w:pPr>
            <w:r>
              <w:t>Warunki początkowe</w:t>
            </w:r>
          </w:p>
        </w:tc>
        <w:tc>
          <w:tcPr>
            <w:tcW w:w="7163" w:type="dxa"/>
            <w:gridSpan w:val="3"/>
            <w:vAlign w:val="center"/>
          </w:tcPr>
          <w:p w14:paraId="5E839DF1" w14:textId="77777777"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A76ADD" w14:paraId="229EC065" w14:textId="77777777" w:rsidTr="006A6E19">
        <w:trPr>
          <w:cantSplit/>
        </w:trPr>
        <w:tc>
          <w:tcPr>
            <w:tcW w:w="1977" w:type="dxa"/>
            <w:shd w:val="clear" w:color="auto" w:fill="D9D9D9"/>
            <w:vAlign w:val="center"/>
          </w:tcPr>
          <w:p w14:paraId="43F70C31" w14:textId="77777777" w:rsidR="00A76ADD" w:rsidRPr="005D58FD" w:rsidRDefault="00A76ADD" w:rsidP="006A6E19">
            <w:pPr>
              <w:pStyle w:val="tekstwtabeliTNR"/>
            </w:pPr>
            <w:r>
              <w:t>Warunki końcowe</w:t>
            </w:r>
          </w:p>
        </w:tc>
        <w:tc>
          <w:tcPr>
            <w:tcW w:w="7163" w:type="dxa"/>
            <w:gridSpan w:val="3"/>
            <w:vAlign w:val="center"/>
          </w:tcPr>
          <w:p w14:paraId="779B79DB" w14:textId="77777777"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A76ADD" w14:paraId="497EA7F4" w14:textId="77777777" w:rsidTr="006A6E19">
        <w:trPr>
          <w:cantSplit/>
        </w:trPr>
        <w:tc>
          <w:tcPr>
            <w:tcW w:w="1977" w:type="dxa"/>
            <w:shd w:val="clear" w:color="auto" w:fill="D9D9D9"/>
            <w:vAlign w:val="center"/>
          </w:tcPr>
          <w:p w14:paraId="3F47A3A8" w14:textId="77777777" w:rsidR="00A76ADD" w:rsidRDefault="00A76ADD" w:rsidP="006A6E19">
            <w:pPr>
              <w:pStyle w:val="tekstwtabeliTNR"/>
            </w:pPr>
            <w:r>
              <w:t>Sytuacje wyjątkowe</w:t>
            </w:r>
          </w:p>
        </w:tc>
        <w:tc>
          <w:tcPr>
            <w:tcW w:w="7163" w:type="dxa"/>
            <w:gridSpan w:val="3"/>
            <w:vAlign w:val="center"/>
          </w:tcPr>
          <w:p w14:paraId="3A5E2A04" w14:textId="77777777" w:rsidR="00A76ADD" w:rsidRDefault="00A76ADD" w:rsidP="006A6E19">
            <w:pPr>
              <w:pStyle w:val="komentarz"/>
            </w:pPr>
            <w:r>
              <w:t>{ uzupełniane w trakcie sprintu – niepożądane sytuacje i sposoby ich obsługi}</w:t>
            </w:r>
          </w:p>
        </w:tc>
      </w:tr>
      <w:tr w:rsidR="00A76ADD" w14:paraId="690A99F8" w14:textId="77777777" w:rsidTr="006A6E19">
        <w:trPr>
          <w:cantSplit/>
        </w:trPr>
        <w:tc>
          <w:tcPr>
            <w:tcW w:w="1977" w:type="dxa"/>
            <w:shd w:val="clear" w:color="auto" w:fill="D9D9D9"/>
            <w:vAlign w:val="center"/>
          </w:tcPr>
          <w:p w14:paraId="1AFE26F1" w14:textId="77777777" w:rsidR="00A76ADD" w:rsidRPr="005D58FD" w:rsidDel="00DE7D70" w:rsidRDefault="00A76ADD" w:rsidP="006A6E19">
            <w:pPr>
              <w:pStyle w:val="tekstwtabeliTNR"/>
            </w:pPr>
            <w:r>
              <w:t>Szczegóły implementacji</w:t>
            </w:r>
          </w:p>
        </w:tc>
        <w:tc>
          <w:tcPr>
            <w:tcW w:w="7163" w:type="dxa"/>
            <w:gridSpan w:val="3"/>
            <w:vAlign w:val="center"/>
          </w:tcPr>
          <w:p w14:paraId="2328A339" w14:textId="77777777" w:rsidR="00A76ADD" w:rsidDel="00DE7D70" w:rsidRDefault="00A76ADD" w:rsidP="006A6E19">
            <w:pPr>
              <w:pStyle w:val="podpowiedzi"/>
            </w:pPr>
            <w:r>
              <w:t>{ uzupełniane w trakcie sprintu – opis sposobu realizacji}</w:t>
            </w:r>
          </w:p>
        </w:tc>
      </w:tr>
      <w:tr w:rsidR="00A76ADD" w14:paraId="2C091114" w14:textId="77777777" w:rsidTr="006A6E19">
        <w:trPr>
          <w:cantSplit/>
        </w:trPr>
        <w:tc>
          <w:tcPr>
            <w:tcW w:w="1977" w:type="dxa"/>
            <w:shd w:val="clear" w:color="auto" w:fill="D9D9D9"/>
            <w:vAlign w:val="center"/>
          </w:tcPr>
          <w:p w14:paraId="56C1BE3F" w14:textId="77777777" w:rsidR="00A76ADD" w:rsidRPr="005D58FD" w:rsidRDefault="00A76ADD" w:rsidP="006A6E19">
            <w:pPr>
              <w:pStyle w:val="tekstwtabeliTNR"/>
            </w:pPr>
            <w:r w:rsidRPr="005D58FD">
              <w:t>Udziałowiec</w:t>
            </w:r>
          </w:p>
        </w:tc>
        <w:tc>
          <w:tcPr>
            <w:tcW w:w="7163" w:type="dxa"/>
            <w:gridSpan w:val="3"/>
            <w:vAlign w:val="center"/>
          </w:tcPr>
          <w:p w14:paraId="61AC5A17" w14:textId="77777777" w:rsidR="00A76ADD" w:rsidRDefault="00A76ADD" w:rsidP="006A6E19">
            <w:pPr>
              <w:pStyle w:val="podpowiedzi"/>
            </w:pPr>
            <w:r>
              <w:t xml:space="preserve"> Użytkownik końcowy, Administratorzy</w:t>
            </w:r>
          </w:p>
        </w:tc>
      </w:tr>
      <w:tr w:rsidR="00A76ADD" w14:paraId="534635BF" w14:textId="77777777" w:rsidTr="006A6E19">
        <w:trPr>
          <w:cantSplit/>
        </w:trPr>
        <w:tc>
          <w:tcPr>
            <w:tcW w:w="1977" w:type="dxa"/>
            <w:shd w:val="clear" w:color="auto" w:fill="D9D9D9"/>
            <w:vAlign w:val="center"/>
          </w:tcPr>
          <w:p w14:paraId="72E0F53E" w14:textId="77777777" w:rsidR="00A76ADD" w:rsidRPr="005D58FD" w:rsidRDefault="00A76ADD" w:rsidP="006A6E19">
            <w:pPr>
              <w:pStyle w:val="tekstwtabeliTNR"/>
            </w:pPr>
            <w:r w:rsidRPr="005D58FD">
              <w:t>Wymagania powiązane</w:t>
            </w:r>
          </w:p>
        </w:tc>
        <w:tc>
          <w:tcPr>
            <w:tcW w:w="7163" w:type="dxa"/>
            <w:gridSpan w:val="3"/>
            <w:vAlign w:val="center"/>
          </w:tcPr>
          <w:p w14:paraId="3B2D4894" w14:textId="77777777" w:rsidR="00A76ADD" w:rsidRDefault="00A76ADD" w:rsidP="006A6E19">
            <w:pPr>
              <w:pStyle w:val="podpowiedzi"/>
            </w:pPr>
          </w:p>
        </w:tc>
      </w:tr>
    </w:tbl>
    <w:p w14:paraId="4788D460" w14:textId="77777777" w:rsidR="00A76ADD" w:rsidRDefault="00A76ADD" w:rsidP="00821F1C"/>
    <w:p w14:paraId="6748479B" w14:textId="77777777" w:rsidR="00A76ADD" w:rsidRDefault="00A76ADD"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A76ADD" w14:paraId="422D8580" w14:textId="77777777" w:rsidTr="006A6E19">
        <w:trPr>
          <w:cantSplit/>
          <w:trHeight w:val="245"/>
        </w:trPr>
        <w:tc>
          <w:tcPr>
            <w:tcW w:w="9140" w:type="dxa"/>
            <w:gridSpan w:val="4"/>
            <w:shd w:val="clear" w:color="auto" w:fill="D9D9D9"/>
            <w:vAlign w:val="center"/>
          </w:tcPr>
          <w:p w14:paraId="5AEFF241" w14:textId="77777777" w:rsidR="00A76ADD" w:rsidRPr="005D58FD" w:rsidRDefault="00A76ADD" w:rsidP="006A6E19">
            <w:pPr>
              <w:pStyle w:val="wpiswtabeli"/>
            </w:pPr>
            <w:r w:rsidRPr="005D58FD">
              <w:t>KARTA WYMAGANIA</w:t>
            </w:r>
          </w:p>
        </w:tc>
      </w:tr>
      <w:tr w:rsidR="00A76ADD" w:rsidRPr="00100F18" w14:paraId="42F825D8" w14:textId="77777777" w:rsidTr="006A6E19">
        <w:trPr>
          <w:cantSplit/>
        </w:trPr>
        <w:tc>
          <w:tcPr>
            <w:tcW w:w="1977" w:type="dxa"/>
            <w:shd w:val="clear" w:color="auto" w:fill="D9D9D9"/>
            <w:vAlign w:val="center"/>
          </w:tcPr>
          <w:p w14:paraId="676749D4" w14:textId="77777777" w:rsidR="00A76ADD" w:rsidRPr="005D58FD" w:rsidRDefault="00A76ADD" w:rsidP="006A6E19">
            <w:pPr>
              <w:pStyle w:val="tekstwtabeliTNR"/>
            </w:pPr>
            <w:r w:rsidRPr="005D58FD">
              <w:t>Identyfikator:</w:t>
            </w:r>
          </w:p>
        </w:tc>
        <w:tc>
          <w:tcPr>
            <w:tcW w:w="1971" w:type="dxa"/>
            <w:vAlign w:val="center"/>
          </w:tcPr>
          <w:p w14:paraId="00882B0D" w14:textId="77777777" w:rsidR="00A76ADD" w:rsidRPr="005A5155" w:rsidRDefault="00A76ADD" w:rsidP="006A6E19">
            <w:pPr>
              <w:pStyle w:val="podpowiedzi"/>
            </w:pPr>
            <w:r>
              <w:t>F0</w:t>
            </w:r>
            <w:r w:rsidR="00250667">
              <w:t>6</w:t>
            </w:r>
          </w:p>
        </w:tc>
        <w:tc>
          <w:tcPr>
            <w:tcW w:w="1410" w:type="dxa"/>
            <w:shd w:val="clear" w:color="auto" w:fill="D9D9D9"/>
            <w:vAlign w:val="center"/>
          </w:tcPr>
          <w:p w14:paraId="02E84DD2" w14:textId="77777777" w:rsidR="00A76ADD" w:rsidRPr="005D58FD" w:rsidRDefault="00A76ADD" w:rsidP="006A6E19">
            <w:pPr>
              <w:pStyle w:val="tekstwtabeliTNR"/>
            </w:pPr>
            <w:r>
              <w:t>Priorytet</w:t>
            </w:r>
            <w:r w:rsidRPr="005D58FD">
              <w:t>:</w:t>
            </w:r>
          </w:p>
        </w:tc>
        <w:tc>
          <w:tcPr>
            <w:tcW w:w="3782" w:type="dxa"/>
            <w:vAlign w:val="center"/>
          </w:tcPr>
          <w:p w14:paraId="24FE1854" w14:textId="77777777" w:rsidR="00A76ADD" w:rsidRPr="00100F18" w:rsidRDefault="00A76ADD" w:rsidP="006A6E19">
            <w:pPr>
              <w:pStyle w:val="podpowiedzi"/>
            </w:pPr>
            <w:r w:rsidRPr="009671D1">
              <w:rPr>
                <w:b/>
              </w:rPr>
              <w:t>C</w:t>
            </w:r>
            <w:r>
              <w:t xml:space="preserve"> – </w:t>
            </w:r>
            <w:proofErr w:type="spellStart"/>
            <w:r>
              <w:t>could</w:t>
            </w:r>
            <w:proofErr w:type="spellEnd"/>
            <w:r>
              <w:t xml:space="preserve"> </w:t>
            </w:r>
          </w:p>
        </w:tc>
      </w:tr>
      <w:tr w:rsidR="00A76ADD" w14:paraId="1E9F3238" w14:textId="77777777" w:rsidTr="006A6E19">
        <w:trPr>
          <w:cantSplit/>
        </w:trPr>
        <w:tc>
          <w:tcPr>
            <w:tcW w:w="1977" w:type="dxa"/>
            <w:shd w:val="clear" w:color="auto" w:fill="D9D9D9"/>
            <w:vAlign w:val="center"/>
          </w:tcPr>
          <w:p w14:paraId="44D09A0F" w14:textId="77777777" w:rsidR="00A76ADD" w:rsidRPr="005D58FD" w:rsidRDefault="00A76ADD" w:rsidP="006A6E19">
            <w:pPr>
              <w:pStyle w:val="tekstwtabeliTNR"/>
            </w:pPr>
            <w:r w:rsidRPr="005D58FD">
              <w:t>Nazwa</w:t>
            </w:r>
          </w:p>
        </w:tc>
        <w:tc>
          <w:tcPr>
            <w:tcW w:w="7163" w:type="dxa"/>
            <w:gridSpan w:val="3"/>
            <w:vAlign w:val="center"/>
          </w:tcPr>
          <w:p w14:paraId="11B317A8" w14:textId="77777777" w:rsidR="00A76ADD" w:rsidRDefault="00A76ADD" w:rsidP="006A6E19">
            <w:pPr>
              <w:pStyle w:val="podpowiedzi"/>
            </w:pPr>
            <w:r>
              <w:t>System rankingowy</w:t>
            </w:r>
            <w:r w:rsidR="00DF5E6F">
              <w:t xml:space="preserve"> użytkowników</w:t>
            </w:r>
          </w:p>
        </w:tc>
      </w:tr>
      <w:tr w:rsidR="00A76ADD" w14:paraId="60F61BFF" w14:textId="77777777" w:rsidTr="006A6E19">
        <w:trPr>
          <w:cantSplit/>
        </w:trPr>
        <w:tc>
          <w:tcPr>
            <w:tcW w:w="1977" w:type="dxa"/>
            <w:shd w:val="clear" w:color="auto" w:fill="D9D9D9"/>
            <w:vAlign w:val="center"/>
          </w:tcPr>
          <w:p w14:paraId="5C564BEF" w14:textId="77777777" w:rsidR="00A76ADD" w:rsidRPr="005D58FD" w:rsidRDefault="00A76ADD" w:rsidP="006A6E19">
            <w:pPr>
              <w:pStyle w:val="tekstwtabeliTNR"/>
            </w:pPr>
            <w:r w:rsidRPr="005D58FD">
              <w:t>Opis</w:t>
            </w:r>
          </w:p>
        </w:tc>
        <w:tc>
          <w:tcPr>
            <w:tcW w:w="7163" w:type="dxa"/>
            <w:gridSpan w:val="3"/>
            <w:vAlign w:val="center"/>
          </w:tcPr>
          <w:p w14:paraId="75ABF580" w14:textId="77777777" w:rsidR="00A76ADD" w:rsidRPr="00A76ADD" w:rsidRDefault="00A76ADD" w:rsidP="006A6E19">
            <w:pPr>
              <w:pStyle w:val="podpowiedzi"/>
              <w:ind w:left="360"/>
            </w:pPr>
            <w:r>
              <w:t xml:space="preserve">Jako użytkownik chciałbym mieć dostęp do tablic rankingowych </w:t>
            </w:r>
            <w:r w:rsidR="00250667">
              <w:t xml:space="preserve">gdzie mógłbym porównywać swoje osiągniecia z innymi użytkownikami </w:t>
            </w:r>
          </w:p>
        </w:tc>
      </w:tr>
      <w:tr w:rsidR="00A76ADD" w14:paraId="6E3664C9" w14:textId="77777777" w:rsidTr="006A6E19">
        <w:trPr>
          <w:cantSplit/>
        </w:trPr>
        <w:tc>
          <w:tcPr>
            <w:tcW w:w="1977" w:type="dxa"/>
            <w:shd w:val="clear" w:color="auto" w:fill="D9D9D9"/>
            <w:vAlign w:val="center"/>
          </w:tcPr>
          <w:p w14:paraId="5C9CE013" w14:textId="77777777" w:rsidR="00A76ADD" w:rsidRDefault="00A76ADD" w:rsidP="006A6E19">
            <w:pPr>
              <w:pStyle w:val="tekstwtabeliTNR"/>
            </w:pPr>
            <w:r>
              <w:t>Kryteria akceptacji</w:t>
            </w:r>
          </w:p>
        </w:tc>
        <w:tc>
          <w:tcPr>
            <w:tcW w:w="7163" w:type="dxa"/>
            <w:gridSpan w:val="3"/>
            <w:vAlign w:val="center"/>
          </w:tcPr>
          <w:p w14:paraId="094D1BF6" w14:textId="77777777" w:rsidR="00A76ADD" w:rsidRDefault="00A76ADD" w:rsidP="006A6E19">
            <w:pPr>
              <w:pStyle w:val="podpowiedzi"/>
            </w:pPr>
            <w:proofErr w:type="spellStart"/>
            <w:r>
              <w:t>Mikroserwis</w:t>
            </w:r>
            <w:proofErr w:type="spellEnd"/>
            <w:r>
              <w:t xml:space="preserve"> odpowiedzialny za </w:t>
            </w:r>
            <w:r w:rsidR="00250667">
              <w:t>tworzenie tablic rankingowych w różnych kategoriach</w:t>
            </w:r>
          </w:p>
        </w:tc>
      </w:tr>
      <w:tr w:rsidR="00A76ADD" w14:paraId="70D28833" w14:textId="77777777" w:rsidTr="006A6E19">
        <w:trPr>
          <w:cantSplit/>
        </w:trPr>
        <w:tc>
          <w:tcPr>
            <w:tcW w:w="1977" w:type="dxa"/>
            <w:shd w:val="clear" w:color="auto" w:fill="D9D9D9"/>
            <w:vAlign w:val="center"/>
          </w:tcPr>
          <w:p w14:paraId="37C56A9B" w14:textId="77777777" w:rsidR="00A76ADD" w:rsidRPr="005D58FD" w:rsidRDefault="00A76ADD" w:rsidP="006A6E19">
            <w:pPr>
              <w:pStyle w:val="tekstwtabeliTNR"/>
            </w:pPr>
            <w:r>
              <w:t>Dane wejściowe</w:t>
            </w:r>
          </w:p>
        </w:tc>
        <w:tc>
          <w:tcPr>
            <w:tcW w:w="7163" w:type="dxa"/>
            <w:gridSpan w:val="3"/>
            <w:vAlign w:val="center"/>
          </w:tcPr>
          <w:p w14:paraId="2B979241" w14:textId="77777777" w:rsidR="00A76ADD" w:rsidRDefault="00A76ADD" w:rsidP="006A6E19">
            <w:pPr>
              <w:pStyle w:val="podpowiedzi"/>
            </w:pPr>
            <w:r>
              <w:t>{uzupełniane w trakcie sprintu – dane wejściowe, związane z wymaganiem}</w:t>
            </w:r>
          </w:p>
        </w:tc>
      </w:tr>
      <w:tr w:rsidR="00A76ADD" w14:paraId="43964E67" w14:textId="77777777" w:rsidTr="006A6E19">
        <w:trPr>
          <w:cantSplit/>
        </w:trPr>
        <w:tc>
          <w:tcPr>
            <w:tcW w:w="1977" w:type="dxa"/>
            <w:shd w:val="clear" w:color="auto" w:fill="D9D9D9"/>
            <w:vAlign w:val="center"/>
          </w:tcPr>
          <w:p w14:paraId="57BFFC65" w14:textId="77777777" w:rsidR="00A76ADD" w:rsidRPr="005D58FD" w:rsidRDefault="00A76ADD" w:rsidP="006A6E19">
            <w:pPr>
              <w:pStyle w:val="tekstwtabeliTNR"/>
            </w:pPr>
            <w:r>
              <w:t>Warunki początkowe</w:t>
            </w:r>
          </w:p>
        </w:tc>
        <w:tc>
          <w:tcPr>
            <w:tcW w:w="7163" w:type="dxa"/>
            <w:gridSpan w:val="3"/>
            <w:vAlign w:val="center"/>
          </w:tcPr>
          <w:p w14:paraId="7B428FDF" w14:textId="77777777"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A76ADD" w14:paraId="2526F00B" w14:textId="77777777" w:rsidTr="006A6E19">
        <w:trPr>
          <w:cantSplit/>
        </w:trPr>
        <w:tc>
          <w:tcPr>
            <w:tcW w:w="1977" w:type="dxa"/>
            <w:shd w:val="clear" w:color="auto" w:fill="D9D9D9"/>
            <w:vAlign w:val="center"/>
          </w:tcPr>
          <w:p w14:paraId="784AB0F0" w14:textId="77777777" w:rsidR="00A76ADD" w:rsidRPr="005D58FD" w:rsidRDefault="00A76ADD" w:rsidP="006A6E19">
            <w:pPr>
              <w:pStyle w:val="tekstwtabeliTNR"/>
            </w:pPr>
            <w:r>
              <w:t>Warunki końcowe</w:t>
            </w:r>
          </w:p>
        </w:tc>
        <w:tc>
          <w:tcPr>
            <w:tcW w:w="7163" w:type="dxa"/>
            <w:gridSpan w:val="3"/>
            <w:vAlign w:val="center"/>
          </w:tcPr>
          <w:p w14:paraId="6472DA20" w14:textId="77777777"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A76ADD" w14:paraId="4D202B6E" w14:textId="77777777" w:rsidTr="006A6E19">
        <w:trPr>
          <w:cantSplit/>
        </w:trPr>
        <w:tc>
          <w:tcPr>
            <w:tcW w:w="1977" w:type="dxa"/>
            <w:shd w:val="clear" w:color="auto" w:fill="D9D9D9"/>
            <w:vAlign w:val="center"/>
          </w:tcPr>
          <w:p w14:paraId="61D3977B" w14:textId="77777777" w:rsidR="00A76ADD" w:rsidRDefault="00A76ADD" w:rsidP="006A6E19">
            <w:pPr>
              <w:pStyle w:val="tekstwtabeliTNR"/>
            </w:pPr>
            <w:r>
              <w:t>Sytuacje wyjątkowe</w:t>
            </w:r>
          </w:p>
        </w:tc>
        <w:tc>
          <w:tcPr>
            <w:tcW w:w="7163" w:type="dxa"/>
            <w:gridSpan w:val="3"/>
            <w:vAlign w:val="center"/>
          </w:tcPr>
          <w:p w14:paraId="0D674073" w14:textId="77777777" w:rsidR="00A76ADD" w:rsidRDefault="00A76ADD" w:rsidP="006A6E19">
            <w:pPr>
              <w:pStyle w:val="komentarz"/>
            </w:pPr>
            <w:r>
              <w:t>{ uzupełniane w trakcie sprintu – niepożądane sytuacje i sposoby ich obsługi}</w:t>
            </w:r>
          </w:p>
        </w:tc>
      </w:tr>
      <w:tr w:rsidR="00A76ADD" w14:paraId="5317F587" w14:textId="77777777" w:rsidTr="006A6E19">
        <w:trPr>
          <w:cantSplit/>
        </w:trPr>
        <w:tc>
          <w:tcPr>
            <w:tcW w:w="1977" w:type="dxa"/>
            <w:shd w:val="clear" w:color="auto" w:fill="D9D9D9"/>
            <w:vAlign w:val="center"/>
          </w:tcPr>
          <w:p w14:paraId="662F08E1" w14:textId="77777777" w:rsidR="00A76ADD" w:rsidRPr="005D58FD" w:rsidDel="00DE7D70" w:rsidRDefault="00A76ADD" w:rsidP="006A6E19">
            <w:pPr>
              <w:pStyle w:val="tekstwtabeliTNR"/>
            </w:pPr>
            <w:r>
              <w:t>Szczegóły implementacji</w:t>
            </w:r>
          </w:p>
        </w:tc>
        <w:tc>
          <w:tcPr>
            <w:tcW w:w="7163" w:type="dxa"/>
            <w:gridSpan w:val="3"/>
            <w:vAlign w:val="center"/>
          </w:tcPr>
          <w:p w14:paraId="35748B7C" w14:textId="77777777" w:rsidR="00A76ADD" w:rsidDel="00DE7D70" w:rsidRDefault="00A76ADD" w:rsidP="006A6E19">
            <w:pPr>
              <w:pStyle w:val="podpowiedzi"/>
            </w:pPr>
            <w:r>
              <w:t>{ uzupełniane w trakcie sprintu – opis sposobu realizacji}</w:t>
            </w:r>
          </w:p>
        </w:tc>
      </w:tr>
      <w:tr w:rsidR="00A76ADD" w14:paraId="2DFF2DB8" w14:textId="77777777" w:rsidTr="006A6E19">
        <w:trPr>
          <w:cantSplit/>
        </w:trPr>
        <w:tc>
          <w:tcPr>
            <w:tcW w:w="1977" w:type="dxa"/>
            <w:shd w:val="clear" w:color="auto" w:fill="D9D9D9"/>
            <w:vAlign w:val="center"/>
          </w:tcPr>
          <w:p w14:paraId="593321F2" w14:textId="77777777" w:rsidR="00A76ADD" w:rsidRPr="005D58FD" w:rsidRDefault="00A76ADD" w:rsidP="006A6E19">
            <w:pPr>
              <w:pStyle w:val="tekstwtabeliTNR"/>
            </w:pPr>
            <w:r w:rsidRPr="005D58FD">
              <w:t>Udziałowiec</w:t>
            </w:r>
          </w:p>
        </w:tc>
        <w:tc>
          <w:tcPr>
            <w:tcW w:w="7163" w:type="dxa"/>
            <w:gridSpan w:val="3"/>
            <w:vAlign w:val="center"/>
          </w:tcPr>
          <w:p w14:paraId="19AA1BF4" w14:textId="77777777" w:rsidR="00A76ADD" w:rsidRDefault="00A76ADD" w:rsidP="006A6E19">
            <w:pPr>
              <w:pStyle w:val="podpowiedzi"/>
            </w:pPr>
            <w:r>
              <w:t xml:space="preserve"> Użytkownik końcowy, Administratorzy</w:t>
            </w:r>
          </w:p>
        </w:tc>
      </w:tr>
      <w:tr w:rsidR="00A76ADD" w14:paraId="3FA5432B" w14:textId="77777777" w:rsidTr="006A6E19">
        <w:trPr>
          <w:cantSplit/>
        </w:trPr>
        <w:tc>
          <w:tcPr>
            <w:tcW w:w="1977" w:type="dxa"/>
            <w:shd w:val="clear" w:color="auto" w:fill="D9D9D9"/>
            <w:vAlign w:val="center"/>
          </w:tcPr>
          <w:p w14:paraId="3189A9A9" w14:textId="77777777" w:rsidR="00A76ADD" w:rsidRPr="005D58FD" w:rsidRDefault="00A76ADD" w:rsidP="006A6E19">
            <w:pPr>
              <w:pStyle w:val="tekstwtabeliTNR"/>
            </w:pPr>
            <w:r w:rsidRPr="005D58FD">
              <w:t>Wymagania powiązane</w:t>
            </w:r>
          </w:p>
        </w:tc>
        <w:tc>
          <w:tcPr>
            <w:tcW w:w="7163" w:type="dxa"/>
            <w:gridSpan w:val="3"/>
            <w:vAlign w:val="center"/>
          </w:tcPr>
          <w:p w14:paraId="093E8C9E" w14:textId="77777777" w:rsidR="00A76ADD" w:rsidRPr="00DF5E6F" w:rsidRDefault="009A47A0" w:rsidP="006A6E19">
            <w:pPr>
              <w:pStyle w:val="podpowiedzi"/>
              <w:rPr>
                <w:rFonts w:ascii="Vivaldi" w:hAnsi="Vivaldi" w:cs="Aharoni"/>
              </w:rPr>
            </w:pPr>
            <w:r>
              <w:rPr>
                <w:rFonts w:ascii="Vivaldi" w:hAnsi="Vivaldi" w:cs="Aharoni"/>
              </w:rPr>
              <w:pict w14:anchorId="62729DD9">
                <v:shape id="_x0000_i1027" type="#_x0000_t75" style="width:348pt;height:23.4pt">
                  <v:imagedata r:id="rId10" o:title="Screenshot_41"/>
                </v:shape>
              </w:pict>
            </w:r>
          </w:p>
        </w:tc>
      </w:tr>
    </w:tbl>
    <w:p w14:paraId="420EA42F" w14:textId="77777777" w:rsidR="00A76ADD" w:rsidRDefault="00A76ADD" w:rsidP="00821F1C"/>
    <w:p w14:paraId="46BD7790" w14:textId="77777777" w:rsidR="00250667" w:rsidRDefault="00250667" w:rsidP="00821F1C"/>
    <w:p w14:paraId="6DA0BD01" w14:textId="77777777" w:rsidR="00250667" w:rsidRDefault="00250667" w:rsidP="00821F1C"/>
    <w:p w14:paraId="4A7FCC91" w14:textId="77777777" w:rsidR="00250667" w:rsidRDefault="00250667" w:rsidP="00821F1C"/>
    <w:p w14:paraId="23D7C499" w14:textId="77777777" w:rsidR="00250667" w:rsidRDefault="00250667" w:rsidP="00821F1C"/>
    <w:p w14:paraId="279DE6F8" w14:textId="77777777" w:rsidR="00250667" w:rsidRDefault="00250667" w:rsidP="00821F1C"/>
    <w:p w14:paraId="6FB27336" w14:textId="77777777" w:rsidR="00250667" w:rsidRDefault="00250667"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250667" w14:paraId="4E51FD5B" w14:textId="77777777" w:rsidTr="006A6E19">
        <w:trPr>
          <w:cantSplit/>
          <w:trHeight w:val="245"/>
        </w:trPr>
        <w:tc>
          <w:tcPr>
            <w:tcW w:w="9140" w:type="dxa"/>
            <w:gridSpan w:val="4"/>
            <w:shd w:val="clear" w:color="auto" w:fill="D9D9D9"/>
            <w:vAlign w:val="center"/>
          </w:tcPr>
          <w:p w14:paraId="2BFAC485" w14:textId="77777777" w:rsidR="00250667" w:rsidRPr="005D58FD" w:rsidRDefault="00250667" w:rsidP="006A6E19">
            <w:pPr>
              <w:pStyle w:val="wpiswtabeli"/>
            </w:pPr>
            <w:r w:rsidRPr="005D58FD">
              <w:t>KARTA WYMAGANIA</w:t>
            </w:r>
          </w:p>
        </w:tc>
      </w:tr>
      <w:tr w:rsidR="00250667" w:rsidRPr="00100F18" w14:paraId="2603F48A" w14:textId="77777777" w:rsidTr="006A6E19">
        <w:trPr>
          <w:cantSplit/>
        </w:trPr>
        <w:tc>
          <w:tcPr>
            <w:tcW w:w="1977" w:type="dxa"/>
            <w:shd w:val="clear" w:color="auto" w:fill="D9D9D9"/>
            <w:vAlign w:val="center"/>
          </w:tcPr>
          <w:p w14:paraId="3A715A22" w14:textId="77777777" w:rsidR="00250667" w:rsidRPr="005D58FD" w:rsidRDefault="00250667" w:rsidP="006A6E19">
            <w:pPr>
              <w:pStyle w:val="tekstwtabeliTNR"/>
            </w:pPr>
            <w:r w:rsidRPr="005D58FD">
              <w:t>Identyfikator:</w:t>
            </w:r>
          </w:p>
        </w:tc>
        <w:tc>
          <w:tcPr>
            <w:tcW w:w="1971" w:type="dxa"/>
            <w:vAlign w:val="center"/>
          </w:tcPr>
          <w:p w14:paraId="299BAE88" w14:textId="77777777" w:rsidR="00250667" w:rsidRPr="005A5155" w:rsidRDefault="00250667" w:rsidP="006A6E19">
            <w:pPr>
              <w:pStyle w:val="podpowiedzi"/>
            </w:pPr>
            <w:r>
              <w:t>F07</w:t>
            </w:r>
          </w:p>
        </w:tc>
        <w:tc>
          <w:tcPr>
            <w:tcW w:w="1410" w:type="dxa"/>
            <w:shd w:val="clear" w:color="auto" w:fill="D9D9D9"/>
            <w:vAlign w:val="center"/>
          </w:tcPr>
          <w:p w14:paraId="54836BA0" w14:textId="77777777" w:rsidR="00250667" w:rsidRPr="005D58FD" w:rsidRDefault="00250667" w:rsidP="006A6E19">
            <w:pPr>
              <w:pStyle w:val="tekstwtabeliTNR"/>
            </w:pPr>
            <w:r>
              <w:t>Priorytet</w:t>
            </w:r>
            <w:r w:rsidRPr="005D58FD">
              <w:t>:</w:t>
            </w:r>
          </w:p>
        </w:tc>
        <w:tc>
          <w:tcPr>
            <w:tcW w:w="3782" w:type="dxa"/>
            <w:vAlign w:val="center"/>
          </w:tcPr>
          <w:p w14:paraId="50C4B942" w14:textId="77777777" w:rsidR="00250667" w:rsidRPr="00100F18" w:rsidRDefault="00250667" w:rsidP="006A6E19">
            <w:pPr>
              <w:pStyle w:val="podpowiedzi"/>
            </w:pPr>
            <w:r w:rsidRPr="009671D1">
              <w:rPr>
                <w:b/>
              </w:rPr>
              <w:t>C</w:t>
            </w:r>
            <w:r>
              <w:t xml:space="preserve"> – </w:t>
            </w:r>
            <w:proofErr w:type="spellStart"/>
            <w:r>
              <w:t>could</w:t>
            </w:r>
            <w:proofErr w:type="spellEnd"/>
            <w:r>
              <w:t xml:space="preserve"> </w:t>
            </w:r>
          </w:p>
        </w:tc>
      </w:tr>
      <w:tr w:rsidR="00250667" w14:paraId="64127658" w14:textId="77777777" w:rsidTr="006A6E19">
        <w:trPr>
          <w:cantSplit/>
        </w:trPr>
        <w:tc>
          <w:tcPr>
            <w:tcW w:w="1977" w:type="dxa"/>
            <w:shd w:val="clear" w:color="auto" w:fill="D9D9D9"/>
            <w:vAlign w:val="center"/>
          </w:tcPr>
          <w:p w14:paraId="00C92AA1" w14:textId="77777777" w:rsidR="00250667" w:rsidRPr="005D58FD" w:rsidRDefault="00250667" w:rsidP="006A6E19">
            <w:pPr>
              <w:pStyle w:val="tekstwtabeliTNR"/>
            </w:pPr>
            <w:r w:rsidRPr="005D58FD">
              <w:t>Nazwa</w:t>
            </w:r>
          </w:p>
        </w:tc>
        <w:tc>
          <w:tcPr>
            <w:tcW w:w="7163" w:type="dxa"/>
            <w:gridSpan w:val="3"/>
            <w:vAlign w:val="center"/>
          </w:tcPr>
          <w:p w14:paraId="40750375" w14:textId="77777777" w:rsidR="00250667" w:rsidRDefault="00250667" w:rsidP="006A6E19">
            <w:pPr>
              <w:pStyle w:val="podpowiedzi"/>
            </w:pPr>
            <w:r>
              <w:t>System znajomych</w:t>
            </w:r>
            <w:r w:rsidR="00DF5E6F">
              <w:t xml:space="preserve"> użytkownikó</w:t>
            </w:r>
            <w:r w:rsidR="006802A6">
              <w:t>w</w:t>
            </w:r>
          </w:p>
        </w:tc>
      </w:tr>
      <w:tr w:rsidR="00250667" w14:paraId="41071B7B" w14:textId="77777777" w:rsidTr="006A6E19">
        <w:trPr>
          <w:cantSplit/>
        </w:trPr>
        <w:tc>
          <w:tcPr>
            <w:tcW w:w="1977" w:type="dxa"/>
            <w:shd w:val="clear" w:color="auto" w:fill="D9D9D9"/>
            <w:vAlign w:val="center"/>
          </w:tcPr>
          <w:p w14:paraId="33530747" w14:textId="77777777" w:rsidR="00250667" w:rsidRPr="005D58FD" w:rsidRDefault="00250667" w:rsidP="006A6E19">
            <w:pPr>
              <w:pStyle w:val="tekstwtabeliTNR"/>
            </w:pPr>
            <w:r w:rsidRPr="005D58FD">
              <w:t>Opis</w:t>
            </w:r>
          </w:p>
        </w:tc>
        <w:tc>
          <w:tcPr>
            <w:tcW w:w="7163" w:type="dxa"/>
            <w:gridSpan w:val="3"/>
            <w:vAlign w:val="center"/>
          </w:tcPr>
          <w:p w14:paraId="134B0B8F" w14:textId="77777777" w:rsidR="00250667" w:rsidRPr="00A76ADD" w:rsidRDefault="00250667" w:rsidP="006A6E19">
            <w:pPr>
              <w:pStyle w:val="podpowiedzi"/>
              <w:ind w:left="360"/>
            </w:pPr>
            <w:r>
              <w:t>Jako użytkownik chciałbym móc dodawać innych użytkowników do swojej listy znajomych żeby sprawdzać ich postępy</w:t>
            </w:r>
          </w:p>
        </w:tc>
      </w:tr>
      <w:tr w:rsidR="00250667" w14:paraId="28D05859" w14:textId="77777777" w:rsidTr="006A6E19">
        <w:trPr>
          <w:cantSplit/>
        </w:trPr>
        <w:tc>
          <w:tcPr>
            <w:tcW w:w="1977" w:type="dxa"/>
            <w:shd w:val="clear" w:color="auto" w:fill="D9D9D9"/>
            <w:vAlign w:val="center"/>
          </w:tcPr>
          <w:p w14:paraId="48B60FCE" w14:textId="77777777" w:rsidR="00250667" w:rsidRDefault="00250667" w:rsidP="006A6E19">
            <w:pPr>
              <w:pStyle w:val="tekstwtabeliTNR"/>
            </w:pPr>
            <w:r>
              <w:t>Kryteria akceptacji</w:t>
            </w:r>
          </w:p>
        </w:tc>
        <w:tc>
          <w:tcPr>
            <w:tcW w:w="7163" w:type="dxa"/>
            <w:gridSpan w:val="3"/>
            <w:vAlign w:val="center"/>
          </w:tcPr>
          <w:p w14:paraId="0B892EAD" w14:textId="77777777" w:rsidR="00250667" w:rsidRDefault="00250667" w:rsidP="006A6E19">
            <w:pPr>
              <w:pStyle w:val="podpowiedzi"/>
            </w:pPr>
            <w:proofErr w:type="spellStart"/>
            <w:r>
              <w:t>Mikroserwis</w:t>
            </w:r>
            <w:proofErr w:type="spellEnd"/>
            <w:r>
              <w:t xml:space="preserve"> odpowiedzialny za zarządzanie znajomościami użytkownika końcowego </w:t>
            </w:r>
          </w:p>
        </w:tc>
      </w:tr>
      <w:tr w:rsidR="00250667" w14:paraId="492538B2" w14:textId="77777777" w:rsidTr="006A6E19">
        <w:trPr>
          <w:cantSplit/>
        </w:trPr>
        <w:tc>
          <w:tcPr>
            <w:tcW w:w="1977" w:type="dxa"/>
            <w:shd w:val="clear" w:color="auto" w:fill="D9D9D9"/>
            <w:vAlign w:val="center"/>
          </w:tcPr>
          <w:p w14:paraId="5BDA1C55" w14:textId="77777777" w:rsidR="00250667" w:rsidRPr="005D58FD" w:rsidRDefault="00250667" w:rsidP="006A6E19">
            <w:pPr>
              <w:pStyle w:val="tekstwtabeliTNR"/>
            </w:pPr>
            <w:r>
              <w:t>Dane wejściowe</w:t>
            </w:r>
          </w:p>
        </w:tc>
        <w:tc>
          <w:tcPr>
            <w:tcW w:w="7163" w:type="dxa"/>
            <w:gridSpan w:val="3"/>
            <w:vAlign w:val="center"/>
          </w:tcPr>
          <w:p w14:paraId="597DC617" w14:textId="77777777" w:rsidR="00250667" w:rsidRDefault="00250667" w:rsidP="006A6E19">
            <w:pPr>
              <w:pStyle w:val="podpowiedzi"/>
            </w:pPr>
            <w:r>
              <w:t>{uzupełniane w trakcie sprintu – dane wejściowe, związane z wymaganiem}</w:t>
            </w:r>
          </w:p>
        </w:tc>
      </w:tr>
      <w:tr w:rsidR="00250667" w14:paraId="669E2A85" w14:textId="77777777" w:rsidTr="006A6E19">
        <w:trPr>
          <w:cantSplit/>
        </w:trPr>
        <w:tc>
          <w:tcPr>
            <w:tcW w:w="1977" w:type="dxa"/>
            <w:shd w:val="clear" w:color="auto" w:fill="D9D9D9"/>
            <w:vAlign w:val="center"/>
          </w:tcPr>
          <w:p w14:paraId="33FCE46C" w14:textId="77777777" w:rsidR="00250667" w:rsidRPr="005D58FD" w:rsidRDefault="00250667" w:rsidP="006A6E19">
            <w:pPr>
              <w:pStyle w:val="tekstwtabeliTNR"/>
            </w:pPr>
            <w:r>
              <w:t>Warunki początkowe</w:t>
            </w:r>
          </w:p>
        </w:tc>
        <w:tc>
          <w:tcPr>
            <w:tcW w:w="7163" w:type="dxa"/>
            <w:gridSpan w:val="3"/>
            <w:vAlign w:val="center"/>
          </w:tcPr>
          <w:p w14:paraId="07D3E252" w14:textId="77777777"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250667" w14:paraId="0619540B" w14:textId="77777777" w:rsidTr="006A6E19">
        <w:trPr>
          <w:cantSplit/>
        </w:trPr>
        <w:tc>
          <w:tcPr>
            <w:tcW w:w="1977" w:type="dxa"/>
            <w:shd w:val="clear" w:color="auto" w:fill="D9D9D9"/>
            <w:vAlign w:val="center"/>
          </w:tcPr>
          <w:p w14:paraId="5CD21C23" w14:textId="77777777" w:rsidR="00250667" w:rsidRPr="005D58FD" w:rsidRDefault="00250667" w:rsidP="006A6E19">
            <w:pPr>
              <w:pStyle w:val="tekstwtabeliTNR"/>
            </w:pPr>
            <w:r>
              <w:t>Warunki końcowe</w:t>
            </w:r>
          </w:p>
        </w:tc>
        <w:tc>
          <w:tcPr>
            <w:tcW w:w="7163" w:type="dxa"/>
            <w:gridSpan w:val="3"/>
            <w:vAlign w:val="center"/>
          </w:tcPr>
          <w:p w14:paraId="038E532B" w14:textId="77777777"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250667" w14:paraId="7A537594" w14:textId="77777777" w:rsidTr="006A6E19">
        <w:trPr>
          <w:cantSplit/>
        </w:trPr>
        <w:tc>
          <w:tcPr>
            <w:tcW w:w="1977" w:type="dxa"/>
            <w:shd w:val="clear" w:color="auto" w:fill="D9D9D9"/>
            <w:vAlign w:val="center"/>
          </w:tcPr>
          <w:p w14:paraId="14B9DF0C" w14:textId="77777777" w:rsidR="00250667" w:rsidRDefault="00250667" w:rsidP="006A6E19">
            <w:pPr>
              <w:pStyle w:val="tekstwtabeliTNR"/>
            </w:pPr>
            <w:r>
              <w:t>Sytuacje wyjątkowe</w:t>
            </w:r>
          </w:p>
        </w:tc>
        <w:tc>
          <w:tcPr>
            <w:tcW w:w="7163" w:type="dxa"/>
            <w:gridSpan w:val="3"/>
            <w:vAlign w:val="center"/>
          </w:tcPr>
          <w:p w14:paraId="39AE99EA" w14:textId="77777777" w:rsidR="00250667" w:rsidRDefault="00250667" w:rsidP="006A6E19">
            <w:pPr>
              <w:pStyle w:val="komentarz"/>
            </w:pPr>
            <w:r>
              <w:t>{ uzupełniane w trakcie sprintu – niepożądane sytuacje i sposoby ich obsługi}</w:t>
            </w:r>
          </w:p>
        </w:tc>
      </w:tr>
      <w:tr w:rsidR="00250667" w14:paraId="3DB73701" w14:textId="77777777" w:rsidTr="006A6E19">
        <w:trPr>
          <w:cantSplit/>
        </w:trPr>
        <w:tc>
          <w:tcPr>
            <w:tcW w:w="1977" w:type="dxa"/>
            <w:shd w:val="clear" w:color="auto" w:fill="D9D9D9"/>
            <w:vAlign w:val="center"/>
          </w:tcPr>
          <w:p w14:paraId="6ED2AB38" w14:textId="77777777" w:rsidR="00250667" w:rsidRPr="005D58FD" w:rsidDel="00DE7D70" w:rsidRDefault="00250667" w:rsidP="006A6E19">
            <w:pPr>
              <w:pStyle w:val="tekstwtabeliTNR"/>
            </w:pPr>
            <w:r>
              <w:lastRenderedPageBreak/>
              <w:t>Szczegóły implementacji</w:t>
            </w:r>
          </w:p>
        </w:tc>
        <w:tc>
          <w:tcPr>
            <w:tcW w:w="7163" w:type="dxa"/>
            <w:gridSpan w:val="3"/>
            <w:vAlign w:val="center"/>
          </w:tcPr>
          <w:p w14:paraId="22FF784F" w14:textId="77777777" w:rsidR="00250667" w:rsidDel="00DE7D70" w:rsidRDefault="00250667" w:rsidP="006A6E19">
            <w:pPr>
              <w:pStyle w:val="podpowiedzi"/>
            </w:pPr>
            <w:r>
              <w:t>{ uzupełniane w trakcie sprintu – opis sposobu realizacji}</w:t>
            </w:r>
          </w:p>
        </w:tc>
      </w:tr>
      <w:tr w:rsidR="00250667" w14:paraId="796A26D8" w14:textId="77777777" w:rsidTr="006A6E19">
        <w:trPr>
          <w:cantSplit/>
        </w:trPr>
        <w:tc>
          <w:tcPr>
            <w:tcW w:w="1977" w:type="dxa"/>
            <w:shd w:val="clear" w:color="auto" w:fill="D9D9D9"/>
            <w:vAlign w:val="center"/>
          </w:tcPr>
          <w:p w14:paraId="38C60611" w14:textId="77777777" w:rsidR="00250667" w:rsidRPr="005D58FD" w:rsidRDefault="00250667" w:rsidP="006A6E19">
            <w:pPr>
              <w:pStyle w:val="tekstwtabeliTNR"/>
            </w:pPr>
            <w:r w:rsidRPr="005D58FD">
              <w:t>Udziałowiec</w:t>
            </w:r>
          </w:p>
        </w:tc>
        <w:tc>
          <w:tcPr>
            <w:tcW w:w="7163" w:type="dxa"/>
            <w:gridSpan w:val="3"/>
            <w:vAlign w:val="center"/>
          </w:tcPr>
          <w:p w14:paraId="1FE398D0" w14:textId="77777777" w:rsidR="00250667" w:rsidRDefault="00250667" w:rsidP="006A6E19">
            <w:pPr>
              <w:pStyle w:val="podpowiedzi"/>
            </w:pPr>
            <w:r>
              <w:t xml:space="preserve"> Użytkownik końcowy, Administratorzy</w:t>
            </w:r>
          </w:p>
        </w:tc>
      </w:tr>
      <w:tr w:rsidR="00250667" w14:paraId="44667986" w14:textId="77777777" w:rsidTr="006A6E19">
        <w:trPr>
          <w:cantSplit/>
        </w:trPr>
        <w:tc>
          <w:tcPr>
            <w:tcW w:w="1977" w:type="dxa"/>
            <w:shd w:val="clear" w:color="auto" w:fill="D9D9D9"/>
            <w:vAlign w:val="center"/>
          </w:tcPr>
          <w:p w14:paraId="78613104" w14:textId="77777777" w:rsidR="00250667" w:rsidRPr="005D58FD" w:rsidRDefault="00250667" w:rsidP="006A6E19">
            <w:pPr>
              <w:pStyle w:val="tekstwtabeliTNR"/>
            </w:pPr>
            <w:r w:rsidRPr="005D58FD">
              <w:t>Wymagania powiązane</w:t>
            </w:r>
          </w:p>
        </w:tc>
        <w:tc>
          <w:tcPr>
            <w:tcW w:w="7163" w:type="dxa"/>
            <w:gridSpan w:val="3"/>
            <w:vAlign w:val="center"/>
          </w:tcPr>
          <w:p w14:paraId="43A24CBB" w14:textId="77777777" w:rsidR="00250667" w:rsidRDefault="00250667" w:rsidP="006A6E19">
            <w:pPr>
              <w:pStyle w:val="podpowiedzi"/>
            </w:pPr>
          </w:p>
        </w:tc>
      </w:tr>
    </w:tbl>
    <w:p w14:paraId="2A50F07C" w14:textId="77777777" w:rsidR="00250667" w:rsidRDefault="00250667"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250667" w14:paraId="2620F063" w14:textId="77777777" w:rsidTr="006A6E19">
        <w:trPr>
          <w:cantSplit/>
          <w:trHeight w:val="245"/>
        </w:trPr>
        <w:tc>
          <w:tcPr>
            <w:tcW w:w="9140" w:type="dxa"/>
            <w:gridSpan w:val="4"/>
            <w:shd w:val="clear" w:color="auto" w:fill="D9D9D9"/>
            <w:vAlign w:val="center"/>
          </w:tcPr>
          <w:p w14:paraId="7E26809D" w14:textId="77777777" w:rsidR="00250667" w:rsidRPr="005D58FD" w:rsidRDefault="00250667" w:rsidP="006A6E19">
            <w:pPr>
              <w:pStyle w:val="wpiswtabeli"/>
            </w:pPr>
            <w:r w:rsidRPr="005D58FD">
              <w:t>KARTA WYMAGANIA</w:t>
            </w:r>
          </w:p>
        </w:tc>
      </w:tr>
      <w:tr w:rsidR="00250667" w:rsidRPr="00100F18" w14:paraId="1F226CC1" w14:textId="77777777" w:rsidTr="006A6E19">
        <w:trPr>
          <w:cantSplit/>
        </w:trPr>
        <w:tc>
          <w:tcPr>
            <w:tcW w:w="1977" w:type="dxa"/>
            <w:shd w:val="clear" w:color="auto" w:fill="D9D9D9"/>
            <w:vAlign w:val="center"/>
          </w:tcPr>
          <w:p w14:paraId="58B2C86D" w14:textId="77777777" w:rsidR="00250667" w:rsidRPr="005D58FD" w:rsidRDefault="00250667" w:rsidP="006A6E19">
            <w:pPr>
              <w:pStyle w:val="tekstwtabeliTNR"/>
            </w:pPr>
            <w:r w:rsidRPr="005D58FD">
              <w:t>Identyfikator:</w:t>
            </w:r>
          </w:p>
        </w:tc>
        <w:tc>
          <w:tcPr>
            <w:tcW w:w="1971" w:type="dxa"/>
            <w:vAlign w:val="center"/>
          </w:tcPr>
          <w:p w14:paraId="5DBFDBDB" w14:textId="77777777" w:rsidR="00250667" w:rsidRPr="005A5155" w:rsidRDefault="00250667" w:rsidP="006A6E19">
            <w:pPr>
              <w:pStyle w:val="podpowiedzi"/>
            </w:pPr>
            <w:r>
              <w:t>F08</w:t>
            </w:r>
          </w:p>
        </w:tc>
        <w:tc>
          <w:tcPr>
            <w:tcW w:w="1410" w:type="dxa"/>
            <w:shd w:val="clear" w:color="auto" w:fill="D9D9D9"/>
            <w:vAlign w:val="center"/>
          </w:tcPr>
          <w:p w14:paraId="24624DBB" w14:textId="77777777" w:rsidR="00250667" w:rsidRPr="005D58FD" w:rsidRDefault="00250667" w:rsidP="006A6E19">
            <w:pPr>
              <w:pStyle w:val="tekstwtabeliTNR"/>
            </w:pPr>
            <w:r>
              <w:t>Priorytet</w:t>
            </w:r>
            <w:r w:rsidRPr="005D58FD">
              <w:t>:</w:t>
            </w:r>
          </w:p>
        </w:tc>
        <w:tc>
          <w:tcPr>
            <w:tcW w:w="3782" w:type="dxa"/>
            <w:vAlign w:val="center"/>
          </w:tcPr>
          <w:p w14:paraId="6A4CCB5C" w14:textId="77777777" w:rsidR="00250667" w:rsidRPr="00100F18" w:rsidRDefault="00250667" w:rsidP="006A6E19">
            <w:pPr>
              <w:pStyle w:val="podpowiedzi"/>
            </w:pPr>
            <w:r w:rsidRPr="009671D1">
              <w:rPr>
                <w:b/>
              </w:rPr>
              <w:t>W</w:t>
            </w:r>
            <w:r>
              <w:t xml:space="preserve"> – </w:t>
            </w:r>
            <w:proofErr w:type="spellStart"/>
            <w:r>
              <w:t>won’t</w:t>
            </w:r>
            <w:proofErr w:type="spellEnd"/>
          </w:p>
        </w:tc>
      </w:tr>
      <w:tr w:rsidR="00250667" w14:paraId="3D925B4C" w14:textId="77777777" w:rsidTr="006A6E19">
        <w:trPr>
          <w:cantSplit/>
        </w:trPr>
        <w:tc>
          <w:tcPr>
            <w:tcW w:w="1977" w:type="dxa"/>
            <w:shd w:val="clear" w:color="auto" w:fill="D9D9D9"/>
            <w:vAlign w:val="center"/>
          </w:tcPr>
          <w:p w14:paraId="06B2E3E9" w14:textId="77777777" w:rsidR="00250667" w:rsidRPr="005D58FD" w:rsidRDefault="00250667" w:rsidP="006A6E19">
            <w:pPr>
              <w:pStyle w:val="tekstwtabeliTNR"/>
            </w:pPr>
            <w:r w:rsidRPr="005D58FD">
              <w:t>Nazwa</w:t>
            </w:r>
          </w:p>
        </w:tc>
        <w:tc>
          <w:tcPr>
            <w:tcW w:w="7163" w:type="dxa"/>
            <w:gridSpan w:val="3"/>
            <w:vAlign w:val="center"/>
          </w:tcPr>
          <w:p w14:paraId="17DE132D" w14:textId="77777777" w:rsidR="00250667" w:rsidRDefault="00250667" w:rsidP="006A6E19">
            <w:pPr>
              <w:pStyle w:val="podpowiedzi"/>
            </w:pPr>
            <w:r>
              <w:t>Energy A.I</w:t>
            </w:r>
          </w:p>
        </w:tc>
      </w:tr>
      <w:tr w:rsidR="00250667" w14:paraId="662D2669" w14:textId="77777777" w:rsidTr="006A6E19">
        <w:trPr>
          <w:cantSplit/>
        </w:trPr>
        <w:tc>
          <w:tcPr>
            <w:tcW w:w="1977" w:type="dxa"/>
            <w:shd w:val="clear" w:color="auto" w:fill="D9D9D9"/>
            <w:vAlign w:val="center"/>
          </w:tcPr>
          <w:p w14:paraId="32C5440F" w14:textId="77777777" w:rsidR="00250667" w:rsidRPr="005D58FD" w:rsidRDefault="00250667" w:rsidP="006A6E19">
            <w:pPr>
              <w:pStyle w:val="tekstwtabeliTNR"/>
            </w:pPr>
            <w:r w:rsidRPr="005D58FD">
              <w:t>Opis</w:t>
            </w:r>
          </w:p>
        </w:tc>
        <w:tc>
          <w:tcPr>
            <w:tcW w:w="7163" w:type="dxa"/>
            <w:gridSpan w:val="3"/>
            <w:vAlign w:val="center"/>
          </w:tcPr>
          <w:p w14:paraId="54D0B7EF" w14:textId="77777777" w:rsidR="00250667" w:rsidRPr="00A76ADD" w:rsidRDefault="00250667" w:rsidP="006A6E19">
            <w:pPr>
              <w:pStyle w:val="podpowiedzi"/>
              <w:ind w:left="360"/>
            </w:pPr>
            <w:r>
              <w:t xml:space="preserve">Jako użytkownik chciałbym żeby moje rzeczywiste poziomy energii były lepiej rozpoznawane </w:t>
            </w:r>
          </w:p>
        </w:tc>
      </w:tr>
      <w:tr w:rsidR="00250667" w14:paraId="3E94EA06" w14:textId="77777777" w:rsidTr="006A6E19">
        <w:trPr>
          <w:cantSplit/>
        </w:trPr>
        <w:tc>
          <w:tcPr>
            <w:tcW w:w="1977" w:type="dxa"/>
            <w:shd w:val="clear" w:color="auto" w:fill="D9D9D9"/>
            <w:vAlign w:val="center"/>
          </w:tcPr>
          <w:p w14:paraId="6D277B22" w14:textId="77777777" w:rsidR="00250667" w:rsidRDefault="00250667" w:rsidP="006A6E19">
            <w:pPr>
              <w:pStyle w:val="tekstwtabeliTNR"/>
            </w:pPr>
            <w:r>
              <w:t>Kryteria akceptacji</w:t>
            </w:r>
          </w:p>
        </w:tc>
        <w:tc>
          <w:tcPr>
            <w:tcW w:w="7163" w:type="dxa"/>
            <w:gridSpan w:val="3"/>
            <w:vAlign w:val="center"/>
          </w:tcPr>
          <w:p w14:paraId="1EABC442" w14:textId="77777777" w:rsidR="00250667" w:rsidRDefault="006802A6" w:rsidP="006A6E19">
            <w:pPr>
              <w:pStyle w:val="podpowiedzi"/>
            </w:pPr>
            <w:r>
              <w:t>Sztuczna inteligencja optymalizująca system energii na podstawie danych pobranych od użytkownika</w:t>
            </w:r>
          </w:p>
        </w:tc>
      </w:tr>
      <w:tr w:rsidR="00250667" w14:paraId="3043A7AC" w14:textId="77777777" w:rsidTr="006A6E19">
        <w:trPr>
          <w:cantSplit/>
        </w:trPr>
        <w:tc>
          <w:tcPr>
            <w:tcW w:w="1977" w:type="dxa"/>
            <w:shd w:val="clear" w:color="auto" w:fill="D9D9D9"/>
            <w:vAlign w:val="center"/>
          </w:tcPr>
          <w:p w14:paraId="71E2BE0B" w14:textId="77777777" w:rsidR="00250667" w:rsidRPr="005D58FD" w:rsidRDefault="00250667" w:rsidP="006A6E19">
            <w:pPr>
              <w:pStyle w:val="tekstwtabeliTNR"/>
            </w:pPr>
            <w:r>
              <w:t>Dane wejściowe</w:t>
            </w:r>
          </w:p>
        </w:tc>
        <w:tc>
          <w:tcPr>
            <w:tcW w:w="7163" w:type="dxa"/>
            <w:gridSpan w:val="3"/>
            <w:vAlign w:val="center"/>
          </w:tcPr>
          <w:p w14:paraId="22A1B258" w14:textId="77777777" w:rsidR="00250667" w:rsidRDefault="00250667" w:rsidP="006A6E19">
            <w:pPr>
              <w:pStyle w:val="podpowiedzi"/>
            </w:pPr>
            <w:r>
              <w:t>{uzupełniane w trakcie sprintu – dane wejściowe, związane z wymaganiem}</w:t>
            </w:r>
          </w:p>
        </w:tc>
      </w:tr>
      <w:tr w:rsidR="00250667" w14:paraId="7D4BB5CB" w14:textId="77777777" w:rsidTr="006A6E19">
        <w:trPr>
          <w:cantSplit/>
        </w:trPr>
        <w:tc>
          <w:tcPr>
            <w:tcW w:w="1977" w:type="dxa"/>
            <w:shd w:val="clear" w:color="auto" w:fill="D9D9D9"/>
            <w:vAlign w:val="center"/>
          </w:tcPr>
          <w:p w14:paraId="2E8432D3" w14:textId="77777777" w:rsidR="00250667" w:rsidRPr="005D58FD" w:rsidRDefault="00250667" w:rsidP="006A6E19">
            <w:pPr>
              <w:pStyle w:val="tekstwtabeliTNR"/>
            </w:pPr>
            <w:r>
              <w:t>Warunki początkowe</w:t>
            </w:r>
          </w:p>
        </w:tc>
        <w:tc>
          <w:tcPr>
            <w:tcW w:w="7163" w:type="dxa"/>
            <w:gridSpan w:val="3"/>
            <w:vAlign w:val="center"/>
          </w:tcPr>
          <w:p w14:paraId="209E8B1E" w14:textId="77777777"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250667" w14:paraId="5FF40E4F" w14:textId="77777777" w:rsidTr="006A6E19">
        <w:trPr>
          <w:cantSplit/>
        </w:trPr>
        <w:tc>
          <w:tcPr>
            <w:tcW w:w="1977" w:type="dxa"/>
            <w:shd w:val="clear" w:color="auto" w:fill="D9D9D9"/>
            <w:vAlign w:val="center"/>
          </w:tcPr>
          <w:p w14:paraId="5C8A19EA" w14:textId="77777777" w:rsidR="00250667" w:rsidRPr="005D58FD" w:rsidRDefault="00250667" w:rsidP="006A6E19">
            <w:pPr>
              <w:pStyle w:val="tekstwtabeliTNR"/>
            </w:pPr>
            <w:r>
              <w:t>Warunki końcowe</w:t>
            </w:r>
          </w:p>
        </w:tc>
        <w:tc>
          <w:tcPr>
            <w:tcW w:w="7163" w:type="dxa"/>
            <w:gridSpan w:val="3"/>
            <w:vAlign w:val="center"/>
          </w:tcPr>
          <w:p w14:paraId="391118E0" w14:textId="77777777"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250667" w14:paraId="739E7B1A" w14:textId="77777777" w:rsidTr="006A6E19">
        <w:trPr>
          <w:cantSplit/>
        </w:trPr>
        <w:tc>
          <w:tcPr>
            <w:tcW w:w="1977" w:type="dxa"/>
            <w:shd w:val="clear" w:color="auto" w:fill="D9D9D9"/>
            <w:vAlign w:val="center"/>
          </w:tcPr>
          <w:p w14:paraId="30D5CABC" w14:textId="77777777" w:rsidR="00250667" w:rsidRDefault="00250667" w:rsidP="006A6E19">
            <w:pPr>
              <w:pStyle w:val="tekstwtabeliTNR"/>
            </w:pPr>
            <w:r>
              <w:t>Sytuacje wyjątkowe</w:t>
            </w:r>
          </w:p>
        </w:tc>
        <w:tc>
          <w:tcPr>
            <w:tcW w:w="7163" w:type="dxa"/>
            <w:gridSpan w:val="3"/>
            <w:vAlign w:val="center"/>
          </w:tcPr>
          <w:p w14:paraId="14CF6691" w14:textId="77777777" w:rsidR="00250667" w:rsidRDefault="00250667" w:rsidP="006A6E19">
            <w:pPr>
              <w:pStyle w:val="komentarz"/>
            </w:pPr>
            <w:r>
              <w:t>{ uzupełniane w trakcie sprintu – niepożądane sytuacje i sposoby ich obsługi}</w:t>
            </w:r>
          </w:p>
        </w:tc>
      </w:tr>
      <w:tr w:rsidR="00250667" w14:paraId="633CBD85" w14:textId="77777777" w:rsidTr="006A6E19">
        <w:trPr>
          <w:cantSplit/>
        </w:trPr>
        <w:tc>
          <w:tcPr>
            <w:tcW w:w="1977" w:type="dxa"/>
            <w:shd w:val="clear" w:color="auto" w:fill="D9D9D9"/>
            <w:vAlign w:val="center"/>
          </w:tcPr>
          <w:p w14:paraId="21E577A7" w14:textId="77777777" w:rsidR="00250667" w:rsidRPr="005D58FD" w:rsidDel="00DE7D70" w:rsidRDefault="00250667" w:rsidP="006A6E19">
            <w:pPr>
              <w:pStyle w:val="tekstwtabeliTNR"/>
            </w:pPr>
            <w:r>
              <w:t>Szczegóły implementacji</w:t>
            </w:r>
          </w:p>
        </w:tc>
        <w:tc>
          <w:tcPr>
            <w:tcW w:w="7163" w:type="dxa"/>
            <w:gridSpan w:val="3"/>
            <w:vAlign w:val="center"/>
          </w:tcPr>
          <w:p w14:paraId="7B2C0806" w14:textId="77777777" w:rsidR="00250667" w:rsidDel="00DE7D70" w:rsidRDefault="00250667" w:rsidP="006A6E19">
            <w:pPr>
              <w:pStyle w:val="podpowiedzi"/>
            </w:pPr>
            <w:r>
              <w:t>{ uzupełniane w trakcie sprintu – opis sposobu realizacji}</w:t>
            </w:r>
          </w:p>
        </w:tc>
      </w:tr>
      <w:tr w:rsidR="00250667" w14:paraId="70DA29AC" w14:textId="77777777" w:rsidTr="006A6E19">
        <w:trPr>
          <w:cantSplit/>
        </w:trPr>
        <w:tc>
          <w:tcPr>
            <w:tcW w:w="1977" w:type="dxa"/>
            <w:shd w:val="clear" w:color="auto" w:fill="D9D9D9"/>
            <w:vAlign w:val="center"/>
          </w:tcPr>
          <w:p w14:paraId="2C3F9486" w14:textId="77777777" w:rsidR="00250667" w:rsidRPr="005D58FD" w:rsidRDefault="00250667" w:rsidP="006A6E19">
            <w:pPr>
              <w:pStyle w:val="tekstwtabeliTNR"/>
            </w:pPr>
            <w:r w:rsidRPr="005D58FD">
              <w:t>Udziałowiec</w:t>
            </w:r>
          </w:p>
        </w:tc>
        <w:tc>
          <w:tcPr>
            <w:tcW w:w="7163" w:type="dxa"/>
            <w:gridSpan w:val="3"/>
            <w:vAlign w:val="center"/>
          </w:tcPr>
          <w:p w14:paraId="1E31A02A" w14:textId="77777777" w:rsidR="00250667" w:rsidRDefault="00250667" w:rsidP="006A6E19">
            <w:pPr>
              <w:pStyle w:val="podpowiedzi"/>
            </w:pPr>
            <w:r>
              <w:t xml:space="preserve"> Użytkownik końcowy, Administratorzy, Wydawca</w:t>
            </w:r>
          </w:p>
        </w:tc>
      </w:tr>
      <w:tr w:rsidR="00250667" w14:paraId="78EC72F3" w14:textId="77777777" w:rsidTr="006A6E19">
        <w:trPr>
          <w:cantSplit/>
        </w:trPr>
        <w:tc>
          <w:tcPr>
            <w:tcW w:w="1977" w:type="dxa"/>
            <w:shd w:val="clear" w:color="auto" w:fill="D9D9D9"/>
            <w:vAlign w:val="center"/>
          </w:tcPr>
          <w:p w14:paraId="7C7D9115" w14:textId="77777777" w:rsidR="00250667" w:rsidRPr="005D58FD" w:rsidRDefault="00250667" w:rsidP="006A6E19">
            <w:pPr>
              <w:pStyle w:val="tekstwtabeliTNR"/>
            </w:pPr>
            <w:r w:rsidRPr="005D58FD">
              <w:t>Wymagania powiązane</w:t>
            </w:r>
          </w:p>
        </w:tc>
        <w:tc>
          <w:tcPr>
            <w:tcW w:w="7163" w:type="dxa"/>
            <w:gridSpan w:val="3"/>
            <w:vAlign w:val="center"/>
          </w:tcPr>
          <w:p w14:paraId="7833DE84" w14:textId="77777777" w:rsidR="00250667" w:rsidRDefault="00250667" w:rsidP="006A6E19">
            <w:pPr>
              <w:pStyle w:val="podpowiedzi"/>
            </w:pPr>
          </w:p>
        </w:tc>
      </w:tr>
    </w:tbl>
    <w:p w14:paraId="2202BE01" w14:textId="77777777" w:rsidR="00250667" w:rsidRPr="00821F1C" w:rsidRDefault="00250667" w:rsidP="00821F1C"/>
    <w:p w14:paraId="5E3FEB3A" w14:textId="77777777" w:rsidR="00606BDC" w:rsidRPr="00A32660" w:rsidRDefault="00606BDC" w:rsidP="003D2CA3">
      <w:pPr>
        <w:pStyle w:val="Nagwek3"/>
      </w:pPr>
      <w:r w:rsidRPr="00A32660">
        <w:t>Interfejs z otoczeniem</w:t>
      </w:r>
    </w:p>
    <w:p w14:paraId="552FF91E" w14:textId="77777777" w:rsidR="00606BDC" w:rsidRDefault="00606BDC" w:rsidP="008A30F7">
      <w:pPr>
        <w:pStyle w:val="podpowiedzi"/>
      </w:pPr>
      <w:r>
        <w:t>{Punkty styku projektowanego systemu z innymi podsystemami/sieciami/operatorami</w:t>
      </w:r>
      <w:r w:rsidR="00E02047">
        <w:t xml:space="preserve"> np. dopasowanie do baz danych, formatów, usług oferowanych przez inne, współpracujące systemy bądź serwisy; wymagania dot. dopasowania interfejsów itp.</w:t>
      </w:r>
      <w:r>
        <w:t>}</w:t>
      </w:r>
    </w:p>
    <w:p w14:paraId="2C74E711" w14:textId="77777777" w:rsidR="00EA66FA" w:rsidRPr="00EA66FA" w:rsidRDefault="00EA66FA"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3D2CA3" w14:paraId="43696E50" w14:textId="77777777" w:rsidTr="009B52AE">
        <w:trPr>
          <w:cantSplit/>
        </w:trPr>
        <w:tc>
          <w:tcPr>
            <w:tcW w:w="9140" w:type="dxa"/>
            <w:gridSpan w:val="4"/>
            <w:shd w:val="clear" w:color="auto" w:fill="D9D9D9"/>
            <w:vAlign w:val="center"/>
          </w:tcPr>
          <w:p w14:paraId="1BD1319F" w14:textId="77777777" w:rsidR="003D2CA3" w:rsidRPr="005D58FD" w:rsidRDefault="003D2CA3" w:rsidP="006F5A48">
            <w:pPr>
              <w:pStyle w:val="wpiswtabeli"/>
            </w:pPr>
            <w:r w:rsidRPr="005D58FD">
              <w:t>KARTA WYMAGANIA</w:t>
            </w:r>
          </w:p>
        </w:tc>
      </w:tr>
      <w:tr w:rsidR="003D2CA3" w14:paraId="4952444F" w14:textId="77777777" w:rsidTr="009B52AE">
        <w:trPr>
          <w:cantSplit/>
        </w:trPr>
        <w:tc>
          <w:tcPr>
            <w:tcW w:w="1977" w:type="dxa"/>
            <w:shd w:val="clear" w:color="auto" w:fill="D9D9D9"/>
            <w:vAlign w:val="center"/>
          </w:tcPr>
          <w:p w14:paraId="3EB9CCD4" w14:textId="77777777" w:rsidR="003D2CA3" w:rsidRPr="005D58FD" w:rsidRDefault="003D2CA3" w:rsidP="006F5A48">
            <w:pPr>
              <w:pStyle w:val="tekstwtabeliTNR"/>
            </w:pPr>
            <w:r w:rsidRPr="005D58FD">
              <w:t>Identyfikator:</w:t>
            </w:r>
          </w:p>
        </w:tc>
        <w:tc>
          <w:tcPr>
            <w:tcW w:w="1971" w:type="dxa"/>
            <w:vAlign w:val="center"/>
          </w:tcPr>
          <w:p w14:paraId="78F3ABB7" w14:textId="77777777" w:rsidR="003D2CA3" w:rsidRPr="005A5155" w:rsidRDefault="003D2CA3" w:rsidP="006F5A48">
            <w:pPr>
              <w:pStyle w:val="podpowiedzi"/>
            </w:pPr>
            <w:r>
              <w:t>{jednoznaczny symbol np. I01, I02 ... lub WI01..}</w:t>
            </w:r>
          </w:p>
        </w:tc>
        <w:tc>
          <w:tcPr>
            <w:tcW w:w="1410" w:type="dxa"/>
            <w:shd w:val="clear" w:color="auto" w:fill="D9D9D9"/>
            <w:vAlign w:val="center"/>
          </w:tcPr>
          <w:p w14:paraId="370F8F5B" w14:textId="77777777" w:rsidR="003D2CA3" w:rsidRPr="005D58FD" w:rsidRDefault="00EA66FA" w:rsidP="006F5A48">
            <w:pPr>
              <w:pStyle w:val="tekstwtabeliTNR"/>
            </w:pPr>
            <w:r>
              <w:t>Priorytet</w:t>
            </w:r>
            <w:r w:rsidR="003D2CA3" w:rsidRPr="005D58FD">
              <w:t>:</w:t>
            </w:r>
          </w:p>
        </w:tc>
        <w:tc>
          <w:tcPr>
            <w:tcW w:w="3782" w:type="dxa"/>
            <w:vAlign w:val="center"/>
          </w:tcPr>
          <w:p w14:paraId="6AFB63E8" w14:textId="77777777" w:rsidR="009671D1" w:rsidRDefault="009671D1" w:rsidP="009671D1">
            <w:pPr>
              <w:pStyle w:val="podpowiedzi"/>
            </w:pPr>
            <w:r>
              <w:t xml:space="preserve">{ważność wymagania, np. wg skali </w:t>
            </w:r>
            <w:proofErr w:type="spellStart"/>
            <w:r>
              <w:t>MoSCoW</w:t>
            </w:r>
            <w:proofErr w:type="spellEnd"/>
            <w:r>
              <w:t>:</w:t>
            </w:r>
          </w:p>
          <w:p w14:paraId="4934B0EB" w14:textId="77777777" w:rsidR="009671D1" w:rsidRPr="00100F18" w:rsidRDefault="009671D1" w:rsidP="009671D1">
            <w:pPr>
              <w:pStyle w:val="podpowiedzi"/>
            </w:pPr>
            <w:r w:rsidRPr="009671D1">
              <w:rPr>
                <w:b/>
              </w:rPr>
              <w:t>M</w:t>
            </w:r>
            <w:r w:rsidRPr="00100F18">
              <w:t xml:space="preserve"> – </w:t>
            </w:r>
            <w:proofErr w:type="spellStart"/>
            <w:r w:rsidRPr="00100F18">
              <w:t>must</w:t>
            </w:r>
            <w:proofErr w:type="spellEnd"/>
            <w:r w:rsidRPr="00100F18">
              <w:t xml:space="preserve"> (musi być)</w:t>
            </w:r>
          </w:p>
          <w:p w14:paraId="0574081B" w14:textId="77777777" w:rsidR="009671D1" w:rsidRPr="00100F18" w:rsidRDefault="009671D1" w:rsidP="009671D1">
            <w:pPr>
              <w:pStyle w:val="podpowiedzi"/>
            </w:pPr>
            <w:r w:rsidRPr="009671D1">
              <w:rPr>
                <w:b/>
              </w:rPr>
              <w:t>S</w:t>
            </w:r>
            <w:r w:rsidRPr="00100F18">
              <w:t xml:space="preserve"> </w:t>
            </w:r>
            <w:r>
              <w:t>–</w:t>
            </w:r>
            <w:r w:rsidRPr="00100F18">
              <w:t xml:space="preserve"> </w:t>
            </w:r>
            <w:proofErr w:type="spellStart"/>
            <w:r w:rsidRPr="00100F18">
              <w:t>should</w:t>
            </w:r>
            <w:proofErr w:type="spellEnd"/>
            <w:r w:rsidRPr="00100F18">
              <w:t xml:space="preserve"> (powinno być)</w:t>
            </w:r>
          </w:p>
          <w:p w14:paraId="4F67BA64" w14:textId="77777777" w:rsidR="009671D1" w:rsidRDefault="009671D1" w:rsidP="009671D1">
            <w:pPr>
              <w:pStyle w:val="podpowiedzi"/>
            </w:pPr>
            <w:r w:rsidRPr="009671D1">
              <w:rPr>
                <w:b/>
              </w:rPr>
              <w:t>C</w:t>
            </w:r>
            <w:r>
              <w:t xml:space="preserve"> – </w:t>
            </w:r>
            <w:proofErr w:type="spellStart"/>
            <w:r>
              <w:t>could</w:t>
            </w:r>
            <w:proofErr w:type="spellEnd"/>
            <w:r>
              <w:t xml:space="preserve"> (może być)</w:t>
            </w:r>
          </w:p>
          <w:p w14:paraId="59666C36" w14:textId="77777777" w:rsidR="003D2CA3" w:rsidRDefault="009671D1" w:rsidP="009671D1">
            <w:pPr>
              <w:pStyle w:val="podpowiedzi"/>
            </w:pPr>
            <w:r w:rsidRPr="009671D1">
              <w:rPr>
                <w:b/>
              </w:rPr>
              <w:t>W</w:t>
            </w:r>
            <w:r>
              <w:t xml:space="preserve"> – </w:t>
            </w:r>
            <w:proofErr w:type="spellStart"/>
            <w:r>
              <w:t>won’t</w:t>
            </w:r>
            <w:proofErr w:type="spellEnd"/>
            <w:r>
              <w:t xml:space="preserve"> (nie będzie – nie będzie implementowane w danym wydaniu, ale może być rozpatrzone w przyszłości )</w:t>
            </w:r>
            <w:r w:rsidRPr="00100F18">
              <w:t>}</w:t>
            </w:r>
          </w:p>
        </w:tc>
      </w:tr>
      <w:tr w:rsidR="003D2CA3" w14:paraId="59A614E1" w14:textId="77777777" w:rsidTr="009B52AE">
        <w:trPr>
          <w:cantSplit/>
        </w:trPr>
        <w:tc>
          <w:tcPr>
            <w:tcW w:w="1977" w:type="dxa"/>
            <w:shd w:val="clear" w:color="auto" w:fill="D9D9D9"/>
            <w:vAlign w:val="center"/>
          </w:tcPr>
          <w:p w14:paraId="74136BBA" w14:textId="77777777" w:rsidR="003D2CA3" w:rsidRPr="005D58FD" w:rsidRDefault="003D2CA3" w:rsidP="006F5A48">
            <w:pPr>
              <w:pStyle w:val="tekstwtabeliTNR"/>
            </w:pPr>
            <w:r w:rsidRPr="005D58FD">
              <w:t>Nazwa</w:t>
            </w:r>
          </w:p>
        </w:tc>
        <w:tc>
          <w:tcPr>
            <w:tcW w:w="7163" w:type="dxa"/>
            <w:gridSpan w:val="3"/>
            <w:vAlign w:val="center"/>
          </w:tcPr>
          <w:p w14:paraId="2818C764" w14:textId="77777777" w:rsidR="003D2CA3" w:rsidRDefault="003D2CA3" w:rsidP="006F5A48">
            <w:pPr>
              <w:pStyle w:val="podpowiedzi"/>
            </w:pPr>
            <w:r>
              <w:t>{krótki opis}</w:t>
            </w:r>
          </w:p>
        </w:tc>
      </w:tr>
      <w:tr w:rsidR="003D2CA3" w14:paraId="1DE31830" w14:textId="77777777" w:rsidTr="009B52AE">
        <w:trPr>
          <w:cantSplit/>
        </w:trPr>
        <w:tc>
          <w:tcPr>
            <w:tcW w:w="1977" w:type="dxa"/>
            <w:shd w:val="clear" w:color="auto" w:fill="D9D9D9"/>
            <w:vAlign w:val="center"/>
          </w:tcPr>
          <w:p w14:paraId="537BD580" w14:textId="77777777" w:rsidR="003D2CA3" w:rsidRPr="005D58FD" w:rsidRDefault="003D2CA3" w:rsidP="006F5A48">
            <w:pPr>
              <w:pStyle w:val="tekstwtabeliTNR"/>
            </w:pPr>
            <w:r w:rsidRPr="005D58FD">
              <w:t>Opis</w:t>
            </w:r>
          </w:p>
        </w:tc>
        <w:tc>
          <w:tcPr>
            <w:tcW w:w="7163" w:type="dxa"/>
            <w:gridSpan w:val="3"/>
            <w:vAlign w:val="center"/>
          </w:tcPr>
          <w:p w14:paraId="50BA8091" w14:textId="77777777" w:rsidR="003D2CA3" w:rsidRDefault="003D2CA3" w:rsidP="009671D1">
            <w:pPr>
              <w:pStyle w:val="podpowiedzi"/>
            </w:pPr>
            <w:r>
              <w:t>{opis szczegółowy, należy dążyć do tego, żeby wszystkie znane na ten moment szczegóły wymagania zostały wydobyte i wyspecyfikowane</w:t>
            </w:r>
            <w:r w:rsidR="009671D1">
              <w:t xml:space="preserve"> </w:t>
            </w:r>
            <w:r>
              <w:t>}</w:t>
            </w:r>
          </w:p>
        </w:tc>
      </w:tr>
      <w:tr w:rsidR="00D43452" w14:paraId="0E0B1C1E" w14:textId="77777777" w:rsidTr="00DF67CD">
        <w:trPr>
          <w:cantSplit/>
        </w:trPr>
        <w:tc>
          <w:tcPr>
            <w:tcW w:w="1977" w:type="dxa"/>
            <w:shd w:val="clear" w:color="auto" w:fill="D9D9D9"/>
            <w:vAlign w:val="center"/>
          </w:tcPr>
          <w:p w14:paraId="2C23B74A" w14:textId="77777777" w:rsidR="00D43452" w:rsidRDefault="00D43452" w:rsidP="00DF67CD">
            <w:pPr>
              <w:pStyle w:val="tekstwtabeliTNR"/>
            </w:pPr>
            <w:r>
              <w:t>Kryteria akceptacji</w:t>
            </w:r>
          </w:p>
        </w:tc>
        <w:tc>
          <w:tcPr>
            <w:tcW w:w="7163" w:type="dxa"/>
            <w:gridSpan w:val="3"/>
            <w:vAlign w:val="center"/>
          </w:tcPr>
          <w:p w14:paraId="713B6127" w14:textId="77777777" w:rsidR="00D43452" w:rsidRDefault="00D43452" w:rsidP="00DF67CD">
            <w:pPr>
              <w:pStyle w:val="podpowiedzi"/>
            </w:pPr>
            <w:r w:rsidRPr="00313D1A">
              <w:t xml:space="preserve">Warunki Satysfakcji (Szczegóły dodane </w:t>
            </w:r>
            <w:r>
              <w:t xml:space="preserve">na potrzeby </w:t>
            </w:r>
            <w:r w:rsidRPr="00313D1A">
              <w:t xml:space="preserve"> testów akceptacyjnych)</w:t>
            </w:r>
          </w:p>
        </w:tc>
      </w:tr>
      <w:tr w:rsidR="00D43452" w14:paraId="6D7E7A98" w14:textId="77777777" w:rsidTr="009B52AE">
        <w:trPr>
          <w:cantSplit/>
        </w:trPr>
        <w:tc>
          <w:tcPr>
            <w:tcW w:w="1977" w:type="dxa"/>
            <w:shd w:val="clear" w:color="auto" w:fill="D9D9D9"/>
            <w:vAlign w:val="center"/>
          </w:tcPr>
          <w:p w14:paraId="5B42639E" w14:textId="77777777" w:rsidR="00D43452" w:rsidRPr="005D58FD" w:rsidRDefault="00D43452" w:rsidP="00DF67CD">
            <w:pPr>
              <w:pStyle w:val="tekstwtabeliTNR"/>
            </w:pPr>
            <w:r>
              <w:t>Dane wejściowe</w:t>
            </w:r>
          </w:p>
        </w:tc>
        <w:tc>
          <w:tcPr>
            <w:tcW w:w="7163" w:type="dxa"/>
            <w:gridSpan w:val="3"/>
            <w:vAlign w:val="center"/>
          </w:tcPr>
          <w:p w14:paraId="1CF4917F" w14:textId="77777777" w:rsidR="00D43452" w:rsidRDefault="00D43452" w:rsidP="00DF67CD">
            <w:pPr>
              <w:pStyle w:val="podpowiedzi"/>
            </w:pPr>
            <w:r>
              <w:t>{uzupełniane w trakcie sprintu – dane wejściowe, związane z wymaganiem}</w:t>
            </w:r>
          </w:p>
        </w:tc>
      </w:tr>
      <w:tr w:rsidR="00D43452" w14:paraId="6857DF12" w14:textId="77777777" w:rsidTr="009B52AE">
        <w:trPr>
          <w:cantSplit/>
        </w:trPr>
        <w:tc>
          <w:tcPr>
            <w:tcW w:w="1977" w:type="dxa"/>
            <w:shd w:val="clear" w:color="auto" w:fill="D9D9D9"/>
            <w:vAlign w:val="center"/>
          </w:tcPr>
          <w:p w14:paraId="283201AC" w14:textId="77777777" w:rsidR="00D43452" w:rsidRPr="005D58FD" w:rsidRDefault="00D43452" w:rsidP="00DF67CD">
            <w:pPr>
              <w:pStyle w:val="tekstwtabeliTNR"/>
            </w:pPr>
            <w:r>
              <w:t>Warunki początkowe</w:t>
            </w:r>
          </w:p>
        </w:tc>
        <w:tc>
          <w:tcPr>
            <w:tcW w:w="7163" w:type="dxa"/>
            <w:gridSpan w:val="3"/>
            <w:vAlign w:val="center"/>
          </w:tcPr>
          <w:p w14:paraId="2176DF0E" w14:textId="77777777" w:rsidR="00D43452" w:rsidRPr="00151458" w:rsidRDefault="00D43452" w:rsidP="00DF67CD">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D43452" w14:paraId="7871A362" w14:textId="77777777" w:rsidTr="009B52AE">
        <w:trPr>
          <w:cantSplit/>
        </w:trPr>
        <w:tc>
          <w:tcPr>
            <w:tcW w:w="1977" w:type="dxa"/>
            <w:shd w:val="clear" w:color="auto" w:fill="D9D9D9"/>
            <w:vAlign w:val="center"/>
          </w:tcPr>
          <w:p w14:paraId="0E159E38" w14:textId="77777777" w:rsidR="00D43452" w:rsidRPr="005D58FD" w:rsidRDefault="00D43452" w:rsidP="00DF67CD">
            <w:pPr>
              <w:pStyle w:val="tekstwtabeliTNR"/>
            </w:pPr>
            <w:r>
              <w:t>Warunki końcowe</w:t>
            </w:r>
          </w:p>
        </w:tc>
        <w:tc>
          <w:tcPr>
            <w:tcW w:w="7163" w:type="dxa"/>
            <w:gridSpan w:val="3"/>
            <w:vAlign w:val="center"/>
          </w:tcPr>
          <w:p w14:paraId="6E63744D" w14:textId="77777777" w:rsidR="00D43452" w:rsidRPr="00151458" w:rsidRDefault="00D43452" w:rsidP="00DF67CD">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D43452" w14:paraId="3EEBF70B" w14:textId="77777777" w:rsidTr="009B52AE">
        <w:trPr>
          <w:cantSplit/>
        </w:trPr>
        <w:tc>
          <w:tcPr>
            <w:tcW w:w="1977" w:type="dxa"/>
            <w:shd w:val="clear" w:color="auto" w:fill="D9D9D9"/>
            <w:vAlign w:val="center"/>
          </w:tcPr>
          <w:p w14:paraId="3A95D8B8" w14:textId="77777777" w:rsidR="00D43452" w:rsidRDefault="00D43452" w:rsidP="00DF67CD">
            <w:pPr>
              <w:pStyle w:val="tekstwtabeliTNR"/>
            </w:pPr>
            <w:r>
              <w:t>Sytuacje wyjątkowe</w:t>
            </w:r>
          </w:p>
        </w:tc>
        <w:tc>
          <w:tcPr>
            <w:tcW w:w="7163" w:type="dxa"/>
            <w:gridSpan w:val="3"/>
            <w:vAlign w:val="center"/>
          </w:tcPr>
          <w:p w14:paraId="21A7D6E6" w14:textId="77777777" w:rsidR="00D43452" w:rsidRDefault="00D43452" w:rsidP="00DF67CD">
            <w:pPr>
              <w:pStyle w:val="komentarz"/>
            </w:pPr>
            <w:r>
              <w:t>{ uzupełniane w trakcie sprintu – niepożądane sytuacje i sposoby ich obsługi}</w:t>
            </w:r>
          </w:p>
        </w:tc>
      </w:tr>
      <w:tr w:rsidR="00D43452" w14:paraId="392D9EAD" w14:textId="77777777" w:rsidTr="00DF67CD">
        <w:trPr>
          <w:cantSplit/>
        </w:trPr>
        <w:tc>
          <w:tcPr>
            <w:tcW w:w="1977" w:type="dxa"/>
            <w:shd w:val="clear" w:color="auto" w:fill="D9D9D9"/>
            <w:vAlign w:val="center"/>
          </w:tcPr>
          <w:p w14:paraId="7D713164" w14:textId="77777777" w:rsidR="00D43452" w:rsidRPr="005D58FD" w:rsidDel="00DE7D70" w:rsidRDefault="00D43452" w:rsidP="00DF67CD">
            <w:pPr>
              <w:pStyle w:val="tekstwtabeliTNR"/>
            </w:pPr>
            <w:r>
              <w:t>Szczegóły implementacji</w:t>
            </w:r>
          </w:p>
        </w:tc>
        <w:tc>
          <w:tcPr>
            <w:tcW w:w="7163" w:type="dxa"/>
            <w:gridSpan w:val="3"/>
            <w:vAlign w:val="center"/>
          </w:tcPr>
          <w:p w14:paraId="7A80C5B5" w14:textId="77777777" w:rsidR="00D43452" w:rsidDel="00DE7D70" w:rsidRDefault="00D43452" w:rsidP="00DF67CD">
            <w:pPr>
              <w:pStyle w:val="podpowiedzi"/>
            </w:pPr>
            <w:r>
              <w:t>{ uzupełniane w trakcie sprintu – opis sposobu realizacji}</w:t>
            </w:r>
          </w:p>
        </w:tc>
      </w:tr>
      <w:tr w:rsidR="009671D1" w14:paraId="45CA10CD" w14:textId="77777777" w:rsidTr="00DF67CD">
        <w:trPr>
          <w:cantSplit/>
        </w:trPr>
        <w:tc>
          <w:tcPr>
            <w:tcW w:w="1977" w:type="dxa"/>
            <w:shd w:val="clear" w:color="auto" w:fill="D9D9D9"/>
            <w:vAlign w:val="center"/>
          </w:tcPr>
          <w:p w14:paraId="262D184F" w14:textId="77777777" w:rsidR="009671D1" w:rsidRPr="005D58FD" w:rsidRDefault="009671D1" w:rsidP="00DF67CD">
            <w:pPr>
              <w:pStyle w:val="tekstwtabeliTNR"/>
            </w:pPr>
            <w:r w:rsidRPr="005D58FD">
              <w:t>Udziałowiec</w:t>
            </w:r>
          </w:p>
        </w:tc>
        <w:tc>
          <w:tcPr>
            <w:tcW w:w="7163" w:type="dxa"/>
            <w:gridSpan w:val="3"/>
            <w:vAlign w:val="center"/>
          </w:tcPr>
          <w:p w14:paraId="2B0A50CA" w14:textId="77777777" w:rsidR="009671D1" w:rsidRDefault="009671D1" w:rsidP="00DF67CD">
            <w:pPr>
              <w:pStyle w:val="podpowiedzi"/>
            </w:pPr>
            <w:r>
              <w:t>{nazwa udziałowca, który podał wymaganie}</w:t>
            </w:r>
          </w:p>
        </w:tc>
      </w:tr>
      <w:tr w:rsidR="009671D1" w14:paraId="04F87D78" w14:textId="77777777" w:rsidTr="00DF67CD">
        <w:trPr>
          <w:cantSplit/>
        </w:trPr>
        <w:tc>
          <w:tcPr>
            <w:tcW w:w="1977" w:type="dxa"/>
            <w:shd w:val="clear" w:color="auto" w:fill="D9D9D9"/>
            <w:vAlign w:val="center"/>
          </w:tcPr>
          <w:p w14:paraId="73F363E2" w14:textId="77777777" w:rsidR="009671D1" w:rsidRPr="005D58FD" w:rsidRDefault="009671D1" w:rsidP="00DF67CD">
            <w:pPr>
              <w:pStyle w:val="tekstwtabeliTNR"/>
            </w:pPr>
            <w:r w:rsidRPr="005D58FD">
              <w:t>Wymagania powiązane</w:t>
            </w:r>
          </w:p>
        </w:tc>
        <w:tc>
          <w:tcPr>
            <w:tcW w:w="7163" w:type="dxa"/>
            <w:gridSpan w:val="3"/>
            <w:vAlign w:val="center"/>
          </w:tcPr>
          <w:p w14:paraId="5B4BC604" w14:textId="77777777" w:rsidR="009671D1" w:rsidRDefault="009671D1" w:rsidP="00DF67CD">
            <w:pPr>
              <w:pStyle w:val="podpowiedzi"/>
            </w:pPr>
            <w:r>
              <w:t>{wymagania zależne i uszczegóławiające – odesłanie poprzez identyfikator}</w:t>
            </w:r>
          </w:p>
        </w:tc>
      </w:tr>
    </w:tbl>
    <w:p w14:paraId="4BF21B4A" w14:textId="77777777" w:rsidR="006A6E19" w:rsidRDefault="006A6E19" w:rsidP="006A6E19">
      <w:pPr>
        <w:pStyle w:val="Nagwek2"/>
        <w:numPr>
          <w:ilvl w:val="0"/>
          <w:numId w:val="0"/>
        </w:numPr>
        <w:ind w:left="578"/>
      </w:pPr>
    </w:p>
    <w:p w14:paraId="220DD6A7" w14:textId="77777777" w:rsidR="006A6E19" w:rsidRDefault="006A6E19" w:rsidP="006A6E19"/>
    <w:p w14:paraId="07F0864F" w14:textId="77777777" w:rsidR="006A6E19" w:rsidRDefault="006A6E19" w:rsidP="006A6E19"/>
    <w:p w14:paraId="315D3CAC" w14:textId="77777777" w:rsidR="006A6E19" w:rsidRDefault="006A6E19" w:rsidP="006A6E19"/>
    <w:p w14:paraId="60ED6042" w14:textId="77777777" w:rsidR="006A6E19" w:rsidRDefault="006A6E19" w:rsidP="006A6E1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6A6E19" w14:paraId="4FDC48A5" w14:textId="77777777" w:rsidTr="006A6E19">
        <w:trPr>
          <w:cantSplit/>
        </w:trPr>
        <w:tc>
          <w:tcPr>
            <w:tcW w:w="9140" w:type="dxa"/>
            <w:gridSpan w:val="4"/>
            <w:shd w:val="clear" w:color="auto" w:fill="D9D9D9"/>
            <w:vAlign w:val="center"/>
          </w:tcPr>
          <w:p w14:paraId="0D92B2A6" w14:textId="77777777" w:rsidR="006A6E19" w:rsidRPr="005D58FD" w:rsidRDefault="006A6E19" w:rsidP="006A6E19">
            <w:pPr>
              <w:pStyle w:val="wpiswtabeli"/>
            </w:pPr>
            <w:r w:rsidRPr="005D58FD">
              <w:t>KARTA WYMAGANIA</w:t>
            </w:r>
          </w:p>
        </w:tc>
      </w:tr>
      <w:tr w:rsidR="006A6E19" w14:paraId="4DF2E8A9" w14:textId="77777777" w:rsidTr="006A6E19">
        <w:trPr>
          <w:cantSplit/>
        </w:trPr>
        <w:tc>
          <w:tcPr>
            <w:tcW w:w="1977" w:type="dxa"/>
            <w:shd w:val="clear" w:color="auto" w:fill="D9D9D9"/>
            <w:vAlign w:val="center"/>
          </w:tcPr>
          <w:p w14:paraId="50DBC093" w14:textId="77777777" w:rsidR="006A6E19" w:rsidRPr="005D58FD" w:rsidRDefault="006A6E19" w:rsidP="006A6E19">
            <w:pPr>
              <w:pStyle w:val="tekstwtabeliTNR"/>
            </w:pPr>
            <w:r w:rsidRPr="005D58FD">
              <w:t>Identyfikator:</w:t>
            </w:r>
          </w:p>
        </w:tc>
        <w:tc>
          <w:tcPr>
            <w:tcW w:w="1971" w:type="dxa"/>
            <w:vAlign w:val="center"/>
          </w:tcPr>
          <w:p w14:paraId="1977B10E" w14:textId="77777777" w:rsidR="006A6E19" w:rsidRPr="005A5155" w:rsidRDefault="006A6E19" w:rsidP="006A6E19">
            <w:pPr>
              <w:pStyle w:val="podpowiedzi"/>
            </w:pPr>
            <w:r>
              <w:t>I01</w:t>
            </w:r>
          </w:p>
        </w:tc>
        <w:tc>
          <w:tcPr>
            <w:tcW w:w="1410" w:type="dxa"/>
            <w:shd w:val="clear" w:color="auto" w:fill="D9D9D9"/>
            <w:vAlign w:val="center"/>
          </w:tcPr>
          <w:p w14:paraId="1FD01DE9" w14:textId="77777777" w:rsidR="006A6E19" w:rsidRPr="005D58FD" w:rsidRDefault="006A6E19" w:rsidP="006A6E19">
            <w:pPr>
              <w:pStyle w:val="tekstwtabeliTNR"/>
            </w:pPr>
            <w:r>
              <w:t>Priorytet</w:t>
            </w:r>
            <w:r w:rsidRPr="005D58FD">
              <w:t>:</w:t>
            </w:r>
          </w:p>
        </w:tc>
        <w:tc>
          <w:tcPr>
            <w:tcW w:w="3782" w:type="dxa"/>
            <w:vAlign w:val="center"/>
          </w:tcPr>
          <w:p w14:paraId="0E18337D" w14:textId="77777777" w:rsidR="006A6E19" w:rsidRDefault="006A6E19" w:rsidP="006A6E19">
            <w:pPr>
              <w:pStyle w:val="podpowiedzi"/>
            </w:pPr>
          </w:p>
          <w:p w14:paraId="517BEC98" w14:textId="77777777" w:rsidR="006A6E19" w:rsidRPr="00100F18" w:rsidRDefault="006A6E19" w:rsidP="006A6E19">
            <w:pPr>
              <w:pStyle w:val="podpowiedzi"/>
            </w:pPr>
            <w:r w:rsidRPr="009671D1">
              <w:rPr>
                <w:b/>
              </w:rPr>
              <w:t>M</w:t>
            </w:r>
            <w:r w:rsidRPr="00100F18">
              <w:t xml:space="preserve"> – </w:t>
            </w:r>
            <w:proofErr w:type="spellStart"/>
            <w:r w:rsidRPr="00100F18">
              <w:t>must</w:t>
            </w:r>
            <w:proofErr w:type="spellEnd"/>
            <w:r w:rsidRPr="00100F18">
              <w:t xml:space="preserve"> (musi być)</w:t>
            </w:r>
          </w:p>
          <w:p w14:paraId="1A30672D" w14:textId="77777777" w:rsidR="006A6E19" w:rsidRDefault="006A6E19" w:rsidP="006A6E19">
            <w:pPr>
              <w:pStyle w:val="podpowiedzi"/>
            </w:pPr>
          </w:p>
        </w:tc>
      </w:tr>
      <w:tr w:rsidR="006A6E19" w14:paraId="0772E3D6" w14:textId="77777777" w:rsidTr="006A6E19">
        <w:trPr>
          <w:cantSplit/>
        </w:trPr>
        <w:tc>
          <w:tcPr>
            <w:tcW w:w="1977" w:type="dxa"/>
            <w:shd w:val="clear" w:color="auto" w:fill="D9D9D9"/>
            <w:vAlign w:val="center"/>
          </w:tcPr>
          <w:p w14:paraId="7AD487E3" w14:textId="77777777" w:rsidR="006A6E19" w:rsidRPr="005D58FD" w:rsidRDefault="006A6E19" w:rsidP="006A6E19">
            <w:pPr>
              <w:pStyle w:val="tekstwtabeliTNR"/>
            </w:pPr>
            <w:r w:rsidRPr="005D58FD">
              <w:t>Nazwa</w:t>
            </w:r>
          </w:p>
        </w:tc>
        <w:tc>
          <w:tcPr>
            <w:tcW w:w="7163" w:type="dxa"/>
            <w:gridSpan w:val="3"/>
            <w:vAlign w:val="center"/>
          </w:tcPr>
          <w:p w14:paraId="466E1044" w14:textId="77777777" w:rsidR="006A6E19" w:rsidRDefault="006A6E19" w:rsidP="006A6E19">
            <w:pPr>
              <w:pStyle w:val="podpowiedzi"/>
            </w:pPr>
            <w:r>
              <w:t>Integracja mikro serwisów</w:t>
            </w:r>
          </w:p>
        </w:tc>
      </w:tr>
      <w:tr w:rsidR="006A6E19" w14:paraId="73AFF175" w14:textId="77777777" w:rsidTr="006A6E19">
        <w:trPr>
          <w:cantSplit/>
        </w:trPr>
        <w:tc>
          <w:tcPr>
            <w:tcW w:w="1977" w:type="dxa"/>
            <w:shd w:val="clear" w:color="auto" w:fill="D9D9D9"/>
            <w:vAlign w:val="center"/>
          </w:tcPr>
          <w:p w14:paraId="5D9B4821" w14:textId="77777777" w:rsidR="006A6E19" w:rsidRPr="005D58FD" w:rsidRDefault="006A6E19" w:rsidP="006A6E19">
            <w:pPr>
              <w:pStyle w:val="tekstwtabeliTNR"/>
            </w:pPr>
            <w:r w:rsidRPr="005D58FD">
              <w:t>Opis</w:t>
            </w:r>
          </w:p>
        </w:tc>
        <w:tc>
          <w:tcPr>
            <w:tcW w:w="7163" w:type="dxa"/>
            <w:gridSpan w:val="3"/>
            <w:vAlign w:val="center"/>
          </w:tcPr>
          <w:p w14:paraId="292B0D74" w14:textId="77777777" w:rsidR="006A6E19" w:rsidRDefault="006A6E19" w:rsidP="006A6E19">
            <w:pPr>
              <w:pStyle w:val="podpowiedzi"/>
            </w:pPr>
            <w:r>
              <w:t>Nasz projekt strukturalnie będzie zbudowany z wielu mikro serwisów i wymagana jest integracja miedzy nimi(komunikatywność)</w:t>
            </w:r>
          </w:p>
        </w:tc>
      </w:tr>
      <w:tr w:rsidR="006A6E19" w14:paraId="23E242D8" w14:textId="77777777" w:rsidTr="006A6E19">
        <w:trPr>
          <w:cantSplit/>
        </w:trPr>
        <w:tc>
          <w:tcPr>
            <w:tcW w:w="1977" w:type="dxa"/>
            <w:shd w:val="clear" w:color="auto" w:fill="D9D9D9"/>
            <w:vAlign w:val="center"/>
          </w:tcPr>
          <w:p w14:paraId="3FCEF8EF" w14:textId="77777777" w:rsidR="006A6E19" w:rsidRDefault="006A6E19" w:rsidP="006A6E19">
            <w:pPr>
              <w:pStyle w:val="tekstwtabeliTNR"/>
            </w:pPr>
            <w:r>
              <w:t>Kryteria akceptacji</w:t>
            </w:r>
          </w:p>
        </w:tc>
        <w:tc>
          <w:tcPr>
            <w:tcW w:w="7163" w:type="dxa"/>
            <w:gridSpan w:val="3"/>
            <w:vAlign w:val="center"/>
          </w:tcPr>
          <w:p w14:paraId="0230C42A" w14:textId="77777777" w:rsidR="006A6E19" w:rsidRDefault="004F2189" w:rsidP="006A6E19">
            <w:pPr>
              <w:pStyle w:val="podpowiedzi"/>
            </w:pPr>
            <w:r>
              <w:t>Funkcje w każdym serwisie umożliwiające komunikowanie się z innymi serwisami</w:t>
            </w:r>
          </w:p>
        </w:tc>
      </w:tr>
      <w:tr w:rsidR="006A6E19" w14:paraId="2AB8ED2A" w14:textId="77777777" w:rsidTr="006A6E19">
        <w:trPr>
          <w:cantSplit/>
        </w:trPr>
        <w:tc>
          <w:tcPr>
            <w:tcW w:w="1977" w:type="dxa"/>
            <w:shd w:val="clear" w:color="auto" w:fill="D9D9D9"/>
            <w:vAlign w:val="center"/>
          </w:tcPr>
          <w:p w14:paraId="3A2B2C2B" w14:textId="77777777" w:rsidR="006A6E19" w:rsidRPr="005D58FD" w:rsidRDefault="006A6E19" w:rsidP="006A6E19">
            <w:pPr>
              <w:pStyle w:val="tekstwtabeliTNR"/>
            </w:pPr>
            <w:r>
              <w:lastRenderedPageBreak/>
              <w:t>Dane wejściowe</w:t>
            </w:r>
          </w:p>
        </w:tc>
        <w:tc>
          <w:tcPr>
            <w:tcW w:w="7163" w:type="dxa"/>
            <w:gridSpan w:val="3"/>
            <w:vAlign w:val="center"/>
          </w:tcPr>
          <w:p w14:paraId="254A33FB" w14:textId="77777777" w:rsidR="006A6E19" w:rsidRDefault="006A6E19" w:rsidP="006A6E19">
            <w:pPr>
              <w:pStyle w:val="podpowiedzi"/>
            </w:pPr>
            <w:r>
              <w:t>{uzupełniane w trakcie sprintu – dane wejściowe, związane z wymaganiem}</w:t>
            </w:r>
          </w:p>
        </w:tc>
      </w:tr>
      <w:tr w:rsidR="006A6E19" w14:paraId="731E6418" w14:textId="77777777" w:rsidTr="006A6E19">
        <w:trPr>
          <w:cantSplit/>
        </w:trPr>
        <w:tc>
          <w:tcPr>
            <w:tcW w:w="1977" w:type="dxa"/>
            <w:shd w:val="clear" w:color="auto" w:fill="D9D9D9"/>
            <w:vAlign w:val="center"/>
          </w:tcPr>
          <w:p w14:paraId="136F3AF4" w14:textId="77777777" w:rsidR="006A6E19" w:rsidRPr="005D58FD" w:rsidRDefault="006A6E19" w:rsidP="006A6E19">
            <w:pPr>
              <w:pStyle w:val="tekstwtabeliTNR"/>
            </w:pPr>
            <w:r>
              <w:t>Warunki początkowe</w:t>
            </w:r>
          </w:p>
        </w:tc>
        <w:tc>
          <w:tcPr>
            <w:tcW w:w="7163" w:type="dxa"/>
            <w:gridSpan w:val="3"/>
            <w:vAlign w:val="center"/>
          </w:tcPr>
          <w:p w14:paraId="2D355C30" w14:textId="77777777" w:rsidR="006A6E19" w:rsidRPr="00151458" w:rsidRDefault="006A6E19"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6A6E19" w14:paraId="3A2F93E5" w14:textId="77777777" w:rsidTr="006A6E19">
        <w:trPr>
          <w:cantSplit/>
        </w:trPr>
        <w:tc>
          <w:tcPr>
            <w:tcW w:w="1977" w:type="dxa"/>
            <w:shd w:val="clear" w:color="auto" w:fill="D9D9D9"/>
            <w:vAlign w:val="center"/>
          </w:tcPr>
          <w:p w14:paraId="6FF2D192" w14:textId="77777777" w:rsidR="006A6E19" w:rsidRPr="005D58FD" w:rsidRDefault="006A6E19" w:rsidP="006A6E19">
            <w:pPr>
              <w:pStyle w:val="tekstwtabeliTNR"/>
            </w:pPr>
            <w:r>
              <w:t>Warunki końcowe</w:t>
            </w:r>
          </w:p>
        </w:tc>
        <w:tc>
          <w:tcPr>
            <w:tcW w:w="7163" w:type="dxa"/>
            <w:gridSpan w:val="3"/>
            <w:vAlign w:val="center"/>
          </w:tcPr>
          <w:p w14:paraId="515EBAC2" w14:textId="77777777" w:rsidR="006A6E19" w:rsidRPr="00151458" w:rsidRDefault="006A6E19"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6A6E19" w14:paraId="32673594" w14:textId="77777777" w:rsidTr="006A6E19">
        <w:trPr>
          <w:cantSplit/>
        </w:trPr>
        <w:tc>
          <w:tcPr>
            <w:tcW w:w="1977" w:type="dxa"/>
            <w:shd w:val="clear" w:color="auto" w:fill="D9D9D9"/>
            <w:vAlign w:val="center"/>
          </w:tcPr>
          <w:p w14:paraId="4E4995DA" w14:textId="77777777" w:rsidR="006A6E19" w:rsidRDefault="006A6E19" w:rsidP="006A6E19">
            <w:pPr>
              <w:pStyle w:val="tekstwtabeliTNR"/>
            </w:pPr>
            <w:r>
              <w:t>Sytuacje wyjątkowe</w:t>
            </w:r>
          </w:p>
        </w:tc>
        <w:tc>
          <w:tcPr>
            <w:tcW w:w="7163" w:type="dxa"/>
            <w:gridSpan w:val="3"/>
            <w:vAlign w:val="center"/>
          </w:tcPr>
          <w:p w14:paraId="7806A7FB" w14:textId="77777777" w:rsidR="006A6E19" w:rsidRDefault="006A6E19" w:rsidP="006A6E19">
            <w:pPr>
              <w:pStyle w:val="komentarz"/>
            </w:pPr>
            <w:r>
              <w:t>{ uzupełniane w trakcie sprintu – niepożądane sytuacje i sposoby ich obsługi}</w:t>
            </w:r>
          </w:p>
        </w:tc>
      </w:tr>
      <w:tr w:rsidR="006A6E19" w14:paraId="14855AA4" w14:textId="77777777" w:rsidTr="006A6E19">
        <w:trPr>
          <w:cantSplit/>
        </w:trPr>
        <w:tc>
          <w:tcPr>
            <w:tcW w:w="1977" w:type="dxa"/>
            <w:shd w:val="clear" w:color="auto" w:fill="D9D9D9"/>
            <w:vAlign w:val="center"/>
          </w:tcPr>
          <w:p w14:paraId="3C7F5019" w14:textId="77777777" w:rsidR="006A6E19" w:rsidRPr="005D58FD" w:rsidDel="00DE7D70" w:rsidRDefault="006A6E19" w:rsidP="006A6E19">
            <w:pPr>
              <w:pStyle w:val="tekstwtabeliTNR"/>
            </w:pPr>
            <w:r>
              <w:t>Szczegóły implementacji</w:t>
            </w:r>
          </w:p>
        </w:tc>
        <w:tc>
          <w:tcPr>
            <w:tcW w:w="7163" w:type="dxa"/>
            <w:gridSpan w:val="3"/>
            <w:vAlign w:val="center"/>
          </w:tcPr>
          <w:p w14:paraId="7B30A70B" w14:textId="77777777" w:rsidR="006A6E19" w:rsidDel="00DE7D70" w:rsidRDefault="006A6E19" w:rsidP="006A6E19">
            <w:pPr>
              <w:pStyle w:val="podpowiedzi"/>
            </w:pPr>
            <w:r>
              <w:t>{ uzupełniane w trakcie sprintu – opis sposobu realizacji}</w:t>
            </w:r>
          </w:p>
        </w:tc>
      </w:tr>
      <w:tr w:rsidR="006A6E19" w14:paraId="43168D09" w14:textId="77777777" w:rsidTr="006A6E19">
        <w:trPr>
          <w:cantSplit/>
        </w:trPr>
        <w:tc>
          <w:tcPr>
            <w:tcW w:w="1977" w:type="dxa"/>
            <w:shd w:val="clear" w:color="auto" w:fill="D9D9D9"/>
            <w:vAlign w:val="center"/>
          </w:tcPr>
          <w:p w14:paraId="5AF312FA" w14:textId="77777777" w:rsidR="006A6E19" w:rsidRPr="005D58FD" w:rsidRDefault="006A6E19" w:rsidP="006A6E19">
            <w:pPr>
              <w:pStyle w:val="tekstwtabeliTNR"/>
            </w:pPr>
            <w:r w:rsidRPr="005D58FD">
              <w:t>Udziałowiec</w:t>
            </w:r>
          </w:p>
        </w:tc>
        <w:tc>
          <w:tcPr>
            <w:tcW w:w="7163" w:type="dxa"/>
            <w:gridSpan w:val="3"/>
            <w:vAlign w:val="center"/>
          </w:tcPr>
          <w:p w14:paraId="3A2BF303" w14:textId="77777777" w:rsidR="006A6E19" w:rsidRDefault="004F2189" w:rsidP="006A6E19">
            <w:pPr>
              <w:pStyle w:val="podpowiedzi"/>
            </w:pPr>
            <w:r>
              <w:t>Administratorzy</w:t>
            </w:r>
          </w:p>
        </w:tc>
      </w:tr>
      <w:tr w:rsidR="006A6E19" w14:paraId="2EED3C98" w14:textId="77777777" w:rsidTr="006A6E19">
        <w:trPr>
          <w:cantSplit/>
        </w:trPr>
        <w:tc>
          <w:tcPr>
            <w:tcW w:w="1977" w:type="dxa"/>
            <w:shd w:val="clear" w:color="auto" w:fill="D9D9D9"/>
            <w:vAlign w:val="center"/>
          </w:tcPr>
          <w:p w14:paraId="532D6F08" w14:textId="77777777" w:rsidR="006A6E19" w:rsidRPr="005D58FD" w:rsidRDefault="006A6E19" w:rsidP="006A6E19">
            <w:pPr>
              <w:pStyle w:val="tekstwtabeliTNR"/>
            </w:pPr>
            <w:r w:rsidRPr="005D58FD">
              <w:t>Wymagania powiązane</w:t>
            </w:r>
          </w:p>
        </w:tc>
        <w:tc>
          <w:tcPr>
            <w:tcW w:w="7163" w:type="dxa"/>
            <w:gridSpan w:val="3"/>
            <w:vAlign w:val="center"/>
          </w:tcPr>
          <w:p w14:paraId="11095ACE" w14:textId="77777777" w:rsidR="006A6E19" w:rsidRDefault="006A6E19" w:rsidP="006A6E19">
            <w:pPr>
              <w:pStyle w:val="podpowiedzi"/>
            </w:pPr>
            <w:r>
              <w:t>{wymagania zależne i uszczegóławiające – odesłanie poprzez identyfikator}</w:t>
            </w:r>
          </w:p>
        </w:tc>
      </w:tr>
    </w:tbl>
    <w:p w14:paraId="5E3A700E" w14:textId="77777777" w:rsidR="006A6E19" w:rsidRDefault="006A6E19" w:rsidP="006A6E19">
      <w:pPr>
        <w:ind w:firstLine="0"/>
      </w:pPr>
    </w:p>
    <w:p w14:paraId="02E9A4F4" w14:textId="77777777" w:rsidR="006A6E19" w:rsidRDefault="006A6E19" w:rsidP="006A6E19">
      <w:pPr>
        <w:ind w:firstLine="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4F2189" w14:paraId="6DCE9D01" w14:textId="77777777" w:rsidTr="006540B9">
        <w:trPr>
          <w:cantSplit/>
        </w:trPr>
        <w:tc>
          <w:tcPr>
            <w:tcW w:w="9140" w:type="dxa"/>
            <w:gridSpan w:val="4"/>
            <w:shd w:val="clear" w:color="auto" w:fill="D9D9D9"/>
            <w:vAlign w:val="center"/>
          </w:tcPr>
          <w:p w14:paraId="5869CC47" w14:textId="77777777" w:rsidR="004F2189" w:rsidRPr="005D58FD" w:rsidRDefault="004F2189" w:rsidP="006540B9">
            <w:pPr>
              <w:pStyle w:val="wpiswtabeli"/>
            </w:pPr>
            <w:r w:rsidRPr="005D58FD">
              <w:t>KARTA WYMAGANIA</w:t>
            </w:r>
          </w:p>
        </w:tc>
      </w:tr>
      <w:tr w:rsidR="004F2189" w14:paraId="2B028A5C" w14:textId="77777777" w:rsidTr="006540B9">
        <w:trPr>
          <w:cantSplit/>
        </w:trPr>
        <w:tc>
          <w:tcPr>
            <w:tcW w:w="1977" w:type="dxa"/>
            <w:shd w:val="clear" w:color="auto" w:fill="D9D9D9"/>
            <w:vAlign w:val="center"/>
          </w:tcPr>
          <w:p w14:paraId="2A6A1EB5" w14:textId="77777777" w:rsidR="004F2189" w:rsidRPr="005D58FD" w:rsidRDefault="004F2189" w:rsidP="006540B9">
            <w:pPr>
              <w:pStyle w:val="tekstwtabeliTNR"/>
            </w:pPr>
            <w:r w:rsidRPr="005D58FD">
              <w:t>Identyfikator:</w:t>
            </w:r>
          </w:p>
        </w:tc>
        <w:tc>
          <w:tcPr>
            <w:tcW w:w="1971" w:type="dxa"/>
            <w:vAlign w:val="center"/>
          </w:tcPr>
          <w:p w14:paraId="4428DC99" w14:textId="77777777" w:rsidR="004F2189" w:rsidRPr="005A5155" w:rsidRDefault="004F2189" w:rsidP="006540B9">
            <w:pPr>
              <w:pStyle w:val="podpowiedzi"/>
            </w:pPr>
            <w:r>
              <w:t>I02</w:t>
            </w:r>
          </w:p>
        </w:tc>
        <w:tc>
          <w:tcPr>
            <w:tcW w:w="1410" w:type="dxa"/>
            <w:shd w:val="clear" w:color="auto" w:fill="D9D9D9"/>
            <w:vAlign w:val="center"/>
          </w:tcPr>
          <w:p w14:paraId="6EA3A110" w14:textId="77777777" w:rsidR="004F2189" w:rsidRPr="005D58FD" w:rsidRDefault="004F2189" w:rsidP="006540B9">
            <w:pPr>
              <w:pStyle w:val="tekstwtabeliTNR"/>
            </w:pPr>
            <w:r>
              <w:t>Priorytet</w:t>
            </w:r>
            <w:r w:rsidRPr="005D58FD">
              <w:t>:</w:t>
            </w:r>
          </w:p>
        </w:tc>
        <w:tc>
          <w:tcPr>
            <w:tcW w:w="3782" w:type="dxa"/>
            <w:vAlign w:val="center"/>
          </w:tcPr>
          <w:p w14:paraId="1666C798" w14:textId="77777777" w:rsidR="004F2189" w:rsidRDefault="004F2189" w:rsidP="006540B9">
            <w:pPr>
              <w:pStyle w:val="podpowiedzi"/>
            </w:pPr>
          </w:p>
          <w:p w14:paraId="0003D18A" w14:textId="77777777" w:rsidR="004F2189" w:rsidRPr="00100F18" w:rsidRDefault="004F2189" w:rsidP="006540B9">
            <w:pPr>
              <w:pStyle w:val="podpowiedzi"/>
            </w:pPr>
            <w:r w:rsidRPr="009671D1">
              <w:rPr>
                <w:b/>
              </w:rPr>
              <w:t>M</w:t>
            </w:r>
            <w:r w:rsidRPr="00100F18">
              <w:t xml:space="preserve"> – </w:t>
            </w:r>
            <w:proofErr w:type="spellStart"/>
            <w:r w:rsidRPr="00100F18">
              <w:t>must</w:t>
            </w:r>
            <w:proofErr w:type="spellEnd"/>
            <w:r w:rsidRPr="00100F18">
              <w:t xml:space="preserve"> (musi być)</w:t>
            </w:r>
          </w:p>
          <w:p w14:paraId="2D8A3AE7" w14:textId="77777777" w:rsidR="004F2189" w:rsidRDefault="004F2189" w:rsidP="006540B9">
            <w:pPr>
              <w:pStyle w:val="podpowiedzi"/>
            </w:pPr>
          </w:p>
        </w:tc>
      </w:tr>
      <w:tr w:rsidR="004F2189" w14:paraId="5FE14ED6" w14:textId="77777777" w:rsidTr="006540B9">
        <w:trPr>
          <w:cantSplit/>
        </w:trPr>
        <w:tc>
          <w:tcPr>
            <w:tcW w:w="1977" w:type="dxa"/>
            <w:shd w:val="clear" w:color="auto" w:fill="D9D9D9"/>
            <w:vAlign w:val="center"/>
          </w:tcPr>
          <w:p w14:paraId="1B82B5F1" w14:textId="77777777" w:rsidR="004F2189" w:rsidRPr="005D58FD" w:rsidRDefault="004F2189" w:rsidP="006540B9">
            <w:pPr>
              <w:pStyle w:val="tekstwtabeliTNR"/>
            </w:pPr>
            <w:r w:rsidRPr="005D58FD">
              <w:t>Nazwa</w:t>
            </w:r>
          </w:p>
        </w:tc>
        <w:tc>
          <w:tcPr>
            <w:tcW w:w="7163" w:type="dxa"/>
            <w:gridSpan w:val="3"/>
            <w:vAlign w:val="center"/>
          </w:tcPr>
          <w:p w14:paraId="008A9777" w14:textId="77777777" w:rsidR="004F2189" w:rsidRDefault="004F2189" w:rsidP="006540B9">
            <w:pPr>
              <w:pStyle w:val="podpowiedzi"/>
            </w:pPr>
            <w:r>
              <w:t>Baza danych</w:t>
            </w:r>
          </w:p>
        </w:tc>
      </w:tr>
      <w:tr w:rsidR="004F2189" w14:paraId="20DC91D1" w14:textId="77777777" w:rsidTr="006540B9">
        <w:trPr>
          <w:cantSplit/>
        </w:trPr>
        <w:tc>
          <w:tcPr>
            <w:tcW w:w="1977" w:type="dxa"/>
            <w:shd w:val="clear" w:color="auto" w:fill="D9D9D9"/>
            <w:vAlign w:val="center"/>
          </w:tcPr>
          <w:p w14:paraId="619A5C71" w14:textId="77777777" w:rsidR="004F2189" w:rsidRPr="005D58FD" w:rsidRDefault="004F2189" w:rsidP="006540B9">
            <w:pPr>
              <w:pStyle w:val="tekstwtabeliTNR"/>
            </w:pPr>
            <w:r w:rsidRPr="005D58FD">
              <w:t>Opis</w:t>
            </w:r>
          </w:p>
        </w:tc>
        <w:tc>
          <w:tcPr>
            <w:tcW w:w="7163" w:type="dxa"/>
            <w:gridSpan w:val="3"/>
            <w:vAlign w:val="center"/>
          </w:tcPr>
          <w:p w14:paraId="79D94FF0" w14:textId="77777777" w:rsidR="004F2189" w:rsidRDefault="004F2189" w:rsidP="006540B9">
            <w:pPr>
              <w:pStyle w:val="podpowiedzi"/>
            </w:pPr>
            <w:r>
              <w:t>Jedna zintegrowana baza danych dla wszystkich serwisów</w:t>
            </w:r>
          </w:p>
        </w:tc>
      </w:tr>
      <w:tr w:rsidR="004F2189" w14:paraId="348656F0" w14:textId="77777777" w:rsidTr="006540B9">
        <w:trPr>
          <w:cantSplit/>
        </w:trPr>
        <w:tc>
          <w:tcPr>
            <w:tcW w:w="1977" w:type="dxa"/>
            <w:shd w:val="clear" w:color="auto" w:fill="D9D9D9"/>
            <w:vAlign w:val="center"/>
          </w:tcPr>
          <w:p w14:paraId="48D2BA7E" w14:textId="77777777" w:rsidR="004F2189" w:rsidRDefault="004F2189" w:rsidP="006540B9">
            <w:pPr>
              <w:pStyle w:val="tekstwtabeliTNR"/>
            </w:pPr>
            <w:r>
              <w:t>Kryteria akceptacji</w:t>
            </w:r>
          </w:p>
        </w:tc>
        <w:tc>
          <w:tcPr>
            <w:tcW w:w="7163" w:type="dxa"/>
            <w:gridSpan w:val="3"/>
            <w:vAlign w:val="center"/>
          </w:tcPr>
          <w:p w14:paraId="57495D1F" w14:textId="77777777" w:rsidR="004F2189" w:rsidRDefault="004F2189" w:rsidP="006540B9">
            <w:pPr>
              <w:pStyle w:val="podpowiedzi"/>
            </w:pPr>
            <w:r>
              <w:t xml:space="preserve">Baza danych w </w:t>
            </w:r>
            <w:proofErr w:type="spellStart"/>
            <w:r>
              <w:t>MongoDB</w:t>
            </w:r>
            <w:proofErr w:type="spellEnd"/>
            <w:r>
              <w:t xml:space="preserve"> która będzie obsługiwać wszystkie mikro serwisy projektu</w:t>
            </w:r>
            <w:r w:rsidR="006802A6">
              <w:t>, będzie posiadała dane użytkowników i wszystkiego co jest związane z aplikacja</w:t>
            </w:r>
          </w:p>
        </w:tc>
      </w:tr>
      <w:tr w:rsidR="004F2189" w14:paraId="7794FC41" w14:textId="77777777" w:rsidTr="006540B9">
        <w:trPr>
          <w:cantSplit/>
        </w:trPr>
        <w:tc>
          <w:tcPr>
            <w:tcW w:w="1977" w:type="dxa"/>
            <w:shd w:val="clear" w:color="auto" w:fill="D9D9D9"/>
            <w:vAlign w:val="center"/>
          </w:tcPr>
          <w:p w14:paraId="20C20583" w14:textId="77777777" w:rsidR="004F2189" w:rsidRPr="005D58FD" w:rsidRDefault="004F2189" w:rsidP="006540B9">
            <w:pPr>
              <w:pStyle w:val="tekstwtabeliTNR"/>
            </w:pPr>
            <w:r>
              <w:t>Dane wejściowe</w:t>
            </w:r>
          </w:p>
        </w:tc>
        <w:tc>
          <w:tcPr>
            <w:tcW w:w="7163" w:type="dxa"/>
            <w:gridSpan w:val="3"/>
            <w:vAlign w:val="center"/>
          </w:tcPr>
          <w:p w14:paraId="4E5A41A3" w14:textId="77777777" w:rsidR="004F2189" w:rsidRDefault="004F2189" w:rsidP="006540B9">
            <w:pPr>
              <w:pStyle w:val="podpowiedzi"/>
            </w:pPr>
            <w:r>
              <w:t>{uzupełniane w trakcie sprintu – dane wejściowe, związane z wymaganiem}</w:t>
            </w:r>
          </w:p>
        </w:tc>
      </w:tr>
      <w:tr w:rsidR="004F2189" w14:paraId="4716B13D" w14:textId="77777777" w:rsidTr="006540B9">
        <w:trPr>
          <w:cantSplit/>
        </w:trPr>
        <w:tc>
          <w:tcPr>
            <w:tcW w:w="1977" w:type="dxa"/>
            <w:shd w:val="clear" w:color="auto" w:fill="D9D9D9"/>
            <w:vAlign w:val="center"/>
          </w:tcPr>
          <w:p w14:paraId="299E34FD" w14:textId="77777777" w:rsidR="004F2189" w:rsidRPr="005D58FD" w:rsidRDefault="004F2189" w:rsidP="006540B9">
            <w:pPr>
              <w:pStyle w:val="tekstwtabeliTNR"/>
            </w:pPr>
            <w:r>
              <w:t>Warunki początkowe</w:t>
            </w:r>
          </w:p>
        </w:tc>
        <w:tc>
          <w:tcPr>
            <w:tcW w:w="7163" w:type="dxa"/>
            <w:gridSpan w:val="3"/>
            <w:vAlign w:val="center"/>
          </w:tcPr>
          <w:p w14:paraId="35638CA0" w14:textId="77777777" w:rsidR="004F2189" w:rsidRPr="00151458" w:rsidRDefault="004F2189" w:rsidP="006540B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4F2189" w14:paraId="47BDF6DF" w14:textId="77777777" w:rsidTr="006540B9">
        <w:trPr>
          <w:cantSplit/>
        </w:trPr>
        <w:tc>
          <w:tcPr>
            <w:tcW w:w="1977" w:type="dxa"/>
            <w:shd w:val="clear" w:color="auto" w:fill="D9D9D9"/>
            <w:vAlign w:val="center"/>
          </w:tcPr>
          <w:p w14:paraId="4C9A4634" w14:textId="77777777" w:rsidR="004F2189" w:rsidRPr="005D58FD" w:rsidRDefault="004F2189" w:rsidP="006540B9">
            <w:pPr>
              <w:pStyle w:val="tekstwtabeliTNR"/>
            </w:pPr>
            <w:r>
              <w:t>Warunki końcowe</w:t>
            </w:r>
          </w:p>
        </w:tc>
        <w:tc>
          <w:tcPr>
            <w:tcW w:w="7163" w:type="dxa"/>
            <w:gridSpan w:val="3"/>
            <w:vAlign w:val="center"/>
          </w:tcPr>
          <w:p w14:paraId="558418F3" w14:textId="77777777" w:rsidR="004F2189" w:rsidRPr="00151458" w:rsidRDefault="004F2189" w:rsidP="006540B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4F2189" w14:paraId="77B6A9FD" w14:textId="77777777" w:rsidTr="006540B9">
        <w:trPr>
          <w:cantSplit/>
        </w:trPr>
        <w:tc>
          <w:tcPr>
            <w:tcW w:w="1977" w:type="dxa"/>
            <w:shd w:val="clear" w:color="auto" w:fill="D9D9D9"/>
            <w:vAlign w:val="center"/>
          </w:tcPr>
          <w:p w14:paraId="5DB4A59F" w14:textId="77777777" w:rsidR="004F2189" w:rsidRDefault="004F2189" w:rsidP="006540B9">
            <w:pPr>
              <w:pStyle w:val="tekstwtabeliTNR"/>
            </w:pPr>
            <w:r>
              <w:t>Sytuacje wyjątkowe</w:t>
            </w:r>
          </w:p>
        </w:tc>
        <w:tc>
          <w:tcPr>
            <w:tcW w:w="7163" w:type="dxa"/>
            <w:gridSpan w:val="3"/>
            <w:vAlign w:val="center"/>
          </w:tcPr>
          <w:p w14:paraId="7642B214" w14:textId="77777777" w:rsidR="004F2189" w:rsidRDefault="004F2189" w:rsidP="006540B9">
            <w:pPr>
              <w:pStyle w:val="komentarz"/>
            </w:pPr>
            <w:r>
              <w:t>{ uzupełniane w trakcie sprintu – niepożądane sytuacje i sposoby ich obsługi}</w:t>
            </w:r>
          </w:p>
        </w:tc>
      </w:tr>
      <w:tr w:rsidR="004F2189" w14:paraId="22B23004" w14:textId="77777777" w:rsidTr="006540B9">
        <w:trPr>
          <w:cantSplit/>
        </w:trPr>
        <w:tc>
          <w:tcPr>
            <w:tcW w:w="1977" w:type="dxa"/>
            <w:shd w:val="clear" w:color="auto" w:fill="D9D9D9"/>
            <w:vAlign w:val="center"/>
          </w:tcPr>
          <w:p w14:paraId="35A45183" w14:textId="77777777" w:rsidR="004F2189" w:rsidRPr="005D58FD" w:rsidDel="00DE7D70" w:rsidRDefault="004F2189" w:rsidP="006540B9">
            <w:pPr>
              <w:pStyle w:val="tekstwtabeliTNR"/>
            </w:pPr>
            <w:r>
              <w:t>Szczegóły implementacji</w:t>
            </w:r>
          </w:p>
        </w:tc>
        <w:tc>
          <w:tcPr>
            <w:tcW w:w="7163" w:type="dxa"/>
            <w:gridSpan w:val="3"/>
            <w:vAlign w:val="center"/>
          </w:tcPr>
          <w:p w14:paraId="7BD7D924" w14:textId="77777777" w:rsidR="004F2189" w:rsidDel="00DE7D70" w:rsidRDefault="004F2189" w:rsidP="006540B9">
            <w:pPr>
              <w:pStyle w:val="podpowiedzi"/>
            </w:pPr>
            <w:r>
              <w:t>{ uzupełniane w trakcie sprintu – opis sposobu realizacji}</w:t>
            </w:r>
          </w:p>
        </w:tc>
      </w:tr>
      <w:tr w:rsidR="004F2189" w14:paraId="433E8702" w14:textId="77777777" w:rsidTr="006540B9">
        <w:trPr>
          <w:cantSplit/>
        </w:trPr>
        <w:tc>
          <w:tcPr>
            <w:tcW w:w="1977" w:type="dxa"/>
            <w:shd w:val="clear" w:color="auto" w:fill="D9D9D9"/>
            <w:vAlign w:val="center"/>
          </w:tcPr>
          <w:p w14:paraId="28E8DFB3" w14:textId="77777777" w:rsidR="004F2189" w:rsidRPr="005D58FD" w:rsidRDefault="004F2189" w:rsidP="004F2189">
            <w:pPr>
              <w:pStyle w:val="tekstwtabeliTNR"/>
            </w:pPr>
            <w:r w:rsidRPr="005D58FD">
              <w:t>Udziałowiec</w:t>
            </w:r>
          </w:p>
        </w:tc>
        <w:tc>
          <w:tcPr>
            <w:tcW w:w="7163" w:type="dxa"/>
            <w:gridSpan w:val="3"/>
            <w:vAlign w:val="center"/>
          </w:tcPr>
          <w:p w14:paraId="08DA8C21" w14:textId="77777777" w:rsidR="004F2189" w:rsidRDefault="004F2189" w:rsidP="004F2189">
            <w:pPr>
              <w:pStyle w:val="podpowiedzi"/>
            </w:pPr>
            <w:r>
              <w:t>Administratorzy</w:t>
            </w:r>
          </w:p>
        </w:tc>
      </w:tr>
      <w:tr w:rsidR="004F2189" w14:paraId="38AEE9EE" w14:textId="77777777" w:rsidTr="006540B9">
        <w:trPr>
          <w:cantSplit/>
        </w:trPr>
        <w:tc>
          <w:tcPr>
            <w:tcW w:w="1977" w:type="dxa"/>
            <w:shd w:val="clear" w:color="auto" w:fill="D9D9D9"/>
            <w:vAlign w:val="center"/>
          </w:tcPr>
          <w:p w14:paraId="50CE3A55" w14:textId="77777777" w:rsidR="004F2189" w:rsidRPr="005D58FD" w:rsidRDefault="004F2189" w:rsidP="004F2189">
            <w:pPr>
              <w:pStyle w:val="tekstwtabeliTNR"/>
            </w:pPr>
            <w:r w:rsidRPr="005D58FD">
              <w:t>Wymagania powiązane</w:t>
            </w:r>
          </w:p>
        </w:tc>
        <w:tc>
          <w:tcPr>
            <w:tcW w:w="7163" w:type="dxa"/>
            <w:gridSpan w:val="3"/>
            <w:vAlign w:val="center"/>
          </w:tcPr>
          <w:p w14:paraId="12A0AA38" w14:textId="77777777" w:rsidR="004F2189" w:rsidRDefault="004F2189" w:rsidP="004F2189">
            <w:pPr>
              <w:pStyle w:val="podpowiedzi"/>
            </w:pPr>
            <w:r>
              <w:t>{wymagania zależne i uszczegóławiające – odesłanie poprzez identyfikator}</w:t>
            </w:r>
          </w:p>
        </w:tc>
      </w:tr>
    </w:tbl>
    <w:p w14:paraId="29512328" w14:textId="77777777" w:rsidR="004F2189" w:rsidRPr="006A6E19" w:rsidRDefault="004F2189" w:rsidP="006A6E19">
      <w:pPr>
        <w:ind w:firstLine="0"/>
      </w:pPr>
    </w:p>
    <w:p w14:paraId="28BE8B40" w14:textId="77777777" w:rsidR="00606BDC" w:rsidRPr="00A32660" w:rsidRDefault="00606BDC" w:rsidP="00365051">
      <w:pPr>
        <w:pStyle w:val="Nagwek2"/>
      </w:pPr>
      <w:r w:rsidRPr="00A32660">
        <w:t xml:space="preserve">Wymagania </w:t>
      </w:r>
      <w:proofErr w:type="spellStart"/>
      <w:r w:rsidR="00AC04D3">
        <w:t>pozaf</w:t>
      </w:r>
      <w:r w:rsidRPr="00A32660">
        <w:t>unkcjonalne</w:t>
      </w:r>
      <w:proofErr w:type="spellEnd"/>
    </w:p>
    <w:p w14:paraId="30F0E84C" w14:textId="77777777" w:rsidR="00606BDC" w:rsidRDefault="00606BDC" w:rsidP="008A30F7">
      <w:pPr>
        <w:pStyle w:val="podpowiedzi"/>
      </w:pPr>
      <w:r>
        <w:t xml:space="preserve">{Wymagania </w:t>
      </w:r>
      <w:proofErr w:type="spellStart"/>
      <w:r w:rsidR="00AC04D3">
        <w:t>pozaf</w:t>
      </w:r>
      <w:r>
        <w:t>unkcjonalne</w:t>
      </w:r>
      <w:proofErr w:type="spellEnd"/>
      <w:r>
        <w:t xml:space="preserve"> odpowiadają na pytanie: jak system ma działać? Obejmują one wymagania jakościowe: niezawodność, wiarygodność, wydajność, kategorie ergonomiczne: łatwość użycia, intuicyjność, modyfikowalność, adaptowalność itp. Wymagania te powinny być wyrażone w mierzalnej formie. Przykładowo,</w:t>
      </w:r>
    </w:p>
    <w:p w14:paraId="250C817B" w14:textId="77777777" w:rsidR="00606BDC" w:rsidRPr="009B52AE" w:rsidRDefault="00606BDC" w:rsidP="008A30F7">
      <w:pPr>
        <w:pStyle w:val="podpowiedzi"/>
      </w:pPr>
      <w:r w:rsidRPr="009B52AE">
        <w:t xml:space="preserve">zamiast: </w:t>
      </w:r>
      <w:r w:rsidRPr="009B52AE">
        <w:tab/>
      </w:r>
      <w:r w:rsidRPr="009B52AE">
        <w:tab/>
        <w:t>„</w:t>
      </w:r>
      <w:r w:rsidR="00920B0A" w:rsidRPr="009B52AE">
        <w:t>Wysoka dostępność systemu”</w:t>
      </w:r>
      <w:r w:rsidRPr="009B52AE">
        <w:t>,</w:t>
      </w:r>
    </w:p>
    <w:p w14:paraId="6BD0054D" w14:textId="77777777" w:rsidR="009B52AE" w:rsidRDefault="00606BDC" w:rsidP="008A30F7">
      <w:pPr>
        <w:pStyle w:val="podpowiedzi"/>
      </w:pPr>
      <w:r w:rsidRPr="009B52AE">
        <w:t>powinno być:</w:t>
      </w:r>
      <w:r w:rsidRPr="009B52AE">
        <w:tab/>
      </w:r>
      <w:r w:rsidR="00920B0A" w:rsidRPr="009B52AE">
        <w:t xml:space="preserve">„System powinien być dostępny 7 dni w tygodniu, 24 godziny na dobę”. </w:t>
      </w:r>
    </w:p>
    <w:p w14:paraId="26684EF7" w14:textId="77777777" w:rsidR="00606BDC" w:rsidRDefault="00606BDC" w:rsidP="008A30F7">
      <w:pPr>
        <w:pStyle w:val="podpowiedzi"/>
      </w:pPr>
      <w:r>
        <w:t>zamiast:</w:t>
      </w:r>
      <w:r>
        <w:tab/>
      </w:r>
      <w:r>
        <w:tab/>
        <w:t>„System ma być łatwy w użyciu”,</w:t>
      </w:r>
    </w:p>
    <w:p w14:paraId="0AAA141A" w14:textId="77777777" w:rsidR="00606BDC" w:rsidRDefault="00606BDC" w:rsidP="008A30F7">
      <w:pPr>
        <w:pStyle w:val="podpowiedzi"/>
      </w:pPr>
      <w:r>
        <w:t>powinno być:</w:t>
      </w:r>
      <w:r>
        <w:tab/>
        <w:t xml:space="preserve">„System musi </w:t>
      </w:r>
      <w:r w:rsidR="00920B0A">
        <w:t xml:space="preserve">umożliwiać </w:t>
      </w:r>
      <w:r>
        <w:t>sprawne wprowadzani</w:t>
      </w:r>
      <w:r w:rsidR="00920B0A">
        <w:t>e</w:t>
      </w:r>
      <w:r>
        <w:t xml:space="preserve"> dużych ilości masowych danych” albo:</w:t>
      </w:r>
    </w:p>
    <w:p w14:paraId="39D1F007" w14:textId="77777777" w:rsidR="00606BDC" w:rsidRDefault="00606BDC" w:rsidP="009B52AE">
      <w:pPr>
        <w:pStyle w:val="podpowiedzi"/>
        <w:ind w:left="1410"/>
      </w:pPr>
      <w:r>
        <w:t>„S</w:t>
      </w:r>
      <w:r w:rsidR="009B52AE">
        <w:t>ystem ma być intuicyjny do</w:t>
      </w:r>
      <w:r>
        <w:t xml:space="preserve"> użycia </w:t>
      </w:r>
      <w:r w:rsidR="009B52AE">
        <w:t>przez</w:t>
      </w:r>
      <w:r w:rsidR="00EA66FA">
        <w:t xml:space="preserve"> </w:t>
      </w:r>
      <w:r>
        <w:t>niedoświadczonego użytkownika. Powinien być zaopatrzony w instrukcję, pliki pomocy i objaśnienia pozycj</w:t>
      </w:r>
      <w:r w:rsidR="00F91DA3">
        <w:t>i menu i klawiszy funkcyjnych.”</w:t>
      </w:r>
      <w:r>
        <w:t>}</w:t>
      </w:r>
    </w:p>
    <w:p w14:paraId="45F21A6E" w14:textId="77777777" w:rsidR="00EA66FA" w:rsidRPr="00EA66FA" w:rsidRDefault="00EA66FA"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F91DA3" w14:paraId="5B66CFEA" w14:textId="77777777" w:rsidTr="006F5A48">
        <w:trPr>
          <w:cantSplit/>
        </w:trPr>
        <w:tc>
          <w:tcPr>
            <w:tcW w:w="9140" w:type="dxa"/>
            <w:gridSpan w:val="4"/>
            <w:shd w:val="clear" w:color="auto" w:fill="D9D9D9"/>
            <w:vAlign w:val="center"/>
          </w:tcPr>
          <w:p w14:paraId="73ECB849" w14:textId="77777777" w:rsidR="00F91DA3" w:rsidRPr="005D58FD" w:rsidRDefault="00F91DA3" w:rsidP="006F5A48">
            <w:pPr>
              <w:pStyle w:val="wpiswtabeli"/>
            </w:pPr>
            <w:r w:rsidRPr="005D58FD">
              <w:t>KARTA WYMAGANIA</w:t>
            </w:r>
          </w:p>
        </w:tc>
      </w:tr>
      <w:tr w:rsidR="00F91DA3" w14:paraId="3CF8C272" w14:textId="77777777" w:rsidTr="006F5A48">
        <w:trPr>
          <w:cantSplit/>
        </w:trPr>
        <w:tc>
          <w:tcPr>
            <w:tcW w:w="1977" w:type="dxa"/>
            <w:shd w:val="clear" w:color="auto" w:fill="D9D9D9"/>
            <w:vAlign w:val="center"/>
          </w:tcPr>
          <w:p w14:paraId="1243268B" w14:textId="77777777" w:rsidR="00F91DA3" w:rsidRPr="005D58FD" w:rsidRDefault="00F91DA3" w:rsidP="006F5A48">
            <w:pPr>
              <w:pStyle w:val="tekstwtabeliTNR"/>
            </w:pPr>
            <w:r w:rsidRPr="005D58FD">
              <w:t>Identyfikator:</w:t>
            </w:r>
          </w:p>
        </w:tc>
        <w:tc>
          <w:tcPr>
            <w:tcW w:w="1975" w:type="dxa"/>
            <w:vAlign w:val="center"/>
          </w:tcPr>
          <w:p w14:paraId="352A5081" w14:textId="77777777" w:rsidR="00F91DA3" w:rsidRPr="005A5155" w:rsidRDefault="00F91DA3" w:rsidP="006F5A48">
            <w:pPr>
              <w:pStyle w:val="podpowiedzi"/>
            </w:pPr>
            <w:r>
              <w:t xml:space="preserve">{jednoznaczny symbol np. </w:t>
            </w:r>
            <w:r w:rsidR="00784EDB">
              <w:t xml:space="preserve">NF01, NF02... lub </w:t>
            </w:r>
            <w:r>
              <w:t>W</w:t>
            </w:r>
            <w:r w:rsidR="00784EDB">
              <w:t>N01...</w:t>
            </w:r>
            <w:r>
              <w:t>}</w:t>
            </w:r>
          </w:p>
        </w:tc>
        <w:tc>
          <w:tcPr>
            <w:tcW w:w="1406" w:type="dxa"/>
            <w:shd w:val="clear" w:color="auto" w:fill="D9D9D9"/>
            <w:vAlign w:val="center"/>
          </w:tcPr>
          <w:p w14:paraId="335F2C92" w14:textId="77777777" w:rsidR="00F91DA3" w:rsidRPr="005D58FD" w:rsidRDefault="00EA66FA" w:rsidP="006F5A48">
            <w:pPr>
              <w:pStyle w:val="tekstwtabeliTNR"/>
            </w:pPr>
            <w:r>
              <w:t>Priorytet</w:t>
            </w:r>
            <w:r w:rsidR="00F91DA3" w:rsidRPr="005D58FD">
              <w:t>:</w:t>
            </w:r>
          </w:p>
        </w:tc>
        <w:tc>
          <w:tcPr>
            <w:tcW w:w="3782" w:type="dxa"/>
            <w:vAlign w:val="center"/>
          </w:tcPr>
          <w:p w14:paraId="653DB05B" w14:textId="77777777" w:rsidR="009671D1" w:rsidRDefault="009671D1" w:rsidP="009671D1">
            <w:pPr>
              <w:pStyle w:val="podpowiedzi"/>
            </w:pPr>
            <w:r>
              <w:t xml:space="preserve">{ważność wymagania, np. wg skali </w:t>
            </w:r>
            <w:proofErr w:type="spellStart"/>
            <w:r>
              <w:t>MoSCoW</w:t>
            </w:r>
            <w:proofErr w:type="spellEnd"/>
            <w:r>
              <w:t>:</w:t>
            </w:r>
          </w:p>
          <w:p w14:paraId="0AA392AA" w14:textId="77777777" w:rsidR="009671D1" w:rsidRPr="00100F18" w:rsidRDefault="009671D1" w:rsidP="009671D1">
            <w:pPr>
              <w:pStyle w:val="podpowiedzi"/>
            </w:pPr>
            <w:r w:rsidRPr="009671D1">
              <w:rPr>
                <w:b/>
              </w:rPr>
              <w:t>M</w:t>
            </w:r>
            <w:r w:rsidRPr="00100F18">
              <w:t xml:space="preserve"> – </w:t>
            </w:r>
            <w:proofErr w:type="spellStart"/>
            <w:r w:rsidRPr="00100F18">
              <w:t>must</w:t>
            </w:r>
            <w:proofErr w:type="spellEnd"/>
            <w:r w:rsidRPr="00100F18">
              <w:t xml:space="preserve"> (musi być)</w:t>
            </w:r>
          </w:p>
          <w:p w14:paraId="403E440C" w14:textId="77777777" w:rsidR="009671D1" w:rsidRPr="00100F18" w:rsidRDefault="009671D1" w:rsidP="009671D1">
            <w:pPr>
              <w:pStyle w:val="podpowiedzi"/>
            </w:pPr>
            <w:r w:rsidRPr="009671D1">
              <w:rPr>
                <w:b/>
              </w:rPr>
              <w:t>S</w:t>
            </w:r>
            <w:r w:rsidRPr="00100F18">
              <w:t xml:space="preserve"> </w:t>
            </w:r>
            <w:r>
              <w:t>–</w:t>
            </w:r>
            <w:r w:rsidRPr="00100F18">
              <w:t xml:space="preserve"> </w:t>
            </w:r>
            <w:proofErr w:type="spellStart"/>
            <w:r w:rsidRPr="00100F18">
              <w:t>should</w:t>
            </w:r>
            <w:proofErr w:type="spellEnd"/>
            <w:r w:rsidRPr="00100F18">
              <w:t xml:space="preserve"> (powinno być)</w:t>
            </w:r>
          </w:p>
          <w:p w14:paraId="2FC5545B" w14:textId="77777777" w:rsidR="009671D1" w:rsidRDefault="009671D1" w:rsidP="009671D1">
            <w:pPr>
              <w:pStyle w:val="podpowiedzi"/>
            </w:pPr>
            <w:r w:rsidRPr="009671D1">
              <w:rPr>
                <w:b/>
              </w:rPr>
              <w:t>C</w:t>
            </w:r>
            <w:r>
              <w:t xml:space="preserve"> – </w:t>
            </w:r>
            <w:proofErr w:type="spellStart"/>
            <w:r>
              <w:t>could</w:t>
            </w:r>
            <w:proofErr w:type="spellEnd"/>
            <w:r>
              <w:t xml:space="preserve"> (może być)</w:t>
            </w:r>
          </w:p>
          <w:p w14:paraId="4041F249" w14:textId="77777777" w:rsidR="00F91DA3" w:rsidRDefault="009671D1" w:rsidP="009671D1">
            <w:pPr>
              <w:pStyle w:val="podpowiedzi"/>
            </w:pPr>
            <w:r w:rsidRPr="009671D1">
              <w:rPr>
                <w:b/>
              </w:rPr>
              <w:t>W</w:t>
            </w:r>
            <w:r>
              <w:t xml:space="preserve"> – </w:t>
            </w:r>
            <w:proofErr w:type="spellStart"/>
            <w:r>
              <w:t>won’t</w:t>
            </w:r>
            <w:proofErr w:type="spellEnd"/>
            <w:r>
              <w:t xml:space="preserve"> (nie będzie – nie będzie implementowane w danym wydaniu, ale może być rozpatrzone w przyszłości )</w:t>
            </w:r>
            <w:r w:rsidRPr="00100F18">
              <w:t>}</w:t>
            </w:r>
          </w:p>
        </w:tc>
      </w:tr>
      <w:tr w:rsidR="00F91DA3" w14:paraId="37CF8785" w14:textId="77777777" w:rsidTr="006F5A48">
        <w:trPr>
          <w:cantSplit/>
        </w:trPr>
        <w:tc>
          <w:tcPr>
            <w:tcW w:w="1977" w:type="dxa"/>
            <w:shd w:val="clear" w:color="auto" w:fill="D9D9D9"/>
            <w:vAlign w:val="center"/>
          </w:tcPr>
          <w:p w14:paraId="2E4866C8" w14:textId="77777777" w:rsidR="00F91DA3" w:rsidRPr="005D58FD" w:rsidRDefault="00F91DA3" w:rsidP="006F5A48">
            <w:pPr>
              <w:pStyle w:val="tekstwtabeliTNR"/>
            </w:pPr>
            <w:r w:rsidRPr="005D58FD">
              <w:t>Nazwa</w:t>
            </w:r>
          </w:p>
        </w:tc>
        <w:tc>
          <w:tcPr>
            <w:tcW w:w="7163" w:type="dxa"/>
            <w:gridSpan w:val="3"/>
            <w:vAlign w:val="center"/>
          </w:tcPr>
          <w:p w14:paraId="2A9BD88E" w14:textId="77777777" w:rsidR="00F91DA3" w:rsidRDefault="00F91DA3" w:rsidP="006F5A48">
            <w:pPr>
              <w:pStyle w:val="podpowiedzi"/>
            </w:pPr>
            <w:r>
              <w:t>{krótki opis}</w:t>
            </w:r>
          </w:p>
        </w:tc>
      </w:tr>
      <w:tr w:rsidR="00025A94" w14:paraId="19B08245" w14:textId="77777777" w:rsidTr="006F5A48">
        <w:trPr>
          <w:cantSplit/>
        </w:trPr>
        <w:tc>
          <w:tcPr>
            <w:tcW w:w="1977" w:type="dxa"/>
            <w:shd w:val="clear" w:color="auto" w:fill="D9D9D9"/>
            <w:vAlign w:val="center"/>
          </w:tcPr>
          <w:p w14:paraId="2F8EBB2E" w14:textId="77777777" w:rsidR="00025A94" w:rsidRPr="005D58FD" w:rsidRDefault="00025A94" w:rsidP="006F5A48">
            <w:pPr>
              <w:pStyle w:val="tekstwtabeliTNR"/>
            </w:pPr>
            <w:r w:rsidRPr="005D58FD">
              <w:t>Opis</w:t>
            </w:r>
          </w:p>
        </w:tc>
        <w:tc>
          <w:tcPr>
            <w:tcW w:w="7163" w:type="dxa"/>
            <w:gridSpan w:val="3"/>
            <w:vAlign w:val="center"/>
          </w:tcPr>
          <w:p w14:paraId="11AFA097" w14:textId="77777777" w:rsidR="00025A94" w:rsidRDefault="00025A94" w:rsidP="00DF67CD">
            <w:pPr>
              <w:pStyle w:val="podpowiedzi"/>
            </w:pPr>
            <w:r>
              <w:t>{opis szczegółowy, należy dążyć do tego, żeby wszystkie znane na ten moment szczegóły wymagania zostały wydobyte i wyspecyfikowane }</w:t>
            </w:r>
          </w:p>
        </w:tc>
      </w:tr>
      <w:tr w:rsidR="00D43452" w14:paraId="75032EF9" w14:textId="77777777" w:rsidTr="00DF67CD">
        <w:trPr>
          <w:cantSplit/>
        </w:trPr>
        <w:tc>
          <w:tcPr>
            <w:tcW w:w="1977" w:type="dxa"/>
            <w:shd w:val="clear" w:color="auto" w:fill="D9D9D9"/>
            <w:vAlign w:val="center"/>
          </w:tcPr>
          <w:p w14:paraId="23825A80" w14:textId="77777777" w:rsidR="00D43452" w:rsidRDefault="00D43452" w:rsidP="00DF67CD">
            <w:pPr>
              <w:pStyle w:val="tekstwtabeliTNR"/>
            </w:pPr>
            <w:r>
              <w:t>Kryteria akceptacji</w:t>
            </w:r>
          </w:p>
        </w:tc>
        <w:tc>
          <w:tcPr>
            <w:tcW w:w="7163" w:type="dxa"/>
            <w:gridSpan w:val="3"/>
            <w:vAlign w:val="center"/>
          </w:tcPr>
          <w:p w14:paraId="5AD69446" w14:textId="77777777" w:rsidR="00D43452" w:rsidRDefault="00D43452" w:rsidP="00DF67CD">
            <w:pPr>
              <w:pStyle w:val="podpowiedzi"/>
            </w:pPr>
            <w:r w:rsidRPr="00313D1A">
              <w:t xml:space="preserve">Warunki Satysfakcji (Szczegóły dodane </w:t>
            </w:r>
            <w:r>
              <w:t xml:space="preserve">na potrzeby </w:t>
            </w:r>
            <w:r w:rsidRPr="00313D1A">
              <w:t xml:space="preserve"> testów akceptacyjnych)</w:t>
            </w:r>
          </w:p>
        </w:tc>
      </w:tr>
      <w:tr w:rsidR="009671D1" w14:paraId="25D2F126" w14:textId="77777777" w:rsidTr="00DF67CD">
        <w:trPr>
          <w:cantSplit/>
        </w:trPr>
        <w:tc>
          <w:tcPr>
            <w:tcW w:w="1977" w:type="dxa"/>
            <w:shd w:val="clear" w:color="auto" w:fill="D9D9D9"/>
            <w:vAlign w:val="center"/>
          </w:tcPr>
          <w:p w14:paraId="162DF5BA" w14:textId="77777777" w:rsidR="009671D1" w:rsidRPr="005D58FD" w:rsidRDefault="009671D1" w:rsidP="00DF67CD">
            <w:pPr>
              <w:pStyle w:val="tekstwtabeliTNR"/>
            </w:pPr>
            <w:r w:rsidRPr="005D58FD">
              <w:t>Udziałowiec</w:t>
            </w:r>
          </w:p>
        </w:tc>
        <w:tc>
          <w:tcPr>
            <w:tcW w:w="7163" w:type="dxa"/>
            <w:gridSpan w:val="3"/>
            <w:vAlign w:val="center"/>
          </w:tcPr>
          <w:p w14:paraId="7C38B05E" w14:textId="77777777" w:rsidR="009671D1" w:rsidRDefault="009671D1" w:rsidP="00DF67CD">
            <w:pPr>
              <w:pStyle w:val="podpowiedzi"/>
            </w:pPr>
            <w:r>
              <w:t>{nazwa udziałowca, który podał wymaganie}</w:t>
            </w:r>
          </w:p>
        </w:tc>
      </w:tr>
      <w:tr w:rsidR="009671D1" w14:paraId="3F1401FA" w14:textId="77777777" w:rsidTr="00DF67CD">
        <w:trPr>
          <w:cantSplit/>
        </w:trPr>
        <w:tc>
          <w:tcPr>
            <w:tcW w:w="1977" w:type="dxa"/>
            <w:shd w:val="clear" w:color="auto" w:fill="D9D9D9"/>
            <w:vAlign w:val="center"/>
          </w:tcPr>
          <w:p w14:paraId="287A00F8" w14:textId="77777777" w:rsidR="009671D1" w:rsidRPr="005D58FD" w:rsidRDefault="009671D1" w:rsidP="00DF67CD">
            <w:pPr>
              <w:pStyle w:val="tekstwtabeliTNR"/>
            </w:pPr>
            <w:r w:rsidRPr="005D58FD">
              <w:t>Wymagania powiązane</w:t>
            </w:r>
          </w:p>
        </w:tc>
        <w:tc>
          <w:tcPr>
            <w:tcW w:w="7163" w:type="dxa"/>
            <w:gridSpan w:val="3"/>
            <w:vAlign w:val="center"/>
          </w:tcPr>
          <w:p w14:paraId="6B83EC7A" w14:textId="77777777" w:rsidR="009671D1" w:rsidRDefault="009671D1" w:rsidP="00DF67CD">
            <w:pPr>
              <w:pStyle w:val="podpowiedzi"/>
            </w:pPr>
            <w:r>
              <w:t>{wymagania zależne i uszczegóławiające – odesłanie poprzez identyfikator}</w:t>
            </w:r>
          </w:p>
        </w:tc>
      </w:tr>
    </w:tbl>
    <w:p w14:paraId="7D9C9ED2" w14:textId="77777777" w:rsidR="004F2189" w:rsidRDefault="004F2189" w:rsidP="004F2189">
      <w:pPr>
        <w:pStyle w:val="Nagwek2"/>
        <w:numPr>
          <w:ilvl w:val="0"/>
          <w:numId w:val="0"/>
        </w:numPr>
        <w:ind w:left="578"/>
      </w:pPr>
    </w:p>
    <w:p w14:paraId="7C85D7AB" w14:textId="77777777" w:rsidR="004F2189" w:rsidRDefault="004F2189" w:rsidP="004F2189"/>
    <w:p w14:paraId="35AFC537" w14:textId="77777777" w:rsidR="00F81F72" w:rsidRDefault="00F81F72" w:rsidP="004F2189"/>
    <w:p w14:paraId="332D9FD4" w14:textId="77777777" w:rsidR="00F81F72" w:rsidRDefault="00F81F72" w:rsidP="004F2189"/>
    <w:p w14:paraId="7859617A" w14:textId="77777777" w:rsidR="00F81F72" w:rsidRDefault="00F81F72" w:rsidP="004F2189"/>
    <w:p w14:paraId="17FD80E1" w14:textId="77777777" w:rsidR="00F81F72" w:rsidRDefault="00F81F72" w:rsidP="004F218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4F2189" w14:paraId="5F658BBC" w14:textId="77777777" w:rsidTr="006540B9">
        <w:trPr>
          <w:cantSplit/>
        </w:trPr>
        <w:tc>
          <w:tcPr>
            <w:tcW w:w="9140" w:type="dxa"/>
            <w:gridSpan w:val="4"/>
            <w:shd w:val="clear" w:color="auto" w:fill="D9D9D9"/>
            <w:vAlign w:val="center"/>
          </w:tcPr>
          <w:p w14:paraId="7345FF71" w14:textId="77777777" w:rsidR="004F2189" w:rsidRPr="005D58FD" w:rsidRDefault="004F2189" w:rsidP="006540B9">
            <w:pPr>
              <w:pStyle w:val="wpiswtabeli"/>
            </w:pPr>
            <w:r w:rsidRPr="005D58FD">
              <w:t>KARTA WYMAGANIA</w:t>
            </w:r>
          </w:p>
        </w:tc>
      </w:tr>
      <w:tr w:rsidR="004F2189" w14:paraId="774AD327" w14:textId="77777777" w:rsidTr="006540B9">
        <w:trPr>
          <w:cantSplit/>
        </w:trPr>
        <w:tc>
          <w:tcPr>
            <w:tcW w:w="1977" w:type="dxa"/>
            <w:shd w:val="clear" w:color="auto" w:fill="D9D9D9"/>
            <w:vAlign w:val="center"/>
          </w:tcPr>
          <w:p w14:paraId="55AE8489" w14:textId="77777777" w:rsidR="004F2189" w:rsidRPr="005D58FD" w:rsidRDefault="004F2189" w:rsidP="006540B9">
            <w:pPr>
              <w:pStyle w:val="tekstwtabeliTNR"/>
            </w:pPr>
            <w:r w:rsidRPr="005D58FD">
              <w:t>Identyfikator:</w:t>
            </w:r>
          </w:p>
        </w:tc>
        <w:tc>
          <w:tcPr>
            <w:tcW w:w="1975" w:type="dxa"/>
            <w:vAlign w:val="center"/>
          </w:tcPr>
          <w:p w14:paraId="231F626C" w14:textId="77777777" w:rsidR="004F2189" w:rsidRPr="005A5155" w:rsidRDefault="004F2189" w:rsidP="006540B9">
            <w:pPr>
              <w:pStyle w:val="podpowiedzi"/>
            </w:pPr>
            <w:r>
              <w:t>NF01</w:t>
            </w:r>
          </w:p>
        </w:tc>
        <w:tc>
          <w:tcPr>
            <w:tcW w:w="1406" w:type="dxa"/>
            <w:shd w:val="clear" w:color="auto" w:fill="D9D9D9"/>
            <w:vAlign w:val="center"/>
          </w:tcPr>
          <w:p w14:paraId="060F9D3C" w14:textId="77777777" w:rsidR="004F2189" w:rsidRPr="005D58FD" w:rsidRDefault="004F2189" w:rsidP="006540B9">
            <w:pPr>
              <w:pStyle w:val="tekstwtabeliTNR"/>
            </w:pPr>
            <w:r>
              <w:t>Priorytet</w:t>
            </w:r>
            <w:r w:rsidRPr="005D58FD">
              <w:t>:</w:t>
            </w:r>
          </w:p>
        </w:tc>
        <w:tc>
          <w:tcPr>
            <w:tcW w:w="3782" w:type="dxa"/>
            <w:vAlign w:val="center"/>
          </w:tcPr>
          <w:p w14:paraId="200FABAA" w14:textId="77777777" w:rsidR="004F2189" w:rsidRDefault="004F2189" w:rsidP="006540B9">
            <w:pPr>
              <w:pStyle w:val="podpowiedzi"/>
            </w:pPr>
          </w:p>
          <w:p w14:paraId="14395A53" w14:textId="77777777" w:rsidR="004F2189" w:rsidRDefault="004F2189" w:rsidP="006540B9">
            <w:pPr>
              <w:pStyle w:val="podpowiedzi"/>
            </w:pPr>
            <w:r w:rsidRPr="009671D1">
              <w:rPr>
                <w:b/>
              </w:rPr>
              <w:t>M</w:t>
            </w:r>
            <w:r w:rsidRPr="00100F18">
              <w:t xml:space="preserve"> – </w:t>
            </w:r>
            <w:proofErr w:type="spellStart"/>
            <w:r w:rsidRPr="00100F18">
              <w:t>must</w:t>
            </w:r>
            <w:proofErr w:type="spellEnd"/>
            <w:r w:rsidRPr="00100F18">
              <w:t xml:space="preserve"> (musi być)</w:t>
            </w:r>
          </w:p>
        </w:tc>
      </w:tr>
      <w:tr w:rsidR="004F2189" w14:paraId="5468B8EC" w14:textId="77777777" w:rsidTr="006540B9">
        <w:trPr>
          <w:cantSplit/>
        </w:trPr>
        <w:tc>
          <w:tcPr>
            <w:tcW w:w="1977" w:type="dxa"/>
            <w:shd w:val="clear" w:color="auto" w:fill="D9D9D9"/>
            <w:vAlign w:val="center"/>
          </w:tcPr>
          <w:p w14:paraId="0C93776E" w14:textId="77777777" w:rsidR="004F2189" w:rsidRPr="005D58FD" w:rsidRDefault="004F2189" w:rsidP="006540B9">
            <w:pPr>
              <w:pStyle w:val="tekstwtabeliTNR"/>
            </w:pPr>
            <w:r w:rsidRPr="005D58FD">
              <w:t>Nazwa</w:t>
            </w:r>
          </w:p>
        </w:tc>
        <w:tc>
          <w:tcPr>
            <w:tcW w:w="7163" w:type="dxa"/>
            <w:gridSpan w:val="3"/>
            <w:vAlign w:val="center"/>
          </w:tcPr>
          <w:p w14:paraId="10597EF8" w14:textId="77777777" w:rsidR="004F2189" w:rsidRDefault="00F81F72" w:rsidP="006540B9">
            <w:pPr>
              <w:pStyle w:val="podpowiedzi"/>
            </w:pPr>
            <w:r>
              <w:t>Node.js</w:t>
            </w:r>
          </w:p>
        </w:tc>
      </w:tr>
      <w:tr w:rsidR="004F2189" w14:paraId="114DC73E" w14:textId="77777777" w:rsidTr="006540B9">
        <w:trPr>
          <w:cantSplit/>
        </w:trPr>
        <w:tc>
          <w:tcPr>
            <w:tcW w:w="1977" w:type="dxa"/>
            <w:shd w:val="clear" w:color="auto" w:fill="D9D9D9"/>
            <w:vAlign w:val="center"/>
          </w:tcPr>
          <w:p w14:paraId="508B24DA" w14:textId="77777777" w:rsidR="004F2189" w:rsidRPr="005D58FD" w:rsidRDefault="004F2189" w:rsidP="006540B9">
            <w:pPr>
              <w:pStyle w:val="tekstwtabeliTNR"/>
            </w:pPr>
            <w:r w:rsidRPr="005D58FD">
              <w:t>Opis</w:t>
            </w:r>
          </w:p>
        </w:tc>
        <w:tc>
          <w:tcPr>
            <w:tcW w:w="7163" w:type="dxa"/>
            <w:gridSpan w:val="3"/>
            <w:vAlign w:val="center"/>
          </w:tcPr>
          <w:p w14:paraId="0511A759" w14:textId="77777777" w:rsidR="004F2189" w:rsidRDefault="00F81F72" w:rsidP="006540B9">
            <w:pPr>
              <w:pStyle w:val="podpowiedzi"/>
            </w:pPr>
            <w:r>
              <w:t xml:space="preserve">Serwisy </w:t>
            </w:r>
            <w:proofErr w:type="spellStart"/>
            <w:r>
              <w:t>backendowe</w:t>
            </w:r>
            <w:proofErr w:type="spellEnd"/>
            <w:r>
              <w:t xml:space="preserve"> powinny być napisane w Node.js-e</w:t>
            </w:r>
          </w:p>
        </w:tc>
      </w:tr>
      <w:tr w:rsidR="004F2189" w14:paraId="47E58D99" w14:textId="77777777" w:rsidTr="006540B9">
        <w:trPr>
          <w:cantSplit/>
        </w:trPr>
        <w:tc>
          <w:tcPr>
            <w:tcW w:w="1977" w:type="dxa"/>
            <w:shd w:val="clear" w:color="auto" w:fill="D9D9D9"/>
            <w:vAlign w:val="center"/>
          </w:tcPr>
          <w:p w14:paraId="6FE15B0E" w14:textId="77777777" w:rsidR="004F2189" w:rsidRPr="005D58FD" w:rsidRDefault="004F2189" w:rsidP="006540B9">
            <w:pPr>
              <w:pStyle w:val="tekstwtabeliTNR"/>
            </w:pPr>
            <w:r w:rsidRPr="005D58FD">
              <w:t>Udziałowiec</w:t>
            </w:r>
          </w:p>
        </w:tc>
        <w:tc>
          <w:tcPr>
            <w:tcW w:w="7163" w:type="dxa"/>
            <w:gridSpan w:val="3"/>
            <w:vAlign w:val="center"/>
          </w:tcPr>
          <w:p w14:paraId="336F1781" w14:textId="77777777" w:rsidR="004F2189" w:rsidRDefault="004F2189" w:rsidP="006540B9">
            <w:pPr>
              <w:pStyle w:val="podpowiedzi"/>
            </w:pPr>
            <w:r>
              <w:t>Wydawca</w:t>
            </w:r>
          </w:p>
        </w:tc>
      </w:tr>
      <w:tr w:rsidR="004F2189" w14:paraId="2C19D6A9" w14:textId="77777777" w:rsidTr="006540B9">
        <w:trPr>
          <w:cantSplit/>
        </w:trPr>
        <w:tc>
          <w:tcPr>
            <w:tcW w:w="1977" w:type="dxa"/>
            <w:shd w:val="clear" w:color="auto" w:fill="D9D9D9"/>
            <w:vAlign w:val="center"/>
          </w:tcPr>
          <w:p w14:paraId="4C760956" w14:textId="77777777" w:rsidR="004F2189" w:rsidRPr="005D58FD" w:rsidRDefault="004F2189" w:rsidP="006540B9">
            <w:pPr>
              <w:pStyle w:val="tekstwtabeliTNR"/>
            </w:pPr>
            <w:r w:rsidRPr="005D58FD">
              <w:t>Wymagania powiązane</w:t>
            </w:r>
          </w:p>
        </w:tc>
        <w:tc>
          <w:tcPr>
            <w:tcW w:w="7163" w:type="dxa"/>
            <w:gridSpan w:val="3"/>
            <w:vAlign w:val="center"/>
          </w:tcPr>
          <w:p w14:paraId="67511184" w14:textId="77777777" w:rsidR="004F2189" w:rsidRDefault="004F2189" w:rsidP="006540B9">
            <w:pPr>
              <w:pStyle w:val="podpowiedzi"/>
            </w:pPr>
            <w:r>
              <w:t>{wymagania zależne i uszczegóławiające – odesłanie poprzez identyfikator}</w:t>
            </w:r>
          </w:p>
        </w:tc>
      </w:tr>
    </w:tbl>
    <w:p w14:paraId="764CE5D6" w14:textId="77777777" w:rsidR="004F2189" w:rsidRDefault="004F2189" w:rsidP="00F81F72">
      <w:pPr>
        <w:ind w:firstLine="0"/>
      </w:pPr>
    </w:p>
    <w:p w14:paraId="7F1A37C7" w14:textId="77777777" w:rsidR="004F2189" w:rsidRDefault="004F2189" w:rsidP="004F218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4F2189" w14:paraId="0277E4FE" w14:textId="77777777" w:rsidTr="006540B9">
        <w:trPr>
          <w:cantSplit/>
        </w:trPr>
        <w:tc>
          <w:tcPr>
            <w:tcW w:w="9140" w:type="dxa"/>
            <w:gridSpan w:val="4"/>
            <w:shd w:val="clear" w:color="auto" w:fill="D9D9D9"/>
            <w:vAlign w:val="center"/>
          </w:tcPr>
          <w:p w14:paraId="2BDAC302" w14:textId="77777777" w:rsidR="004F2189" w:rsidRPr="005D58FD" w:rsidRDefault="004F2189" w:rsidP="006540B9">
            <w:pPr>
              <w:pStyle w:val="wpiswtabeli"/>
            </w:pPr>
            <w:r w:rsidRPr="005D58FD">
              <w:t>KARTA WYMAGANIA</w:t>
            </w:r>
          </w:p>
        </w:tc>
      </w:tr>
      <w:tr w:rsidR="004F2189" w14:paraId="71D396FE" w14:textId="77777777" w:rsidTr="006540B9">
        <w:trPr>
          <w:cantSplit/>
        </w:trPr>
        <w:tc>
          <w:tcPr>
            <w:tcW w:w="1977" w:type="dxa"/>
            <w:shd w:val="clear" w:color="auto" w:fill="D9D9D9"/>
            <w:vAlign w:val="center"/>
          </w:tcPr>
          <w:p w14:paraId="4C989FC4" w14:textId="77777777" w:rsidR="004F2189" w:rsidRPr="005D58FD" w:rsidRDefault="004F2189" w:rsidP="006540B9">
            <w:pPr>
              <w:pStyle w:val="tekstwtabeliTNR"/>
            </w:pPr>
            <w:r w:rsidRPr="005D58FD">
              <w:t>Identyfikator:</w:t>
            </w:r>
          </w:p>
        </w:tc>
        <w:tc>
          <w:tcPr>
            <w:tcW w:w="1975" w:type="dxa"/>
            <w:vAlign w:val="center"/>
          </w:tcPr>
          <w:p w14:paraId="16360497" w14:textId="77777777" w:rsidR="004F2189" w:rsidRPr="005A5155" w:rsidRDefault="004F2189" w:rsidP="006540B9">
            <w:pPr>
              <w:pStyle w:val="podpowiedzi"/>
            </w:pPr>
            <w:r>
              <w:t>NF02</w:t>
            </w:r>
          </w:p>
        </w:tc>
        <w:tc>
          <w:tcPr>
            <w:tcW w:w="1406" w:type="dxa"/>
            <w:shd w:val="clear" w:color="auto" w:fill="D9D9D9"/>
            <w:vAlign w:val="center"/>
          </w:tcPr>
          <w:p w14:paraId="315ACBEE" w14:textId="77777777" w:rsidR="004F2189" w:rsidRPr="005D58FD" w:rsidRDefault="004F2189" w:rsidP="006540B9">
            <w:pPr>
              <w:pStyle w:val="tekstwtabeliTNR"/>
            </w:pPr>
            <w:r>
              <w:t>Priorytet</w:t>
            </w:r>
            <w:r w:rsidRPr="005D58FD">
              <w:t>:</w:t>
            </w:r>
          </w:p>
        </w:tc>
        <w:tc>
          <w:tcPr>
            <w:tcW w:w="3782" w:type="dxa"/>
            <w:vAlign w:val="center"/>
          </w:tcPr>
          <w:p w14:paraId="034E3059" w14:textId="77777777" w:rsidR="004F2189" w:rsidRDefault="004F2189" w:rsidP="006540B9">
            <w:pPr>
              <w:pStyle w:val="podpowiedzi"/>
            </w:pPr>
          </w:p>
          <w:p w14:paraId="69A1735D" w14:textId="77777777" w:rsidR="004F2189" w:rsidRDefault="004F2189" w:rsidP="006540B9">
            <w:pPr>
              <w:pStyle w:val="podpowiedzi"/>
            </w:pPr>
            <w:r w:rsidRPr="009671D1">
              <w:rPr>
                <w:b/>
              </w:rPr>
              <w:t>M</w:t>
            </w:r>
            <w:r w:rsidRPr="00100F18">
              <w:t xml:space="preserve"> – </w:t>
            </w:r>
            <w:proofErr w:type="spellStart"/>
            <w:r w:rsidRPr="00100F18">
              <w:t>must</w:t>
            </w:r>
            <w:proofErr w:type="spellEnd"/>
            <w:r w:rsidRPr="00100F18">
              <w:t xml:space="preserve"> (musi być)</w:t>
            </w:r>
          </w:p>
        </w:tc>
      </w:tr>
      <w:tr w:rsidR="004F2189" w14:paraId="62F96C22" w14:textId="77777777" w:rsidTr="006540B9">
        <w:trPr>
          <w:cantSplit/>
        </w:trPr>
        <w:tc>
          <w:tcPr>
            <w:tcW w:w="1977" w:type="dxa"/>
            <w:shd w:val="clear" w:color="auto" w:fill="D9D9D9"/>
            <w:vAlign w:val="center"/>
          </w:tcPr>
          <w:p w14:paraId="5D5487CE" w14:textId="77777777" w:rsidR="004F2189" w:rsidRPr="005D58FD" w:rsidRDefault="004F2189" w:rsidP="006540B9">
            <w:pPr>
              <w:pStyle w:val="tekstwtabeliTNR"/>
            </w:pPr>
            <w:r w:rsidRPr="005D58FD">
              <w:t>Nazwa</w:t>
            </w:r>
          </w:p>
        </w:tc>
        <w:tc>
          <w:tcPr>
            <w:tcW w:w="7163" w:type="dxa"/>
            <w:gridSpan w:val="3"/>
            <w:vAlign w:val="center"/>
          </w:tcPr>
          <w:p w14:paraId="0EEADBA8" w14:textId="77777777" w:rsidR="004F2189" w:rsidRDefault="00F81F72" w:rsidP="006540B9">
            <w:pPr>
              <w:pStyle w:val="podpowiedzi"/>
            </w:pPr>
            <w:r>
              <w:t>React.js</w:t>
            </w:r>
          </w:p>
        </w:tc>
      </w:tr>
      <w:tr w:rsidR="004F2189" w14:paraId="0FE5E005" w14:textId="77777777" w:rsidTr="006540B9">
        <w:trPr>
          <w:cantSplit/>
        </w:trPr>
        <w:tc>
          <w:tcPr>
            <w:tcW w:w="1977" w:type="dxa"/>
            <w:shd w:val="clear" w:color="auto" w:fill="D9D9D9"/>
            <w:vAlign w:val="center"/>
          </w:tcPr>
          <w:p w14:paraId="15B645B9" w14:textId="77777777" w:rsidR="004F2189" w:rsidRPr="005D58FD" w:rsidRDefault="004F2189" w:rsidP="006540B9">
            <w:pPr>
              <w:pStyle w:val="tekstwtabeliTNR"/>
            </w:pPr>
            <w:r w:rsidRPr="005D58FD">
              <w:t>Opis</w:t>
            </w:r>
          </w:p>
        </w:tc>
        <w:tc>
          <w:tcPr>
            <w:tcW w:w="7163" w:type="dxa"/>
            <w:gridSpan w:val="3"/>
            <w:vAlign w:val="center"/>
          </w:tcPr>
          <w:p w14:paraId="0C9D76DE" w14:textId="77777777" w:rsidR="004F2189" w:rsidRDefault="00F81F72" w:rsidP="006540B9">
            <w:pPr>
              <w:pStyle w:val="podpowiedzi"/>
            </w:pPr>
            <w:r>
              <w:t xml:space="preserve">Serwis </w:t>
            </w:r>
            <w:proofErr w:type="spellStart"/>
            <w:r>
              <w:t>frontendowy</w:t>
            </w:r>
            <w:proofErr w:type="spellEnd"/>
            <w:r>
              <w:t xml:space="preserve"> powinien być napisany korzystając z biblioteki React.js</w:t>
            </w:r>
          </w:p>
        </w:tc>
      </w:tr>
      <w:tr w:rsidR="004F2189" w14:paraId="64ACC4FD" w14:textId="77777777" w:rsidTr="006540B9">
        <w:trPr>
          <w:cantSplit/>
        </w:trPr>
        <w:tc>
          <w:tcPr>
            <w:tcW w:w="1977" w:type="dxa"/>
            <w:shd w:val="clear" w:color="auto" w:fill="D9D9D9"/>
            <w:vAlign w:val="center"/>
          </w:tcPr>
          <w:p w14:paraId="00CFCA3B" w14:textId="77777777" w:rsidR="004F2189" w:rsidRPr="005D58FD" w:rsidRDefault="004F2189" w:rsidP="006540B9">
            <w:pPr>
              <w:pStyle w:val="tekstwtabeliTNR"/>
            </w:pPr>
            <w:r w:rsidRPr="005D58FD">
              <w:t>Udziałowiec</w:t>
            </w:r>
          </w:p>
        </w:tc>
        <w:tc>
          <w:tcPr>
            <w:tcW w:w="7163" w:type="dxa"/>
            <w:gridSpan w:val="3"/>
            <w:vAlign w:val="center"/>
          </w:tcPr>
          <w:p w14:paraId="3E8DE591" w14:textId="77777777" w:rsidR="004F2189" w:rsidRDefault="004F2189" w:rsidP="006540B9">
            <w:pPr>
              <w:pStyle w:val="podpowiedzi"/>
            </w:pPr>
            <w:r>
              <w:t>Wydawca</w:t>
            </w:r>
          </w:p>
        </w:tc>
      </w:tr>
      <w:tr w:rsidR="004F2189" w14:paraId="14A74F09" w14:textId="77777777" w:rsidTr="006540B9">
        <w:trPr>
          <w:cantSplit/>
        </w:trPr>
        <w:tc>
          <w:tcPr>
            <w:tcW w:w="1977" w:type="dxa"/>
            <w:shd w:val="clear" w:color="auto" w:fill="D9D9D9"/>
            <w:vAlign w:val="center"/>
          </w:tcPr>
          <w:p w14:paraId="530E16FE" w14:textId="77777777" w:rsidR="004F2189" w:rsidRPr="005D58FD" w:rsidRDefault="004F2189" w:rsidP="006540B9">
            <w:pPr>
              <w:pStyle w:val="tekstwtabeliTNR"/>
            </w:pPr>
            <w:r w:rsidRPr="005D58FD">
              <w:t>Wymagania powiązane</w:t>
            </w:r>
          </w:p>
        </w:tc>
        <w:tc>
          <w:tcPr>
            <w:tcW w:w="7163" w:type="dxa"/>
            <w:gridSpan w:val="3"/>
            <w:vAlign w:val="center"/>
          </w:tcPr>
          <w:p w14:paraId="5E94FC7E" w14:textId="77777777" w:rsidR="004F2189" w:rsidRDefault="004F2189" w:rsidP="006540B9">
            <w:pPr>
              <w:pStyle w:val="podpowiedzi"/>
            </w:pPr>
            <w:r>
              <w:t>{wymagania zależne i uszczegóławiające – odesłanie poprzez identyfikator}</w:t>
            </w:r>
          </w:p>
        </w:tc>
      </w:tr>
    </w:tbl>
    <w:p w14:paraId="718FB6E7" w14:textId="77777777" w:rsidR="004F2189" w:rsidRDefault="004F2189" w:rsidP="004F218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F81F72" w14:paraId="164E4DBE" w14:textId="77777777" w:rsidTr="00220CD6">
        <w:trPr>
          <w:cantSplit/>
        </w:trPr>
        <w:tc>
          <w:tcPr>
            <w:tcW w:w="9140" w:type="dxa"/>
            <w:gridSpan w:val="4"/>
            <w:shd w:val="clear" w:color="auto" w:fill="D9D9D9"/>
            <w:vAlign w:val="center"/>
          </w:tcPr>
          <w:p w14:paraId="3168A352" w14:textId="77777777" w:rsidR="00F81F72" w:rsidRPr="005D58FD" w:rsidRDefault="00F81F72" w:rsidP="00220CD6">
            <w:pPr>
              <w:pStyle w:val="wpiswtabeli"/>
            </w:pPr>
            <w:r w:rsidRPr="005D58FD">
              <w:t>KARTA WYMAGANIA</w:t>
            </w:r>
          </w:p>
        </w:tc>
      </w:tr>
      <w:tr w:rsidR="00F81F72" w14:paraId="32D09767" w14:textId="77777777" w:rsidTr="00220CD6">
        <w:trPr>
          <w:cantSplit/>
        </w:trPr>
        <w:tc>
          <w:tcPr>
            <w:tcW w:w="1977" w:type="dxa"/>
            <w:shd w:val="clear" w:color="auto" w:fill="D9D9D9"/>
            <w:vAlign w:val="center"/>
          </w:tcPr>
          <w:p w14:paraId="55093A67" w14:textId="77777777" w:rsidR="00F81F72" w:rsidRPr="005D58FD" w:rsidRDefault="00F81F72" w:rsidP="00220CD6">
            <w:pPr>
              <w:pStyle w:val="tekstwtabeliTNR"/>
            </w:pPr>
            <w:r w:rsidRPr="005D58FD">
              <w:t>Identyfikator:</w:t>
            </w:r>
          </w:p>
        </w:tc>
        <w:tc>
          <w:tcPr>
            <w:tcW w:w="1975" w:type="dxa"/>
            <w:vAlign w:val="center"/>
          </w:tcPr>
          <w:p w14:paraId="5E126D17" w14:textId="77777777" w:rsidR="00F81F72" w:rsidRPr="005A5155" w:rsidRDefault="00F81F72" w:rsidP="00220CD6">
            <w:pPr>
              <w:pStyle w:val="podpowiedzi"/>
            </w:pPr>
            <w:r>
              <w:t>NF03</w:t>
            </w:r>
          </w:p>
        </w:tc>
        <w:tc>
          <w:tcPr>
            <w:tcW w:w="1406" w:type="dxa"/>
            <w:shd w:val="clear" w:color="auto" w:fill="D9D9D9"/>
            <w:vAlign w:val="center"/>
          </w:tcPr>
          <w:p w14:paraId="03EFE5DF" w14:textId="77777777" w:rsidR="00F81F72" w:rsidRPr="005D58FD" w:rsidRDefault="00F81F72" w:rsidP="00220CD6">
            <w:pPr>
              <w:pStyle w:val="tekstwtabeliTNR"/>
            </w:pPr>
            <w:r>
              <w:t>Priorytet</w:t>
            </w:r>
            <w:r w:rsidRPr="005D58FD">
              <w:t>:</w:t>
            </w:r>
          </w:p>
        </w:tc>
        <w:tc>
          <w:tcPr>
            <w:tcW w:w="3782" w:type="dxa"/>
            <w:vAlign w:val="center"/>
          </w:tcPr>
          <w:p w14:paraId="25525FAD" w14:textId="77777777" w:rsidR="00F81F72" w:rsidRDefault="00F81F72" w:rsidP="00220CD6">
            <w:pPr>
              <w:pStyle w:val="podpowiedzi"/>
            </w:pPr>
          </w:p>
          <w:p w14:paraId="642D2425" w14:textId="77777777" w:rsidR="00F81F72" w:rsidRDefault="00F81F72" w:rsidP="00220CD6">
            <w:pPr>
              <w:pStyle w:val="podpowiedzi"/>
            </w:pPr>
            <w:r w:rsidRPr="009671D1">
              <w:rPr>
                <w:b/>
              </w:rPr>
              <w:t>M</w:t>
            </w:r>
            <w:r w:rsidRPr="00100F18">
              <w:t xml:space="preserve"> – </w:t>
            </w:r>
            <w:proofErr w:type="spellStart"/>
            <w:r w:rsidRPr="00100F18">
              <w:t>must</w:t>
            </w:r>
            <w:proofErr w:type="spellEnd"/>
            <w:r w:rsidRPr="00100F18">
              <w:t xml:space="preserve"> (musi być)</w:t>
            </w:r>
          </w:p>
        </w:tc>
      </w:tr>
      <w:tr w:rsidR="00F81F72" w14:paraId="372DCB85" w14:textId="77777777" w:rsidTr="00220CD6">
        <w:trPr>
          <w:cantSplit/>
        </w:trPr>
        <w:tc>
          <w:tcPr>
            <w:tcW w:w="1977" w:type="dxa"/>
            <w:shd w:val="clear" w:color="auto" w:fill="D9D9D9"/>
            <w:vAlign w:val="center"/>
          </w:tcPr>
          <w:p w14:paraId="074D1CD8" w14:textId="77777777" w:rsidR="00F81F72" w:rsidRPr="005D58FD" w:rsidRDefault="00F81F72" w:rsidP="00220CD6">
            <w:pPr>
              <w:pStyle w:val="tekstwtabeliTNR"/>
            </w:pPr>
            <w:r w:rsidRPr="005D58FD">
              <w:t>Nazwa</w:t>
            </w:r>
          </w:p>
        </w:tc>
        <w:tc>
          <w:tcPr>
            <w:tcW w:w="7163" w:type="dxa"/>
            <w:gridSpan w:val="3"/>
            <w:vAlign w:val="center"/>
          </w:tcPr>
          <w:p w14:paraId="34583674" w14:textId="77777777" w:rsidR="00F81F72" w:rsidRDefault="00F81F72" w:rsidP="00220CD6">
            <w:pPr>
              <w:pStyle w:val="podpowiedzi"/>
            </w:pPr>
            <w:r>
              <w:t xml:space="preserve">Czas wdrożenia </w:t>
            </w:r>
          </w:p>
        </w:tc>
      </w:tr>
      <w:tr w:rsidR="00F81F72" w14:paraId="2DB71E5F" w14:textId="77777777" w:rsidTr="00220CD6">
        <w:trPr>
          <w:cantSplit/>
        </w:trPr>
        <w:tc>
          <w:tcPr>
            <w:tcW w:w="1977" w:type="dxa"/>
            <w:shd w:val="clear" w:color="auto" w:fill="D9D9D9"/>
            <w:vAlign w:val="center"/>
          </w:tcPr>
          <w:p w14:paraId="72E57CD0" w14:textId="77777777" w:rsidR="00F81F72" w:rsidRPr="005D58FD" w:rsidRDefault="00F81F72" w:rsidP="00220CD6">
            <w:pPr>
              <w:pStyle w:val="tekstwtabeliTNR"/>
            </w:pPr>
            <w:r w:rsidRPr="005D58FD">
              <w:t>Opis</w:t>
            </w:r>
          </w:p>
        </w:tc>
        <w:tc>
          <w:tcPr>
            <w:tcW w:w="7163" w:type="dxa"/>
            <w:gridSpan w:val="3"/>
            <w:vAlign w:val="center"/>
          </w:tcPr>
          <w:p w14:paraId="68F22D0C" w14:textId="77777777" w:rsidR="00F81F72" w:rsidRDefault="00F81F72" w:rsidP="00220CD6">
            <w:pPr>
              <w:pStyle w:val="podpowiedzi"/>
            </w:pPr>
            <w:r>
              <w:t>System należy wdrożyć do końca semestru zimowego 2019/2020</w:t>
            </w:r>
          </w:p>
        </w:tc>
      </w:tr>
      <w:tr w:rsidR="00F81F72" w14:paraId="492B63F2" w14:textId="77777777" w:rsidTr="00220CD6">
        <w:trPr>
          <w:cantSplit/>
        </w:trPr>
        <w:tc>
          <w:tcPr>
            <w:tcW w:w="1977" w:type="dxa"/>
            <w:shd w:val="clear" w:color="auto" w:fill="D9D9D9"/>
            <w:vAlign w:val="center"/>
          </w:tcPr>
          <w:p w14:paraId="6514E366" w14:textId="77777777" w:rsidR="00F81F72" w:rsidRPr="005D58FD" w:rsidRDefault="00F81F72" w:rsidP="00220CD6">
            <w:pPr>
              <w:pStyle w:val="tekstwtabeliTNR"/>
            </w:pPr>
            <w:r w:rsidRPr="005D58FD">
              <w:t>Udziałowiec</w:t>
            </w:r>
          </w:p>
        </w:tc>
        <w:tc>
          <w:tcPr>
            <w:tcW w:w="7163" w:type="dxa"/>
            <w:gridSpan w:val="3"/>
            <w:vAlign w:val="center"/>
          </w:tcPr>
          <w:p w14:paraId="6D64A56E" w14:textId="77777777" w:rsidR="00F81F72" w:rsidRDefault="00F81F72" w:rsidP="00220CD6">
            <w:pPr>
              <w:pStyle w:val="podpowiedzi"/>
            </w:pPr>
            <w:r>
              <w:t>Wydawca</w:t>
            </w:r>
          </w:p>
        </w:tc>
      </w:tr>
      <w:tr w:rsidR="00F81F72" w14:paraId="0D42A47C" w14:textId="77777777" w:rsidTr="00220CD6">
        <w:trPr>
          <w:cantSplit/>
        </w:trPr>
        <w:tc>
          <w:tcPr>
            <w:tcW w:w="1977" w:type="dxa"/>
            <w:shd w:val="clear" w:color="auto" w:fill="D9D9D9"/>
            <w:vAlign w:val="center"/>
          </w:tcPr>
          <w:p w14:paraId="20A625D7" w14:textId="77777777" w:rsidR="00F81F72" w:rsidRPr="005D58FD" w:rsidRDefault="00F81F72" w:rsidP="00220CD6">
            <w:pPr>
              <w:pStyle w:val="tekstwtabeliTNR"/>
            </w:pPr>
            <w:r w:rsidRPr="005D58FD">
              <w:t>Wymagania powiązane</w:t>
            </w:r>
          </w:p>
        </w:tc>
        <w:tc>
          <w:tcPr>
            <w:tcW w:w="7163" w:type="dxa"/>
            <w:gridSpan w:val="3"/>
            <w:vAlign w:val="center"/>
          </w:tcPr>
          <w:p w14:paraId="2106644D" w14:textId="77777777" w:rsidR="00F81F72" w:rsidRDefault="00F81F72" w:rsidP="00220CD6">
            <w:pPr>
              <w:pStyle w:val="podpowiedzi"/>
            </w:pPr>
            <w:r>
              <w:t>{wymagania zależne i uszczegóławiające – odesłanie poprzez identyfikator}</w:t>
            </w:r>
          </w:p>
        </w:tc>
      </w:tr>
    </w:tbl>
    <w:p w14:paraId="50ACD99A" w14:textId="77777777" w:rsidR="00F81F72" w:rsidRPr="004F2189" w:rsidRDefault="00F81F72" w:rsidP="004F2189"/>
    <w:p w14:paraId="1224B766" w14:textId="77777777" w:rsidR="00606BDC" w:rsidRPr="009B52AE" w:rsidRDefault="00606BDC" w:rsidP="00365051">
      <w:pPr>
        <w:pStyle w:val="Nagwek2"/>
      </w:pPr>
      <w:r w:rsidRPr="009B52AE">
        <w:t>Wymagania na środowisko docelowe</w:t>
      </w:r>
    </w:p>
    <w:p w14:paraId="259C7E5A" w14:textId="77777777" w:rsidR="00606BDC" w:rsidRDefault="00606BDC" w:rsidP="008A30F7">
      <w:pPr>
        <w:pStyle w:val="podpowiedzi"/>
      </w:pPr>
      <w:r>
        <w:t xml:space="preserve">{W jakim środowisku będzie pracować system – o ile jest </w:t>
      </w:r>
      <w:r w:rsidR="00920B0A">
        <w:t>istotne, np. system operacyjny, rodzaje i wersje przeglądarek internetowych, itp</w:t>
      </w:r>
      <w:r>
        <w:t xml:space="preserve">. Może </w:t>
      </w:r>
      <w:r w:rsidR="00EA66FA">
        <w:t>się zdarzyć</w:t>
      </w:r>
      <w:r>
        <w:t>, że na tym etapie użytkownicy i inni udziałowcy nie wyspecyfikują środowiska docelowego.}</w:t>
      </w:r>
    </w:p>
    <w:p w14:paraId="7FA8024E" w14:textId="77777777" w:rsidR="00EA66FA" w:rsidRPr="00EA66FA" w:rsidRDefault="00EA66FA"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F91DA3" w14:paraId="60D653B5" w14:textId="77777777" w:rsidTr="006F5A48">
        <w:trPr>
          <w:cantSplit/>
        </w:trPr>
        <w:tc>
          <w:tcPr>
            <w:tcW w:w="9140" w:type="dxa"/>
            <w:gridSpan w:val="4"/>
            <w:shd w:val="clear" w:color="auto" w:fill="D9D9D9"/>
            <w:vAlign w:val="center"/>
          </w:tcPr>
          <w:p w14:paraId="6B6D72B4" w14:textId="77777777" w:rsidR="00F91DA3" w:rsidRPr="005D58FD" w:rsidRDefault="00F91DA3" w:rsidP="006F5A48">
            <w:pPr>
              <w:pStyle w:val="wpiswtabeli"/>
            </w:pPr>
            <w:r w:rsidRPr="005D58FD">
              <w:t>KARTA WYMAGANIA</w:t>
            </w:r>
          </w:p>
        </w:tc>
      </w:tr>
      <w:tr w:rsidR="00F91DA3" w14:paraId="7D1B171B" w14:textId="77777777" w:rsidTr="006F5A48">
        <w:trPr>
          <w:cantSplit/>
        </w:trPr>
        <w:tc>
          <w:tcPr>
            <w:tcW w:w="1977" w:type="dxa"/>
            <w:shd w:val="clear" w:color="auto" w:fill="D9D9D9"/>
            <w:vAlign w:val="center"/>
          </w:tcPr>
          <w:p w14:paraId="19562B63" w14:textId="77777777" w:rsidR="00F91DA3" w:rsidRPr="005D58FD" w:rsidRDefault="00F91DA3" w:rsidP="006F5A48">
            <w:pPr>
              <w:pStyle w:val="tekstwtabeliTNR"/>
            </w:pPr>
            <w:r w:rsidRPr="005D58FD">
              <w:t>Identyfikator:</w:t>
            </w:r>
          </w:p>
        </w:tc>
        <w:tc>
          <w:tcPr>
            <w:tcW w:w="1975" w:type="dxa"/>
            <w:vAlign w:val="center"/>
          </w:tcPr>
          <w:p w14:paraId="19CB2645" w14:textId="77777777" w:rsidR="00F91DA3" w:rsidRPr="005A5155" w:rsidRDefault="00F91DA3" w:rsidP="006F5A48">
            <w:pPr>
              <w:pStyle w:val="podpowiedzi"/>
            </w:pPr>
            <w:r>
              <w:t xml:space="preserve">{jednoznaczny symbol np. </w:t>
            </w:r>
            <w:r w:rsidR="00784EDB">
              <w:t>ŚD01, ŚD02... lub WŚ01}</w:t>
            </w:r>
          </w:p>
        </w:tc>
        <w:tc>
          <w:tcPr>
            <w:tcW w:w="1406" w:type="dxa"/>
            <w:shd w:val="clear" w:color="auto" w:fill="D9D9D9"/>
            <w:vAlign w:val="center"/>
          </w:tcPr>
          <w:p w14:paraId="2187EC7A" w14:textId="77777777" w:rsidR="00F91DA3" w:rsidRPr="005D58FD" w:rsidRDefault="00EA66FA" w:rsidP="006F5A48">
            <w:pPr>
              <w:pStyle w:val="tekstwtabeliTNR"/>
            </w:pPr>
            <w:r>
              <w:t>Priorytet</w:t>
            </w:r>
            <w:r w:rsidR="00F91DA3" w:rsidRPr="005D58FD">
              <w:t>:</w:t>
            </w:r>
          </w:p>
        </w:tc>
        <w:tc>
          <w:tcPr>
            <w:tcW w:w="3782" w:type="dxa"/>
            <w:vAlign w:val="center"/>
          </w:tcPr>
          <w:p w14:paraId="7687BBC4" w14:textId="77777777" w:rsidR="009671D1" w:rsidRDefault="009671D1" w:rsidP="009671D1">
            <w:pPr>
              <w:pStyle w:val="podpowiedzi"/>
            </w:pPr>
            <w:r>
              <w:t xml:space="preserve">{ważność wymagania, np. wg skali </w:t>
            </w:r>
            <w:proofErr w:type="spellStart"/>
            <w:r>
              <w:t>MoSCoW</w:t>
            </w:r>
            <w:proofErr w:type="spellEnd"/>
            <w:r>
              <w:t>:</w:t>
            </w:r>
          </w:p>
          <w:p w14:paraId="503B37ED" w14:textId="77777777" w:rsidR="009671D1" w:rsidRPr="00100F18" w:rsidRDefault="009671D1" w:rsidP="009671D1">
            <w:pPr>
              <w:pStyle w:val="podpowiedzi"/>
            </w:pPr>
            <w:r w:rsidRPr="009671D1">
              <w:rPr>
                <w:b/>
              </w:rPr>
              <w:t>M</w:t>
            </w:r>
            <w:r w:rsidRPr="00100F18">
              <w:t xml:space="preserve"> – </w:t>
            </w:r>
            <w:proofErr w:type="spellStart"/>
            <w:r w:rsidRPr="00100F18">
              <w:t>must</w:t>
            </w:r>
            <w:proofErr w:type="spellEnd"/>
            <w:r w:rsidRPr="00100F18">
              <w:t xml:space="preserve"> (musi być)</w:t>
            </w:r>
          </w:p>
          <w:p w14:paraId="0ADD6454" w14:textId="77777777" w:rsidR="009671D1" w:rsidRPr="00100F18" w:rsidRDefault="009671D1" w:rsidP="009671D1">
            <w:pPr>
              <w:pStyle w:val="podpowiedzi"/>
            </w:pPr>
            <w:r w:rsidRPr="009671D1">
              <w:rPr>
                <w:b/>
              </w:rPr>
              <w:t>S</w:t>
            </w:r>
            <w:r w:rsidRPr="00100F18">
              <w:t xml:space="preserve"> </w:t>
            </w:r>
            <w:r>
              <w:t>–</w:t>
            </w:r>
            <w:r w:rsidRPr="00100F18">
              <w:t xml:space="preserve"> </w:t>
            </w:r>
            <w:proofErr w:type="spellStart"/>
            <w:r w:rsidRPr="00100F18">
              <w:t>should</w:t>
            </w:r>
            <w:proofErr w:type="spellEnd"/>
            <w:r w:rsidRPr="00100F18">
              <w:t xml:space="preserve"> (powinno być)</w:t>
            </w:r>
          </w:p>
          <w:p w14:paraId="6A5EAD33" w14:textId="77777777" w:rsidR="009671D1" w:rsidRDefault="009671D1" w:rsidP="009671D1">
            <w:pPr>
              <w:pStyle w:val="podpowiedzi"/>
            </w:pPr>
            <w:r w:rsidRPr="009671D1">
              <w:rPr>
                <w:b/>
              </w:rPr>
              <w:t>C</w:t>
            </w:r>
            <w:r>
              <w:t xml:space="preserve"> – </w:t>
            </w:r>
            <w:proofErr w:type="spellStart"/>
            <w:r>
              <w:t>could</w:t>
            </w:r>
            <w:proofErr w:type="spellEnd"/>
            <w:r>
              <w:t xml:space="preserve"> (może być)</w:t>
            </w:r>
          </w:p>
          <w:p w14:paraId="4D2770B1" w14:textId="77777777" w:rsidR="00F91DA3" w:rsidRDefault="009671D1" w:rsidP="009671D1">
            <w:pPr>
              <w:pStyle w:val="podpowiedzi"/>
            </w:pPr>
            <w:r w:rsidRPr="009671D1">
              <w:rPr>
                <w:b/>
              </w:rPr>
              <w:t>W</w:t>
            </w:r>
            <w:r>
              <w:t xml:space="preserve"> – </w:t>
            </w:r>
            <w:proofErr w:type="spellStart"/>
            <w:r>
              <w:t>won’t</w:t>
            </w:r>
            <w:proofErr w:type="spellEnd"/>
            <w:r>
              <w:t xml:space="preserve"> (nie będzie – nie będzie implementowane w danym wydaniu, ale może być rozpatrzone w przyszłości )</w:t>
            </w:r>
            <w:r w:rsidRPr="00100F18">
              <w:t>}</w:t>
            </w:r>
          </w:p>
        </w:tc>
      </w:tr>
      <w:tr w:rsidR="00F91DA3" w14:paraId="1CB8AF09" w14:textId="77777777" w:rsidTr="006F5A48">
        <w:trPr>
          <w:cantSplit/>
        </w:trPr>
        <w:tc>
          <w:tcPr>
            <w:tcW w:w="1977" w:type="dxa"/>
            <w:shd w:val="clear" w:color="auto" w:fill="D9D9D9"/>
            <w:vAlign w:val="center"/>
          </w:tcPr>
          <w:p w14:paraId="13525ABA" w14:textId="77777777" w:rsidR="00F91DA3" w:rsidRPr="005D58FD" w:rsidRDefault="00F91DA3" w:rsidP="006F5A48">
            <w:pPr>
              <w:pStyle w:val="tekstwtabeliTNR"/>
            </w:pPr>
            <w:r w:rsidRPr="005D58FD">
              <w:t>Nazwa</w:t>
            </w:r>
          </w:p>
        </w:tc>
        <w:tc>
          <w:tcPr>
            <w:tcW w:w="7163" w:type="dxa"/>
            <w:gridSpan w:val="3"/>
            <w:vAlign w:val="center"/>
          </w:tcPr>
          <w:p w14:paraId="596F450B" w14:textId="77777777" w:rsidR="00F91DA3" w:rsidRDefault="00F91DA3" w:rsidP="006F5A48">
            <w:pPr>
              <w:pStyle w:val="podpowiedzi"/>
            </w:pPr>
            <w:r>
              <w:t>{krótki opis}</w:t>
            </w:r>
          </w:p>
        </w:tc>
      </w:tr>
      <w:tr w:rsidR="00F91DA3" w14:paraId="3073817F" w14:textId="77777777" w:rsidTr="006F5A48">
        <w:trPr>
          <w:cantSplit/>
        </w:trPr>
        <w:tc>
          <w:tcPr>
            <w:tcW w:w="1977" w:type="dxa"/>
            <w:shd w:val="clear" w:color="auto" w:fill="D9D9D9"/>
            <w:vAlign w:val="center"/>
          </w:tcPr>
          <w:p w14:paraId="741F9F4B" w14:textId="77777777" w:rsidR="00F91DA3" w:rsidRPr="005D58FD" w:rsidRDefault="00F91DA3" w:rsidP="006F5A48">
            <w:pPr>
              <w:pStyle w:val="tekstwtabeliTNR"/>
            </w:pPr>
            <w:r w:rsidRPr="005D58FD">
              <w:t>Opis</w:t>
            </w:r>
          </w:p>
        </w:tc>
        <w:tc>
          <w:tcPr>
            <w:tcW w:w="7163" w:type="dxa"/>
            <w:gridSpan w:val="3"/>
            <w:vAlign w:val="center"/>
          </w:tcPr>
          <w:p w14:paraId="7C2EF4D5" w14:textId="77777777" w:rsidR="00F91DA3" w:rsidRDefault="00F91DA3" w:rsidP="009671D1">
            <w:pPr>
              <w:pStyle w:val="podpowiedzi"/>
            </w:pPr>
            <w:r>
              <w:t>{opis szczegółowy, należy dążyć do tego, żeby wszystkie znane na ten moment szczegóły wymagania zostały wydobyte i wyspecyfikowane}</w:t>
            </w:r>
          </w:p>
        </w:tc>
      </w:tr>
      <w:tr w:rsidR="00D43452" w14:paraId="66A5F547" w14:textId="77777777" w:rsidTr="00DF67CD">
        <w:trPr>
          <w:cantSplit/>
        </w:trPr>
        <w:tc>
          <w:tcPr>
            <w:tcW w:w="1977" w:type="dxa"/>
            <w:shd w:val="clear" w:color="auto" w:fill="D9D9D9"/>
            <w:vAlign w:val="center"/>
          </w:tcPr>
          <w:p w14:paraId="5A3BB130" w14:textId="77777777" w:rsidR="00D43452" w:rsidRDefault="00D43452" w:rsidP="00DF67CD">
            <w:pPr>
              <w:pStyle w:val="tekstwtabeliTNR"/>
            </w:pPr>
            <w:r>
              <w:t>Kryteria akceptacji</w:t>
            </w:r>
          </w:p>
        </w:tc>
        <w:tc>
          <w:tcPr>
            <w:tcW w:w="7163" w:type="dxa"/>
            <w:gridSpan w:val="3"/>
            <w:vAlign w:val="center"/>
          </w:tcPr>
          <w:p w14:paraId="3F09664A" w14:textId="77777777" w:rsidR="00D43452" w:rsidRDefault="00D43452" w:rsidP="00DF67CD">
            <w:pPr>
              <w:pStyle w:val="podpowiedzi"/>
            </w:pPr>
            <w:r w:rsidRPr="00313D1A">
              <w:t xml:space="preserve">Warunki Satysfakcji (Szczegóły dodane </w:t>
            </w:r>
            <w:r>
              <w:t xml:space="preserve">na potrzeby </w:t>
            </w:r>
            <w:r w:rsidRPr="00313D1A">
              <w:t xml:space="preserve"> testów akceptacyjnych)</w:t>
            </w:r>
          </w:p>
        </w:tc>
      </w:tr>
      <w:tr w:rsidR="009671D1" w14:paraId="055743AB" w14:textId="77777777" w:rsidTr="00DF67CD">
        <w:trPr>
          <w:cantSplit/>
        </w:trPr>
        <w:tc>
          <w:tcPr>
            <w:tcW w:w="1977" w:type="dxa"/>
            <w:shd w:val="clear" w:color="auto" w:fill="D9D9D9"/>
            <w:vAlign w:val="center"/>
          </w:tcPr>
          <w:p w14:paraId="07BFA12D" w14:textId="77777777" w:rsidR="009671D1" w:rsidRPr="005D58FD" w:rsidRDefault="009671D1" w:rsidP="00DF67CD">
            <w:pPr>
              <w:pStyle w:val="tekstwtabeliTNR"/>
            </w:pPr>
            <w:r w:rsidRPr="005D58FD">
              <w:t>Udziałowiec</w:t>
            </w:r>
          </w:p>
        </w:tc>
        <w:tc>
          <w:tcPr>
            <w:tcW w:w="7163" w:type="dxa"/>
            <w:gridSpan w:val="3"/>
            <w:vAlign w:val="center"/>
          </w:tcPr>
          <w:p w14:paraId="5D9702E7" w14:textId="77777777" w:rsidR="009671D1" w:rsidRDefault="009671D1" w:rsidP="00DF67CD">
            <w:pPr>
              <w:pStyle w:val="podpowiedzi"/>
            </w:pPr>
            <w:r>
              <w:t>{nazwa udziałowca, który podał wymaganie}</w:t>
            </w:r>
          </w:p>
        </w:tc>
      </w:tr>
      <w:tr w:rsidR="009671D1" w14:paraId="3EE5A4DA" w14:textId="77777777" w:rsidTr="00DF67CD">
        <w:trPr>
          <w:cantSplit/>
        </w:trPr>
        <w:tc>
          <w:tcPr>
            <w:tcW w:w="1977" w:type="dxa"/>
            <w:shd w:val="clear" w:color="auto" w:fill="D9D9D9"/>
            <w:vAlign w:val="center"/>
          </w:tcPr>
          <w:p w14:paraId="7FCBB23C" w14:textId="77777777" w:rsidR="009671D1" w:rsidRPr="005D58FD" w:rsidRDefault="009671D1" w:rsidP="00DF67CD">
            <w:pPr>
              <w:pStyle w:val="tekstwtabeliTNR"/>
            </w:pPr>
            <w:r w:rsidRPr="005D58FD">
              <w:t>Wymagania powiązane</w:t>
            </w:r>
          </w:p>
        </w:tc>
        <w:tc>
          <w:tcPr>
            <w:tcW w:w="7163" w:type="dxa"/>
            <w:gridSpan w:val="3"/>
            <w:vAlign w:val="center"/>
          </w:tcPr>
          <w:p w14:paraId="4481B410" w14:textId="77777777" w:rsidR="009671D1" w:rsidRDefault="009671D1" w:rsidP="00DF67CD">
            <w:pPr>
              <w:pStyle w:val="podpowiedzi"/>
            </w:pPr>
            <w:r>
              <w:t>{wymagania zależne i uszczegóławiające – odesłanie poprzez identyfikator}</w:t>
            </w:r>
          </w:p>
        </w:tc>
      </w:tr>
    </w:tbl>
    <w:p w14:paraId="0AF20D46" w14:textId="77777777" w:rsidR="004F2189" w:rsidRPr="002C0648" w:rsidRDefault="004F2189" w:rsidP="004F2189">
      <w:pPr>
        <w:ind w:firstLine="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4F2189" w14:paraId="63EDE91B" w14:textId="77777777" w:rsidTr="006540B9">
        <w:trPr>
          <w:cantSplit/>
        </w:trPr>
        <w:tc>
          <w:tcPr>
            <w:tcW w:w="9140" w:type="dxa"/>
            <w:gridSpan w:val="4"/>
            <w:shd w:val="clear" w:color="auto" w:fill="D9D9D9"/>
            <w:vAlign w:val="center"/>
          </w:tcPr>
          <w:p w14:paraId="02F3F440" w14:textId="77777777" w:rsidR="004F2189" w:rsidRPr="005D58FD" w:rsidRDefault="004F2189" w:rsidP="006540B9">
            <w:pPr>
              <w:pStyle w:val="wpiswtabeli"/>
            </w:pPr>
            <w:r w:rsidRPr="005D58FD">
              <w:t>KARTA WYMAGANIA</w:t>
            </w:r>
          </w:p>
        </w:tc>
      </w:tr>
      <w:tr w:rsidR="004F2189" w14:paraId="6276731B" w14:textId="77777777" w:rsidTr="006540B9">
        <w:trPr>
          <w:cantSplit/>
        </w:trPr>
        <w:tc>
          <w:tcPr>
            <w:tcW w:w="1977" w:type="dxa"/>
            <w:shd w:val="clear" w:color="auto" w:fill="D9D9D9"/>
            <w:vAlign w:val="center"/>
          </w:tcPr>
          <w:p w14:paraId="391490F2" w14:textId="77777777" w:rsidR="004F2189" w:rsidRPr="005D58FD" w:rsidRDefault="004F2189" w:rsidP="006540B9">
            <w:pPr>
              <w:pStyle w:val="tekstwtabeliTNR"/>
            </w:pPr>
            <w:r w:rsidRPr="005D58FD">
              <w:t>Identyfikator:</w:t>
            </w:r>
          </w:p>
        </w:tc>
        <w:tc>
          <w:tcPr>
            <w:tcW w:w="1975" w:type="dxa"/>
            <w:vAlign w:val="center"/>
          </w:tcPr>
          <w:p w14:paraId="6509601D" w14:textId="77777777" w:rsidR="004F2189" w:rsidRPr="005A5155" w:rsidRDefault="004F2189" w:rsidP="006540B9">
            <w:pPr>
              <w:pStyle w:val="podpowiedzi"/>
            </w:pPr>
            <w:r>
              <w:t>ŚD01</w:t>
            </w:r>
          </w:p>
        </w:tc>
        <w:tc>
          <w:tcPr>
            <w:tcW w:w="1406" w:type="dxa"/>
            <w:shd w:val="clear" w:color="auto" w:fill="D9D9D9"/>
            <w:vAlign w:val="center"/>
          </w:tcPr>
          <w:p w14:paraId="33B92E53" w14:textId="77777777" w:rsidR="004F2189" w:rsidRPr="005D58FD" w:rsidRDefault="004F2189" w:rsidP="006540B9">
            <w:pPr>
              <w:pStyle w:val="tekstwtabeliTNR"/>
            </w:pPr>
            <w:r>
              <w:t>Priorytet</w:t>
            </w:r>
            <w:r w:rsidRPr="005D58FD">
              <w:t>:</w:t>
            </w:r>
          </w:p>
        </w:tc>
        <w:tc>
          <w:tcPr>
            <w:tcW w:w="3782" w:type="dxa"/>
            <w:vAlign w:val="center"/>
          </w:tcPr>
          <w:p w14:paraId="6232EE4E" w14:textId="77777777" w:rsidR="004F2189" w:rsidRPr="00100F18" w:rsidRDefault="004F2189" w:rsidP="006540B9">
            <w:pPr>
              <w:pStyle w:val="podpowiedzi"/>
            </w:pPr>
            <w:r w:rsidRPr="009671D1">
              <w:rPr>
                <w:b/>
              </w:rPr>
              <w:t>M</w:t>
            </w:r>
            <w:r w:rsidRPr="00100F18">
              <w:t xml:space="preserve"> – </w:t>
            </w:r>
            <w:proofErr w:type="spellStart"/>
            <w:r w:rsidRPr="00100F18">
              <w:t>must</w:t>
            </w:r>
            <w:proofErr w:type="spellEnd"/>
            <w:r w:rsidRPr="00100F18">
              <w:t xml:space="preserve"> (musi być)</w:t>
            </w:r>
          </w:p>
          <w:p w14:paraId="56ED2377" w14:textId="77777777" w:rsidR="004F2189" w:rsidRDefault="004F2189" w:rsidP="006540B9">
            <w:pPr>
              <w:pStyle w:val="podpowiedzi"/>
            </w:pPr>
          </w:p>
        </w:tc>
      </w:tr>
      <w:tr w:rsidR="004F2189" w14:paraId="78EFCD4E" w14:textId="77777777" w:rsidTr="006540B9">
        <w:trPr>
          <w:cantSplit/>
        </w:trPr>
        <w:tc>
          <w:tcPr>
            <w:tcW w:w="1977" w:type="dxa"/>
            <w:shd w:val="clear" w:color="auto" w:fill="D9D9D9"/>
            <w:vAlign w:val="center"/>
          </w:tcPr>
          <w:p w14:paraId="752ABBB5" w14:textId="77777777" w:rsidR="004F2189" w:rsidRPr="005D58FD" w:rsidRDefault="004F2189" w:rsidP="006540B9">
            <w:pPr>
              <w:pStyle w:val="tekstwtabeliTNR"/>
            </w:pPr>
            <w:r w:rsidRPr="005D58FD">
              <w:t>Nazwa</w:t>
            </w:r>
          </w:p>
        </w:tc>
        <w:tc>
          <w:tcPr>
            <w:tcW w:w="7163" w:type="dxa"/>
            <w:gridSpan w:val="3"/>
            <w:vAlign w:val="center"/>
          </w:tcPr>
          <w:p w14:paraId="036FF3FC" w14:textId="77777777" w:rsidR="004F2189" w:rsidRDefault="004F2189" w:rsidP="006540B9">
            <w:pPr>
              <w:pStyle w:val="podpowiedzi"/>
            </w:pPr>
            <w:r>
              <w:t>Kompatybilność przeglądarek</w:t>
            </w:r>
          </w:p>
        </w:tc>
      </w:tr>
      <w:tr w:rsidR="004F2189" w14:paraId="07184AD4" w14:textId="77777777" w:rsidTr="006540B9">
        <w:trPr>
          <w:cantSplit/>
        </w:trPr>
        <w:tc>
          <w:tcPr>
            <w:tcW w:w="1977" w:type="dxa"/>
            <w:shd w:val="clear" w:color="auto" w:fill="D9D9D9"/>
            <w:vAlign w:val="center"/>
          </w:tcPr>
          <w:p w14:paraId="22A42379" w14:textId="77777777" w:rsidR="004F2189" w:rsidRPr="005D58FD" w:rsidRDefault="004F2189" w:rsidP="006540B9">
            <w:pPr>
              <w:pStyle w:val="tekstwtabeliTNR"/>
            </w:pPr>
            <w:r w:rsidRPr="005D58FD">
              <w:t>Opis</w:t>
            </w:r>
          </w:p>
        </w:tc>
        <w:tc>
          <w:tcPr>
            <w:tcW w:w="7163" w:type="dxa"/>
            <w:gridSpan w:val="3"/>
            <w:vAlign w:val="center"/>
          </w:tcPr>
          <w:p w14:paraId="0DF18F6F" w14:textId="77777777" w:rsidR="004F2189" w:rsidRDefault="004F2189" w:rsidP="006540B9">
            <w:pPr>
              <w:pStyle w:val="podpowiedzi"/>
            </w:pPr>
            <w:r>
              <w:t>Produkt końcowy musi być kompatybilny na większość przeglądarek</w:t>
            </w:r>
          </w:p>
        </w:tc>
      </w:tr>
      <w:tr w:rsidR="004F2189" w14:paraId="4209F870" w14:textId="77777777" w:rsidTr="006540B9">
        <w:trPr>
          <w:cantSplit/>
        </w:trPr>
        <w:tc>
          <w:tcPr>
            <w:tcW w:w="1977" w:type="dxa"/>
            <w:shd w:val="clear" w:color="auto" w:fill="D9D9D9"/>
            <w:vAlign w:val="center"/>
          </w:tcPr>
          <w:p w14:paraId="49FB4EA7" w14:textId="77777777" w:rsidR="004F2189" w:rsidRDefault="004F2189" w:rsidP="006540B9">
            <w:pPr>
              <w:pStyle w:val="tekstwtabeliTNR"/>
            </w:pPr>
            <w:r>
              <w:t>Kryteria akceptacji</w:t>
            </w:r>
          </w:p>
        </w:tc>
        <w:tc>
          <w:tcPr>
            <w:tcW w:w="7163" w:type="dxa"/>
            <w:gridSpan w:val="3"/>
            <w:vAlign w:val="center"/>
          </w:tcPr>
          <w:p w14:paraId="490539E1" w14:textId="77777777" w:rsidR="004F2189" w:rsidRDefault="004F2189" w:rsidP="006540B9">
            <w:pPr>
              <w:pStyle w:val="podpowiedzi"/>
            </w:pPr>
            <w:r>
              <w:t>Gra ma być kompatybilna z przeglądarkami:</w:t>
            </w:r>
          </w:p>
          <w:p w14:paraId="688A4514" w14:textId="77777777" w:rsidR="004F2189" w:rsidRDefault="004F2189" w:rsidP="004F2189">
            <w:pPr>
              <w:numPr>
                <w:ilvl w:val="0"/>
                <w:numId w:val="44"/>
              </w:numPr>
            </w:pPr>
            <w:r>
              <w:t>Chrome</w:t>
            </w:r>
            <w:r w:rsidR="006802A6">
              <w:t xml:space="preserve"> </w:t>
            </w:r>
            <w:r w:rsidR="006802A6" w:rsidRPr="006802A6">
              <w:t>78.0.3904.70</w:t>
            </w:r>
          </w:p>
          <w:p w14:paraId="1B88F007" w14:textId="77777777" w:rsidR="004F2189" w:rsidRDefault="004F2189" w:rsidP="004F2189">
            <w:pPr>
              <w:numPr>
                <w:ilvl w:val="0"/>
                <w:numId w:val="44"/>
              </w:numPr>
            </w:pPr>
            <w:r>
              <w:t>Mozilla</w:t>
            </w:r>
            <w:r w:rsidR="006802A6">
              <w:t xml:space="preserve"> </w:t>
            </w:r>
            <w:r w:rsidR="006802A6" w:rsidRPr="006802A6">
              <w:t>70.0</w:t>
            </w:r>
          </w:p>
          <w:p w14:paraId="6F6CF543" w14:textId="77777777" w:rsidR="004F2189" w:rsidRPr="002D7D12" w:rsidRDefault="004F2189" w:rsidP="004F2189">
            <w:pPr>
              <w:numPr>
                <w:ilvl w:val="0"/>
                <w:numId w:val="44"/>
              </w:numPr>
            </w:pPr>
            <w:r>
              <w:t>Opera</w:t>
            </w:r>
            <w:r w:rsidR="006802A6">
              <w:t xml:space="preserve"> </w:t>
            </w:r>
            <w:r w:rsidR="006802A6">
              <w:rPr>
                <w:rFonts w:ascii="Arial" w:hAnsi="Arial" w:cs="Arial"/>
                <w:color w:val="222222"/>
                <w:sz w:val="21"/>
                <w:szCs w:val="21"/>
                <w:shd w:val="clear" w:color="auto" w:fill="FFFFFF"/>
              </w:rPr>
              <w:t>64</w:t>
            </w:r>
          </w:p>
        </w:tc>
      </w:tr>
      <w:tr w:rsidR="004F2189" w14:paraId="37F1299C" w14:textId="77777777" w:rsidTr="006540B9">
        <w:trPr>
          <w:cantSplit/>
        </w:trPr>
        <w:tc>
          <w:tcPr>
            <w:tcW w:w="1977" w:type="dxa"/>
            <w:shd w:val="clear" w:color="auto" w:fill="D9D9D9"/>
            <w:vAlign w:val="center"/>
          </w:tcPr>
          <w:p w14:paraId="138CA626" w14:textId="77777777" w:rsidR="004F2189" w:rsidRPr="005D58FD" w:rsidRDefault="004F2189" w:rsidP="006540B9">
            <w:pPr>
              <w:pStyle w:val="tekstwtabeliTNR"/>
            </w:pPr>
            <w:r w:rsidRPr="005D58FD">
              <w:t>Udziałowiec</w:t>
            </w:r>
          </w:p>
        </w:tc>
        <w:tc>
          <w:tcPr>
            <w:tcW w:w="7163" w:type="dxa"/>
            <w:gridSpan w:val="3"/>
            <w:vAlign w:val="center"/>
          </w:tcPr>
          <w:p w14:paraId="15CEC1E5" w14:textId="77777777" w:rsidR="004F2189" w:rsidRDefault="004F2189" w:rsidP="006540B9">
            <w:pPr>
              <w:pStyle w:val="podpowiedzi"/>
            </w:pPr>
            <w:r>
              <w:t>Wydawca</w:t>
            </w:r>
          </w:p>
        </w:tc>
      </w:tr>
      <w:tr w:rsidR="004F2189" w14:paraId="71BAB16E" w14:textId="77777777" w:rsidTr="006540B9">
        <w:trPr>
          <w:cantSplit/>
        </w:trPr>
        <w:tc>
          <w:tcPr>
            <w:tcW w:w="1977" w:type="dxa"/>
            <w:shd w:val="clear" w:color="auto" w:fill="D9D9D9"/>
            <w:vAlign w:val="center"/>
          </w:tcPr>
          <w:p w14:paraId="39D62116" w14:textId="77777777" w:rsidR="004F2189" w:rsidRPr="005D58FD" w:rsidRDefault="004F2189" w:rsidP="006540B9">
            <w:pPr>
              <w:pStyle w:val="tekstwtabeliTNR"/>
            </w:pPr>
            <w:r w:rsidRPr="005D58FD">
              <w:lastRenderedPageBreak/>
              <w:t>Wymagania powiązane</w:t>
            </w:r>
          </w:p>
        </w:tc>
        <w:tc>
          <w:tcPr>
            <w:tcW w:w="7163" w:type="dxa"/>
            <w:gridSpan w:val="3"/>
            <w:vAlign w:val="center"/>
          </w:tcPr>
          <w:p w14:paraId="66C0138B" w14:textId="77777777" w:rsidR="004F2189" w:rsidRDefault="004F2189" w:rsidP="006540B9">
            <w:pPr>
              <w:pStyle w:val="podpowiedzi"/>
            </w:pPr>
            <w:r>
              <w:t>{wymagania zależne i uszczegóławiające – odesłanie poprzez identyfikator}</w:t>
            </w:r>
          </w:p>
        </w:tc>
      </w:tr>
    </w:tbl>
    <w:p w14:paraId="2235C56B" w14:textId="77777777" w:rsidR="004F2189" w:rsidRDefault="004F2189" w:rsidP="004F2189">
      <w:pPr>
        <w:pStyle w:val="Nagwek1"/>
        <w:numPr>
          <w:ilvl w:val="0"/>
          <w:numId w:val="0"/>
        </w:numPr>
        <w:ind w:left="432"/>
      </w:pPr>
    </w:p>
    <w:p w14:paraId="03E3687A" w14:textId="77777777" w:rsidR="004F2189" w:rsidRDefault="004F2189" w:rsidP="004F2189">
      <w:pPr>
        <w:pStyle w:val="Nagwek1"/>
        <w:numPr>
          <w:ilvl w:val="0"/>
          <w:numId w:val="0"/>
        </w:numPr>
        <w:ind w:left="432"/>
      </w:pPr>
    </w:p>
    <w:p w14:paraId="462BB230" w14:textId="77777777" w:rsidR="00437B3D" w:rsidRDefault="00437B3D" w:rsidP="004F2189">
      <w:pPr>
        <w:pStyle w:val="Nagwek1"/>
      </w:pPr>
      <w:r>
        <w:t>Odwołania do literatury</w:t>
      </w:r>
    </w:p>
    <w:p w14:paraId="155FB92D" w14:textId="77777777" w:rsidR="002A463E" w:rsidRPr="002A463E" w:rsidRDefault="00437B3D" w:rsidP="002A463E">
      <w:pPr>
        <w:pStyle w:val="podpowiedzi"/>
      </w:pPr>
      <w:r>
        <w:t>{Lista przywoływanych pozycji literowych, ponumerowanych lub z przydzielonymi identyfikatorami; w treści właściwej dokumentu posługujemy się wyłącznie numerami/ identyfikatorami do wskazania źródła treści. Usunąć jeśli nie dotyczy.}</w:t>
      </w:r>
    </w:p>
    <w:p w14:paraId="144FAFBE" w14:textId="77777777" w:rsidR="00437B3D" w:rsidRPr="00437B3D" w:rsidRDefault="00437B3D" w:rsidP="00EA456B">
      <w:pPr>
        <w:pStyle w:val="Nagwek1"/>
      </w:pPr>
      <w:r>
        <w:t>Załączniki</w:t>
      </w:r>
    </w:p>
    <w:sectPr w:rsidR="00437B3D" w:rsidRPr="00437B3D" w:rsidSect="00BD503A">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418" w:left="1134" w:header="397" w:footer="720"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81A67" w14:textId="77777777" w:rsidR="00CF0B4C" w:rsidRDefault="00CF0B4C">
      <w:r>
        <w:separator/>
      </w:r>
    </w:p>
  </w:endnote>
  <w:endnote w:type="continuationSeparator" w:id="0">
    <w:p w14:paraId="3C35836E" w14:textId="77777777" w:rsidR="00CF0B4C" w:rsidRDefault="00CF0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ivaldi">
    <w:altName w:val="Vivaldi"/>
    <w:charset w:val="00"/>
    <w:family w:val="script"/>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1F4B3" w14:textId="77777777" w:rsidR="006540B9" w:rsidRDefault="006540B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FC90A" w14:textId="77777777" w:rsidR="006540B9" w:rsidRPr="0032512D" w:rsidRDefault="006540B9" w:rsidP="00613487">
    <w:pPr>
      <w:pStyle w:val="Stopka"/>
      <w:pBdr>
        <w:top w:val="single" w:sz="4" w:space="1" w:color="000000"/>
      </w:pBdr>
      <w:tabs>
        <w:tab w:val="clear" w:pos="9072"/>
        <w:tab w:val="center" w:pos="7938"/>
      </w:tabs>
      <w:ind w:firstLine="0"/>
    </w:pPr>
    <w:r>
      <w:rPr>
        <w:rStyle w:val="Numerstrony"/>
        <w:rFonts w:cs="Arial"/>
        <w:sz w:val="16"/>
      </w:rPr>
      <w:fldChar w:fldCharType="begin"/>
    </w:r>
    <w:r>
      <w:rPr>
        <w:rStyle w:val="Numerstrony"/>
        <w:rFonts w:cs="Arial"/>
        <w:sz w:val="16"/>
      </w:rPr>
      <w:instrText xml:space="preserve"> FILENAME </w:instrText>
    </w:r>
    <w:r>
      <w:rPr>
        <w:rStyle w:val="Numerstrony"/>
        <w:rFonts w:cs="Arial"/>
        <w:sz w:val="16"/>
      </w:rPr>
      <w:fldChar w:fldCharType="separate"/>
    </w:r>
    <w:r>
      <w:rPr>
        <w:rStyle w:val="Numerstrony"/>
        <w:rFonts w:cs="Arial"/>
        <w:noProof/>
        <w:sz w:val="16"/>
      </w:rPr>
      <w:t>03_SWS-GrA(XYZ)_v0.docx</w:t>
    </w:r>
    <w:r>
      <w:rPr>
        <w:rStyle w:val="Numerstrony"/>
        <w:rFonts w:ascii="Arial" w:hAnsi="Arial" w:cs="Arial"/>
        <w:sz w:val="16"/>
      </w:rPr>
      <w:fldChar w:fldCharType="end"/>
    </w:r>
    <w:r>
      <w:rPr>
        <w:rStyle w:val="Numerstrony"/>
        <w:rFonts w:ascii="Arial" w:hAnsi="Arial" w:cs="Arial"/>
        <w:sz w:val="16"/>
      </w:rPr>
      <w:t xml:space="preserve"> </w:t>
    </w:r>
    <w:r>
      <w:rPr>
        <w:rFonts w:ascii="Arial" w:hAnsi="Arial" w:cs="Arial"/>
        <w:sz w:val="16"/>
      </w:rPr>
      <w:tab/>
    </w:r>
    <w:r>
      <w:rPr>
        <w:rStyle w:val="Numerstrony"/>
        <w:rFonts w:cs="Arial"/>
        <w:sz w:val="16"/>
      </w:rPr>
      <w:fldChar w:fldCharType="begin"/>
    </w:r>
    <w:r>
      <w:rPr>
        <w:rStyle w:val="Numerstrony"/>
        <w:rFonts w:cs="Arial"/>
        <w:sz w:val="16"/>
      </w:rPr>
      <w:instrText xml:space="preserve"> PAGE </w:instrText>
    </w:r>
    <w:r>
      <w:rPr>
        <w:rStyle w:val="Numerstrony"/>
        <w:rFonts w:cs="Arial"/>
        <w:sz w:val="16"/>
      </w:rPr>
      <w:fldChar w:fldCharType="separate"/>
    </w:r>
    <w:r>
      <w:rPr>
        <w:rStyle w:val="Numerstrony"/>
        <w:rFonts w:cs="Arial"/>
        <w:sz w:val="16"/>
      </w:rPr>
      <w:t>1</w:t>
    </w:r>
    <w:r>
      <w:rPr>
        <w:rStyle w:val="Numerstrony"/>
        <w:rFonts w:ascii="Arial" w:hAnsi="Arial" w:cs="Arial"/>
        <w:sz w:val="16"/>
      </w:rPr>
      <w:fldChar w:fldCharType="end"/>
    </w:r>
    <w:r>
      <w:rPr>
        <w:rStyle w:val="Numerstrony"/>
        <w:rFonts w:ascii="Arial" w:hAnsi="Arial" w:cs="Arial"/>
        <w:sz w:val="16"/>
      </w:rPr>
      <w:t xml:space="preserve"> / </w:t>
    </w:r>
    <w:r>
      <w:rPr>
        <w:rStyle w:val="Numerstrony"/>
        <w:rFonts w:cs="Arial"/>
        <w:sz w:val="16"/>
      </w:rPr>
      <w:fldChar w:fldCharType="begin"/>
    </w:r>
    <w:r>
      <w:rPr>
        <w:rStyle w:val="Numerstrony"/>
        <w:rFonts w:cs="Arial"/>
        <w:sz w:val="16"/>
      </w:rPr>
      <w:instrText xml:space="preserve"> NUMPAGES \*Arabic </w:instrText>
    </w:r>
    <w:r>
      <w:rPr>
        <w:rStyle w:val="Numerstrony"/>
        <w:rFonts w:cs="Arial"/>
        <w:sz w:val="16"/>
      </w:rPr>
      <w:fldChar w:fldCharType="separate"/>
    </w:r>
    <w:r>
      <w:rPr>
        <w:rStyle w:val="Numerstrony"/>
        <w:rFonts w:cs="Arial"/>
        <w:sz w:val="16"/>
      </w:rPr>
      <w:t>1</w:t>
    </w:r>
    <w:r>
      <w:rPr>
        <w:rStyle w:val="Numerstrony"/>
        <w:rFonts w:ascii="Arial" w:hAnsi="Arial" w:cs="Arial"/>
        <w:sz w:val="16"/>
      </w:rPr>
      <w:fldChar w:fldCharType="end"/>
    </w:r>
    <w:r>
      <w:rPr>
        <w:rStyle w:val="Numerstrony"/>
        <w:rFonts w:ascii="Arial" w:hAnsi="Arial" w:cs="Arial"/>
        <w:sz w:val="16"/>
      </w:rPr>
      <w:tab/>
      <w:t xml:space="preserve">Data ostatniego wydruku: </w:t>
    </w:r>
    <w:r>
      <w:rPr>
        <w:rStyle w:val="Numerstrony"/>
        <w:rFonts w:ascii="Arial" w:hAnsi="Arial" w:cs="Arial"/>
        <w:sz w:val="16"/>
      </w:rPr>
      <w:fldChar w:fldCharType="begin"/>
    </w:r>
    <w:r>
      <w:rPr>
        <w:rStyle w:val="Numerstrony"/>
        <w:rFonts w:ascii="Arial" w:hAnsi="Arial" w:cs="Arial"/>
        <w:sz w:val="16"/>
      </w:rPr>
      <w:instrText xml:space="preserve"> PRINTDATE  \@ "dd MMM yyyy HH:mm" </w:instrText>
    </w:r>
    <w:r>
      <w:rPr>
        <w:rStyle w:val="Numerstrony"/>
        <w:rFonts w:ascii="Arial" w:hAnsi="Arial" w:cs="Arial"/>
        <w:sz w:val="16"/>
      </w:rPr>
      <w:fldChar w:fldCharType="separate"/>
    </w:r>
    <w:r>
      <w:rPr>
        <w:rStyle w:val="Numerstrony"/>
        <w:rFonts w:ascii="Arial" w:hAnsi="Arial" w:cs="Arial"/>
        <w:noProof/>
        <w:sz w:val="16"/>
      </w:rPr>
      <w:t>10 mar 2019 09:40</w:t>
    </w:r>
    <w:r>
      <w:rPr>
        <w:rStyle w:val="Numerstrony"/>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B5D7E" w14:textId="77777777" w:rsidR="006540B9" w:rsidRDefault="006540B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F198D" w14:textId="77777777" w:rsidR="00CF0B4C" w:rsidRDefault="00CF0B4C">
      <w:r>
        <w:separator/>
      </w:r>
    </w:p>
  </w:footnote>
  <w:footnote w:type="continuationSeparator" w:id="0">
    <w:p w14:paraId="37657B79" w14:textId="77777777" w:rsidR="00CF0B4C" w:rsidRDefault="00CF0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D601" w14:textId="77777777" w:rsidR="006540B9" w:rsidRDefault="006540B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6A29F" w14:textId="77777777" w:rsidR="006540B9" w:rsidRPr="00BD503A" w:rsidRDefault="006540B9" w:rsidP="00BD503A">
    <w:pPr>
      <w:pStyle w:val="Nagwek"/>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CABAF" w14:textId="77777777" w:rsidR="006540B9" w:rsidRPr="002A463E" w:rsidRDefault="006540B9" w:rsidP="002A463E">
    <w:pPr>
      <w:pStyle w:val="Tekstpodstawowy2"/>
      <w:spacing w:line="240" w:lineRule="auto"/>
      <w:rPr>
        <w:rFonts w:ascii="Courier New" w:hAnsi="Courier New" w:cs="Courier New"/>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4121"/>
    <w:multiLevelType w:val="multilevel"/>
    <w:tmpl w:val="819A5086"/>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 w15:restartNumberingAfterBreak="0">
    <w:nsid w:val="0B4F16E4"/>
    <w:multiLevelType w:val="hybridMultilevel"/>
    <w:tmpl w:val="21A8782A"/>
    <w:lvl w:ilvl="0" w:tplc="0415000F">
      <w:start w:val="1"/>
      <w:numFmt w:val="decimal"/>
      <w:lvlText w:val="%1."/>
      <w:lvlJc w:val="left"/>
      <w:pPr>
        <w:tabs>
          <w:tab w:val="num" w:pos="720"/>
        </w:tabs>
        <w:ind w:left="720" w:hanging="360"/>
      </w:pPr>
    </w:lvl>
    <w:lvl w:ilvl="1" w:tplc="6AA0EB9C">
      <w:start w:val="1"/>
      <w:numFmt w:val="bullet"/>
      <w:lvlText w:val="-"/>
      <w:lvlJc w:val="left"/>
      <w:pPr>
        <w:tabs>
          <w:tab w:val="num" w:pos="1440"/>
        </w:tabs>
        <w:ind w:left="1440" w:hanging="360"/>
      </w:pPr>
      <w:rPr>
        <w:rFonts w:ascii="Times New Roman" w:eastAsia="Times New Roman" w:hAnsi="Times New Roman"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14117FEA"/>
    <w:multiLevelType w:val="multilevel"/>
    <w:tmpl w:val="33C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55D6C"/>
    <w:multiLevelType w:val="hybridMultilevel"/>
    <w:tmpl w:val="75A84D30"/>
    <w:lvl w:ilvl="0" w:tplc="04150001">
      <w:start w:val="1"/>
      <w:numFmt w:val="bullet"/>
      <w:lvlText w:val=""/>
      <w:lvlJc w:val="left"/>
      <w:pPr>
        <w:ind w:left="1077" w:hanging="360"/>
      </w:pPr>
      <w:rPr>
        <w:rFonts w:ascii="Symbol" w:hAnsi="Symbol" w:hint="default"/>
      </w:rPr>
    </w:lvl>
    <w:lvl w:ilvl="1" w:tplc="04150003">
      <w:start w:val="1"/>
      <w:numFmt w:val="bullet"/>
      <w:lvlText w:val="o"/>
      <w:lvlJc w:val="left"/>
      <w:pPr>
        <w:ind w:left="1797" w:hanging="360"/>
      </w:pPr>
      <w:rPr>
        <w:rFonts w:ascii="Courier New" w:hAnsi="Courier New" w:cs="Courier New" w:hint="default"/>
      </w:rPr>
    </w:lvl>
    <w:lvl w:ilvl="2" w:tplc="04150005">
      <w:start w:val="1"/>
      <w:numFmt w:val="bullet"/>
      <w:lvlText w:val=""/>
      <w:lvlJc w:val="left"/>
      <w:pPr>
        <w:ind w:left="2517" w:hanging="360"/>
      </w:pPr>
      <w:rPr>
        <w:rFonts w:ascii="Wingdings" w:hAnsi="Wingdings" w:hint="default"/>
      </w:rPr>
    </w:lvl>
    <w:lvl w:ilvl="3" w:tplc="04150001">
      <w:start w:val="1"/>
      <w:numFmt w:val="bullet"/>
      <w:lvlText w:val=""/>
      <w:lvlJc w:val="left"/>
      <w:pPr>
        <w:ind w:left="3237" w:hanging="360"/>
      </w:pPr>
      <w:rPr>
        <w:rFonts w:ascii="Symbol" w:hAnsi="Symbol" w:hint="default"/>
      </w:rPr>
    </w:lvl>
    <w:lvl w:ilvl="4" w:tplc="04150003">
      <w:start w:val="1"/>
      <w:numFmt w:val="bullet"/>
      <w:lvlText w:val="o"/>
      <w:lvlJc w:val="left"/>
      <w:pPr>
        <w:ind w:left="3957" w:hanging="360"/>
      </w:pPr>
      <w:rPr>
        <w:rFonts w:ascii="Courier New" w:hAnsi="Courier New" w:cs="Courier New" w:hint="default"/>
      </w:rPr>
    </w:lvl>
    <w:lvl w:ilvl="5" w:tplc="04150005">
      <w:start w:val="1"/>
      <w:numFmt w:val="bullet"/>
      <w:lvlText w:val=""/>
      <w:lvlJc w:val="left"/>
      <w:pPr>
        <w:ind w:left="4677" w:hanging="360"/>
      </w:pPr>
      <w:rPr>
        <w:rFonts w:ascii="Wingdings" w:hAnsi="Wingdings" w:hint="default"/>
      </w:rPr>
    </w:lvl>
    <w:lvl w:ilvl="6" w:tplc="0415000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 w15:restartNumberingAfterBreak="0">
    <w:nsid w:val="25D105D5"/>
    <w:multiLevelType w:val="hybridMultilevel"/>
    <w:tmpl w:val="BF3AB6A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15:restartNumberingAfterBreak="0">
    <w:nsid w:val="3391016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8AA0C4D"/>
    <w:multiLevelType w:val="hybridMultilevel"/>
    <w:tmpl w:val="22E4D998"/>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7" w15:restartNumberingAfterBreak="0">
    <w:nsid w:val="3D2042B1"/>
    <w:multiLevelType w:val="hybridMultilevel"/>
    <w:tmpl w:val="B2A62594"/>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3D2B63BC"/>
    <w:multiLevelType w:val="hybridMultilevel"/>
    <w:tmpl w:val="DCCAB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11210D9"/>
    <w:multiLevelType w:val="hybridMultilevel"/>
    <w:tmpl w:val="C99C04CC"/>
    <w:lvl w:ilvl="0" w:tplc="472CB0F4">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5CB145CF"/>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2A108C1"/>
    <w:multiLevelType w:val="multilevel"/>
    <w:tmpl w:val="4F782C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08A3C56"/>
    <w:multiLevelType w:val="hybridMultilevel"/>
    <w:tmpl w:val="C7BC17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15:restartNumberingAfterBreak="0">
    <w:nsid w:val="7AB07DB7"/>
    <w:multiLevelType w:val="singleLevel"/>
    <w:tmpl w:val="50A432E2"/>
    <w:lvl w:ilvl="0">
      <w:numFmt w:val="bullet"/>
      <w:lvlText w:val="-"/>
      <w:lvlJc w:val="left"/>
      <w:pPr>
        <w:tabs>
          <w:tab w:val="num" w:pos="360"/>
        </w:tabs>
        <w:ind w:left="360" w:hanging="360"/>
      </w:pPr>
      <w:rPr>
        <w:rFonts w:ascii="Times New Roman" w:hAnsi="Times New Roman" w:hint="default"/>
      </w:rPr>
    </w:lvl>
  </w:abstractNum>
  <w:abstractNum w:abstractNumId="14" w15:restartNumberingAfterBreak="0">
    <w:nsid w:val="7C2D1ADF"/>
    <w:multiLevelType w:val="hybridMultilevel"/>
    <w:tmpl w:val="43161A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1"/>
  </w:num>
  <w:num w:numId="5">
    <w:abstractNumId w:val="0"/>
  </w:num>
  <w:num w:numId="6">
    <w:abstractNumId w:val="0"/>
  </w:num>
  <w:num w:numId="7">
    <w:abstractNumId w:val="10"/>
  </w:num>
  <w:num w:numId="8">
    <w:abstractNumId w:val="11"/>
  </w:num>
  <w:num w:numId="9">
    <w:abstractNumId w:val="11"/>
  </w:num>
  <w:num w:numId="10">
    <w:abstractNumId w:val="11"/>
  </w:num>
  <w:num w:numId="11">
    <w:abstractNumId w:val="0"/>
  </w:num>
  <w:num w:numId="12">
    <w:abstractNumId w:val="9"/>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8"/>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
  </w:num>
  <w:num w:numId="42">
    <w:abstractNumId w:val="6"/>
  </w:num>
  <w:num w:numId="43">
    <w:abstractNumId w:val="1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58FD"/>
    <w:rsid w:val="00000E03"/>
    <w:rsid w:val="000040C8"/>
    <w:rsid w:val="00010A98"/>
    <w:rsid w:val="00025A94"/>
    <w:rsid w:val="00031875"/>
    <w:rsid w:val="0003780E"/>
    <w:rsid w:val="0005577F"/>
    <w:rsid w:val="00063AE6"/>
    <w:rsid w:val="00063D0C"/>
    <w:rsid w:val="00064FBF"/>
    <w:rsid w:val="00065B0C"/>
    <w:rsid w:val="000818C2"/>
    <w:rsid w:val="000C07A2"/>
    <w:rsid w:val="000C6200"/>
    <w:rsid w:val="000E1AAC"/>
    <w:rsid w:val="00100F18"/>
    <w:rsid w:val="001010C5"/>
    <w:rsid w:val="00151458"/>
    <w:rsid w:val="00165433"/>
    <w:rsid w:val="001663D9"/>
    <w:rsid w:val="00173C8F"/>
    <w:rsid w:val="00180FBF"/>
    <w:rsid w:val="0019753E"/>
    <w:rsid w:val="001A0338"/>
    <w:rsid w:val="001A2C7E"/>
    <w:rsid w:val="001B0F90"/>
    <w:rsid w:val="001B18CC"/>
    <w:rsid w:val="001B53F5"/>
    <w:rsid w:val="001C64A8"/>
    <w:rsid w:val="001D7BBB"/>
    <w:rsid w:val="001D7EAB"/>
    <w:rsid w:val="001E75B4"/>
    <w:rsid w:val="001F4505"/>
    <w:rsid w:val="00204C06"/>
    <w:rsid w:val="00204F59"/>
    <w:rsid w:val="00237CBA"/>
    <w:rsid w:val="00244166"/>
    <w:rsid w:val="00250667"/>
    <w:rsid w:val="00284D78"/>
    <w:rsid w:val="002A0E68"/>
    <w:rsid w:val="002A463E"/>
    <w:rsid w:val="002A4A46"/>
    <w:rsid w:val="002B2018"/>
    <w:rsid w:val="002C5331"/>
    <w:rsid w:val="0032512D"/>
    <w:rsid w:val="00336F74"/>
    <w:rsid w:val="0034003C"/>
    <w:rsid w:val="00342FB9"/>
    <w:rsid w:val="00343996"/>
    <w:rsid w:val="00351474"/>
    <w:rsid w:val="00351C9C"/>
    <w:rsid w:val="00365051"/>
    <w:rsid w:val="003971B9"/>
    <w:rsid w:val="003C1082"/>
    <w:rsid w:val="003D2CA3"/>
    <w:rsid w:val="003D30A2"/>
    <w:rsid w:val="003D646E"/>
    <w:rsid w:val="0041297A"/>
    <w:rsid w:val="004177D8"/>
    <w:rsid w:val="004337E7"/>
    <w:rsid w:val="00437B3D"/>
    <w:rsid w:val="00456ED0"/>
    <w:rsid w:val="00462F79"/>
    <w:rsid w:val="004774AE"/>
    <w:rsid w:val="00481B5F"/>
    <w:rsid w:val="004B20B2"/>
    <w:rsid w:val="004D5671"/>
    <w:rsid w:val="004E7F9F"/>
    <w:rsid w:val="004F2189"/>
    <w:rsid w:val="00516960"/>
    <w:rsid w:val="005214D3"/>
    <w:rsid w:val="00537D0F"/>
    <w:rsid w:val="005558AD"/>
    <w:rsid w:val="00561969"/>
    <w:rsid w:val="00563E25"/>
    <w:rsid w:val="005731F7"/>
    <w:rsid w:val="00580F5E"/>
    <w:rsid w:val="00585BFF"/>
    <w:rsid w:val="00593717"/>
    <w:rsid w:val="00597519"/>
    <w:rsid w:val="005A5155"/>
    <w:rsid w:val="005B46AD"/>
    <w:rsid w:val="005D58FD"/>
    <w:rsid w:val="005F6DE4"/>
    <w:rsid w:val="00602EFA"/>
    <w:rsid w:val="00603648"/>
    <w:rsid w:val="006068B2"/>
    <w:rsid w:val="00606BDC"/>
    <w:rsid w:val="00613487"/>
    <w:rsid w:val="006540B9"/>
    <w:rsid w:val="006802A6"/>
    <w:rsid w:val="00685969"/>
    <w:rsid w:val="006A6E19"/>
    <w:rsid w:val="006B1F24"/>
    <w:rsid w:val="006F5A48"/>
    <w:rsid w:val="00704793"/>
    <w:rsid w:val="00742BCF"/>
    <w:rsid w:val="00747416"/>
    <w:rsid w:val="00750A41"/>
    <w:rsid w:val="00774D3F"/>
    <w:rsid w:val="00776882"/>
    <w:rsid w:val="00784EDB"/>
    <w:rsid w:val="0079781C"/>
    <w:rsid w:val="007A3A85"/>
    <w:rsid w:val="007A7541"/>
    <w:rsid w:val="007E2B87"/>
    <w:rsid w:val="007F2907"/>
    <w:rsid w:val="007F71C3"/>
    <w:rsid w:val="008023A9"/>
    <w:rsid w:val="00821499"/>
    <w:rsid w:val="00821F1C"/>
    <w:rsid w:val="00834FC8"/>
    <w:rsid w:val="008479A0"/>
    <w:rsid w:val="00852C37"/>
    <w:rsid w:val="00881522"/>
    <w:rsid w:val="008A30F7"/>
    <w:rsid w:val="008A7243"/>
    <w:rsid w:val="008B0353"/>
    <w:rsid w:val="008E0427"/>
    <w:rsid w:val="008E2F82"/>
    <w:rsid w:val="008F365F"/>
    <w:rsid w:val="00920B0A"/>
    <w:rsid w:val="0092175D"/>
    <w:rsid w:val="00923B6A"/>
    <w:rsid w:val="009325E0"/>
    <w:rsid w:val="00940366"/>
    <w:rsid w:val="009671D1"/>
    <w:rsid w:val="00970065"/>
    <w:rsid w:val="009949CF"/>
    <w:rsid w:val="009A47A0"/>
    <w:rsid w:val="009B52AE"/>
    <w:rsid w:val="009C4FF7"/>
    <w:rsid w:val="00A00997"/>
    <w:rsid w:val="00A27180"/>
    <w:rsid w:val="00A32660"/>
    <w:rsid w:val="00A35CB2"/>
    <w:rsid w:val="00A43E32"/>
    <w:rsid w:val="00A52392"/>
    <w:rsid w:val="00A75153"/>
    <w:rsid w:val="00A76465"/>
    <w:rsid w:val="00A7646E"/>
    <w:rsid w:val="00A76ADD"/>
    <w:rsid w:val="00A7702C"/>
    <w:rsid w:val="00A85047"/>
    <w:rsid w:val="00AA5B36"/>
    <w:rsid w:val="00AC04D3"/>
    <w:rsid w:val="00AC1977"/>
    <w:rsid w:val="00AE69F0"/>
    <w:rsid w:val="00B32879"/>
    <w:rsid w:val="00B4045D"/>
    <w:rsid w:val="00B41478"/>
    <w:rsid w:val="00B64A5A"/>
    <w:rsid w:val="00B67D35"/>
    <w:rsid w:val="00B95BE9"/>
    <w:rsid w:val="00B97709"/>
    <w:rsid w:val="00BB309C"/>
    <w:rsid w:val="00BD503A"/>
    <w:rsid w:val="00BF42E4"/>
    <w:rsid w:val="00C010CB"/>
    <w:rsid w:val="00C71F60"/>
    <w:rsid w:val="00C84BDD"/>
    <w:rsid w:val="00C87B06"/>
    <w:rsid w:val="00C967B8"/>
    <w:rsid w:val="00CA0369"/>
    <w:rsid w:val="00CC0943"/>
    <w:rsid w:val="00CC52FE"/>
    <w:rsid w:val="00CD0D4A"/>
    <w:rsid w:val="00CD2D6E"/>
    <w:rsid w:val="00CD78D7"/>
    <w:rsid w:val="00CF0B4C"/>
    <w:rsid w:val="00CF5278"/>
    <w:rsid w:val="00CF6458"/>
    <w:rsid w:val="00D07AB3"/>
    <w:rsid w:val="00D43452"/>
    <w:rsid w:val="00D46993"/>
    <w:rsid w:val="00D97214"/>
    <w:rsid w:val="00DA3982"/>
    <w:rsid w:val="00DB41CB"/>
    <w:rsid w:val="00DD75DA"/>
    <w:rsid w:val="00DE7D70"/>
    <w:rsid w:val="00DF5E6F"/>
    <w:rsid w:val="00DF67CD"/>
    <w:rsid w:val="00E02047"/>
    <w:rsid w:val="00E1440F"/>
    <w:rsid w:val="00E25B05"/>
    <w:rsid w:val="00E37A39"/>
    <w:rsid w:val="00E45391"/>
    <w:rsid w:val="00E542EA"/>
    <w:rsid w:val="00E54301"/>
    <w:rsid w:val="00E7625F"/>
    <w:rsid w:val="00E82A9A"/>
    <w:rsid w:val="00EA34D7"/>
    <w:rsid w:val="00EA456B"/>
    <w:rsid w:val="00EA66FA"/>
    <w:rsid w:val="00EC141B"/>
    <w:rsid w:val="00EE7B4C"/>
    <w:rsid w:val="00EF1646"/>
    <w:rsid w:val="00EF7D19"/>
    <w:rsid w:val="00F10655"/>
    <w:rsid w:val="00F171A4"/>
    <w:rsid w:val="00F438A8"/>
    <w:rsid w:val="00F6345C"/>
    <w:rsid w:val="00F81F72"/>
    <w:rsid w:val="00F91DA3"/>
    <w:rsid w:val="00FE039B"/>
    <w:rsid w:val="00FF6D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6C915"/>
  <w15:chartTrackingRefBased/>
  <w15:docId w15:val="{2C3168A1-280B-4F70-81F1-AF29D2F2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A30F7"/>
    <w:pPr>
      <w:spacing w:line="276" w:lineRule="auto"/>
      <w:ind w:firstLine="357"/>
    </w:pPr>
    <w:rPr>
      <w:sz w:val="24"/>
    </w:rPr>
  </w:style>
  <w:style w:type="paragraph" w:styleId="Nagwek1">
    <w:name w:val="heading 1"/>
    <w:basedOn w:val="Normalny"/>
    <w:next w:val="Normalny"/>
    <w:autoRedefine/>
    <w:qFormat/>
    <w:rsid w:val="00EA456B"/>
    <w:pPr>
      <w:keepNext/>
      <w:numPr>
        <w:numId w:val="5"/>
      </w:numPr>
      <w:spacing w:before="240"/>
      <w:outlineLvl w:val="0"/>
    </w:pPr>
    <w:rPr>
      <w:b/>
    </w:rPr>
  </w:style>
  <w:style w:type="paragraph" w:styleId="Nagwek2">
    <w:name w:val="heading 2"/>
    <w:basedOn w:val="Normalny"/>
    <w:next w:val="Normalny"/>
    <w:link w:val="Nagwek2Znak"/>
    <w:autoRedefine/>
    <w:qFormat/>
    <w:rsid w:val="00365051"/>
    <w:pPr>
      <w:keepNext/>
      <w:numPr>
        <w:ilvl w:val="1"/>
        <w:numId w:val="5"/>
      </w:numPr>
      <w:spacing w:before="120"/>
      <w:ind w:left="578" w:hanging="578"/>
      <w:outlineLvl w:val="1"/>
    </w:pPr>
    <w:rPr>
      <w:b/>
      <w:bCs/>
      <w:i/>
      <w:szCs w:val="24"/>
    </w:rPr>
  </w:style>
  <w:style w:type="paragraph" w:styleId="Nagwek3">
    <w:name w:val="heading 3"/>
    <w:basedOn w:val="Normalny"/>
    <w:next w:val="Normalny"/>
    <w:autoRedefine/>
    <w:qFormat/>
    <w:rsid w:val="003D2CA3"/>
    <w:pPr>
      <w:keepNext/>
      <w:numPr>
        <w:ilvl w:val="2"/>
        <w:numId w:val="5"/>
      </w:numPr>
      <w:spacing w:before="60" w:after="60"/>
      <w:outlineLvl w:val="2"/>
    </w:pPr>
    <w:rPr>
      <w:b/>
      <w:bCs/>
      <w:sz w:val="22"/>
      <w:szCs w:val="22"/>
    </w:rPr>
  </w:style>
  <w:style w:type="paragraph" w:styleId="Nagwek4">
    <w:name w:val="heading 4"/>
    <w:basedOn w:val="Normalny"/>
    <w:next w:val="Normalny"/>
    <w:qFormat/>
    <w:pPr>
      <w:keepNext/>
      <w:numPr>
        <w:ilvl w:val="3"/>
        <w:numId w:val="5"/>
      </w:numPr>
      <w:spacing w:before="240" w:after="60"/>
      <w:outlineLvl w:val="3"/>
    </w:pPr>
    <w:rPr>
      <w:b/>
      <w:bCs/>
      <w:sz w:val="28"/>
      <w:szCs w:val="28"/>
    </w:rPr>
  </w:style>
  <w:style w:type="paragraph" w:styleId="Nagwek5">
    <w:name w:val="heading 5"/>
    <w:basedOn w:val="Normalny"/>
    <w:next w:val="Normalny"/>
    <w:qFormat/>
    <w:pPr>
      <w:numPr>
        <w:ilvl w:val="4"/>
        <w:numId w:val="5"/>
      </w:numPr>
      <w:spacing w:before="240" w:after="60"/>
      <w:outlineLvl w:val="4"/>
    </w:pPr>
    <w:rPr>
      <w:b/>
      <w:bCs/>
      <w:i/>
      <w:iCs/>
      <w:sz w:val="26"/>
      <w:szCs w:val="26"/>
    </w:rPr>
  </w:style>
  <w:style w:type="paragraph" w:styleId="Nagwek6">
    <w:name w:val="heading 6"/>
    <w:basedOn w:val="Normalny"/>
    <w:next w:val="Normalny"/>
    <w:qFormat/>
    <w:pPr>
      <w:numPr>
        <w:ilvl w:val="5"/>
        <w:numId w:val="5"/>
      </w:numPr>
      <w:spacing w:before="240" w:after="60"/>
      <w:outlineLvl w:val="5"/>
    </w:pPr>
    <w:rPr>
      <w:b/>
      <w:bCs/>
      <w:sz w:val="22"/>
      <w:szCs w:val="22"/>
    </w:rPr>
  </w:style>
  <w:style w:type="paragraph" w:styleId="Nagwek7">
    <w:name w:val="heading 7"/>
    <w:basedOn w:val="Normalny"/>
    <w:next w:val="Normalny"/>
    <w:qFormat/>
    <w:pPr>
      <w:numPr>
        <w:ilvl w:val="6"/>
        <w:numId w:val="5"/>
      </w:numPr>
      <w:spacing w:before="240" w:after="60"/>
      <w:outlineLvl w:val="6"/>
    </w:pPr>
    <w:rPr>
      <w:szCs w:val="24"/>
    </w:rPr>
  </w:style>
  <w:style w:type="paragraph" w:styleId="Nagwek8">
    <w:name w:val="heading 8"/>
    <w:basedOn w:val="Normalny"/>
    <w:next w:val="Normalny"/>
    <w:qFormat/>
    <w:pPr>
      <w:numPr>
        <w:ilvl w:val="7"/>
        <w:numId w:val="5"/>
      </w:numPr>
      <w:spacing w:before="240" w:after="60"/>
      <w:outlineLvl w:val="7"/>
    </w:pPr>
    <w:rPr>
      <w:i/>
      <w:iCs/>
      <w:szCs w:val="24"/>
    </w:rPr>
  </w:style>
  <w:style w:type="paragraph" w:styleId="Nagwek9">
    <w:name w:val="heading 9"/>
    <w:basedOn w:val="Normalny"/>
    <w:next w:val="Normalny"/>
    <w:qFormat/>
    <w:pPr>
      <w:numPr>
        <w:ilvl w:val="8"/>
        <w:numId w:val="5"/>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pPr>
      <w:tabs>
        <w:tab w:val="center" w:pos="4536"/>
        <w:tab w:val="right" w:pos="9072"/>
      </w:tabs>
    </w:pPr>
    <w:rPr>
      <w:rFonts w:ascii="Arial" w:hAnsi="Arial" w:cs="Arial"/>
      <w:sz w:val="16"/>
    </w:rPr>
  </w:style>
  <w:style w:type="paragraph" w:styleId="Stopka">
    <w:name w:val="footer"/>
    <w:basedOn w:val="Normalny"/>
    <w:link w:val="StopkaZnak"/>
    <w:pPr>
      <w:tabs>
        <w:tab w:val="center" w:pos="4536"/>
        <w:tab w:val="right" w:pos="9072"/>
      </w:tabs>
    </w:pPr>
  </w:style>
  <w:style w:type="character" w:styleId="Numerstrony">
    <w:name w:val="page number"/>
    <w:basedOn w:val="Domylnaczcionkaakapitu"/>
  </w:style>
  <w:style w:type="paragraph" w:styleId="Tekstpodstawowy2">
    <w:name w:val="Body Text 2"/>
    <w:basedOn w:val="Normalny"/>
    <w:rPr>
      <w:rFonts w:ascii="Arial" w:hAnsi="Arial"/>
      <w:b/>
      <w:bCs/>
      <w:sz w:val="22"/>
    </w:rPr>
  </w:style>
  <w:style w:type="character" w:customStyle="1" w:styleId="tekstwtabeliZnak">
    <w:name w:val="tekst_w_tabeli Znak"/>
    <w:link w:val="tekstwtabeli"/>
    <w:rsid w:val="001010C5"/>
    <w:rPr>
      <w:rFonts w:ascii="Arial" w:hAnsi="Arial"/>
      <w:bCs/>
    </w:rPr>
  </w:style>
  <w:style w:type="paragraph" w:styleId="Podtytu">
    <w:name w:val="Subtitle"/>
    <w:basedOn w:val="Normalny"/>
    <w:qFormat/>
    <w:pPr>
      <w:spacing w:after="60"/>
      <w:jc w:val="center"/>
      <w:outlineLvl w:val="1"/>
    </w:pPr>
    <w:rPr>
      <w:rFonts w:ascii="Arial" w:hAnsi="Arial" w:cs="Arial"/>
      <w:szCs w:val="24"/>
    </w:rPr>
  </w:style>
  <w:style w:type="paragraph" w:customStyle="1" w:styleId="komentarz">
    <w:name w:val="komentarz"/>
    <w:basedOn w:val="Normalny"/>
    <w:autoRedefine/>
    <w:rsid w:val="002A463E"/>
    <w:pPr>
      <w:spacing w:line="240" w:lineRule="auto"/>
      <w:ind w:firstLine="0"/>
    </w:pPr>
    <w:rPr>
      <w:rFonts w:ascii="Arial" w:hAnsi="Arial"/>
      <w:bCs/>
      <w:i/>
      <w:sz w:val="16"/>
    </w:rPr>
  </w:style>
  <w:style w:type="paragraph" w:customStyle="1" w:styleId="wpiswtabeli">
    <w:name w:val="wpis_w_tabeli"/>
    <w:autoRedefine/>
    <w:rsid w:val="005D58FD"/>
    <w:rPr>
      <w:rFonts w:ascii="Arial" w:hAnsi="Arial" w:cs="Arial"/>
      <w:b/>
      <w:bCs/>
      <w:sz w:val="16"/>
    </w:rPr>
  </w:style>
  <w:style w:type="paragraph" w:customStyle="1" w:styleId="wpiswtabelicentr">
    <w:name w:val="wpis_w_tabeli_centr"/>
    <w:basedOn w:val="wpiswtabeli"/>
    <w:pPr>
      <w:jc w:val="center"/>
    </w:pPr>
  </w:style>
  <w:style w:type="paragraph" w:customStyle="1" w:styleId="tekstwtabeli">
    <w:name w:val="tekst_w_tabeli"/>
    <w:basedOn w:val="Normalny"/>
    <w:link w:val="tekstwtabeliZnak"/>
    <w:autoRedefine/>
    <w:rsid w:val="001010C5"/>
    <w:rPr>
      <w:rFonts w:ascii="Arial" w:hAnsi="Arial"/>
      <w:bCs/>
    </w:rPr>
  </w:style>
  <w:style w:type="paragraph" w:customStyle="1" w:styleId="tekstwtabelicentr">
    <w:name w:val="tekst_w_tabeli_centr"/>
    <w:basedOn w:val="tekstwtabeli"/>
    <w:pPr>
      <w:jc w:val="center"/>
    </w:pPr>
  </w:style>
  <w:style w:type="paragraph" w:customStyle="1" w:styleId="tekstwtabeliTNR">
    <w:name w:val="tekst_w_tabeli_TNR"/>
    <w:basedOn w:val="tekstwtabeli"/>
    <w:rsid w:val="002A463E"/>
    <w:pPr>
      <w:spacing w:line="240" w:lineRule="auto"/>
      <w:ind w:firstLine="0"/>
    </w:pPr>
    <w:rPr>
      <w:rFonts w:ascii="Times New Roman" w:hAnsi="Times New Roman"/>
      <w:sz w:val="20"/>
    </w:rPr>
  </w:style>
  <w:style w:type="paragraph" w:customStyle="1" w:styleId="Tekstpodstawowykursywa">
    <w:name w:val="Tekst podstawowy kursywa"/>
    <w:basedOn w:val="Normalny"/>
    <w:rsid w:val="005D58FD"/>
    <w:pPr>
      <w:spacing w:before="240" w:after="120"/>
    </w:pPr>
    <w:rPr>
      <w:b/>
      <w:bCs/>
      <w:i/>
      <w:iCs/>
      <w:lang w:val="en-US"/>
    </w:rPr>
  </w:style>
  <w:style w:type="paragraph" w:customStyle="1" w:styleId="komentarzZnak">
    <w:name w:val="komentarz Znak"/>
    <w:basedOn w:val="tekstwtabeli"/>
    <w:link w:val="komentarzZnakZnak"/>
    <w:autoRedefine/>
    <w:rsid w:val="001010C5"/>
    <w:rPr>
      <w:i/>
      <w:sz w:val="16"/>
    </w:rPr>
  </w:style>
  <w:style w:type="paragraph" w:styleId="Tekstpodstawowy3">
    <w:name w:val="Body Text 3"/>
    <w:basedOn w:val="Normalny"/>
    <w:rPr>
      <w:i/>
      <w:iCs/>
    </w:rPr>
  </w:style>
  <w:style w:type="paragraph" w:styleId="Tekstpodstawowywcity">
    <w:name w:val="Body Text Indent"/>
    <w:basedOn w:val="Normalny"/>
    <w:pPr>
      <w:spacing w:after="120"/>
      <w:ind w:left="283"/>
    </w:pPr>
  </w:style>
  <w:style w:type="paragraph" w:customStyle="1" w:styleId="wpiswtabeliBold">
    <w:name w:val="wpis_w_tabeli_Bold"/>
    <w:basedOn w:val="wpiswtabeli"/>
    <w:rPr>
      <w:b w:val="0"/>
      <w:bCs w:val="0"/>
    </w:rPr>
  </w:style>
  <w:style w:type="character" w:customStyle="1" w:styleId="komentarzZnakZnak">
    <w:name w:val="komentarz Znak Znak"/>
    <w:link w:val="komentarzZnak"/>
    <w:rsid w:val="001010C5"/>
    <w:rPr>
      <w:rFonts w:ascii="Arial" w:hAnsi="Arial"/>
      <w:bCs/>
      <w:i/>
      <w:sz w:val="16"/>
    </w:rPr>
  </w:style>
  <w:style w:type="paragraph" w:styleId="Mapadokumentu">
    <w:name w:val="Document Map"/>
    <w:basedOn w:val="Normalny"/>
    <w:link w:val="MapadokumentuZnak"/>
    <w:uiPriority w:val="99"/>
    <w:semiHidden/>
    <w:unhideWhenUsed/>
    <w:rsid w:val="001010C5"/>
    <w:rPr>
      <w:rFonts w:ascii="Tahoma" w:hAnsi="Tahoma" w:cs="Tahoma"/>
      <w:sz w:val="16"/>
      <w:szCs w:val="16"/>
    </w:rPr>
  </w:style>
  <w:style w:type="character" w:customStyle="1" w:styleId="MapadokumentuZnak">
    <w:name w:val="Mapa dokumentu Znak"/>
    <w:link w:val="Mapadokumentu"/>
    <w:uiPriority w:val="99"/>
    <w:semiHidden/>
    <w:rsid w:val="001010C5"/>
    <w:rPr>
      <w:rFonts w:ascii="Tahoma" w:hAnsi="Tahoma" w:cs="Tahoma"/>
      <w:sz w:val="16"/>
      <w:szCs w:val="16"/>
    </w:rPr>
  </w:style>
  <w:style w:type="character" w:customStyle="1" w:styleId="WW8Num3z0">
    <w:name w:val="WW8Num3z0"/>
    <w:rsid w:val="00B97709"/>
    <w:rPr>
      <w:rFonts w:ascii="Wingdings" w:hAnsi="Wingdings"/>
    </w:rPr>
  </w:style>
  <w:style w:type="character" w:styleId="Odwoaniedokomentarza">
    <w:name w:val="annotation reference"/>
    <w:uiPriority w:val="99"/>
    <w:semiHidden/>
    <w:unhideWhenUsed/>
    <w:rsid w:val="001B18CC"/>
    <w:rPr>
      <w:sz w:val="16"/>
      <w:szCs w:val="16"/>
    </w:rPr>
  </w:style>
  <w:style w:type="paragraph" w:styleId="Tekstkomentarza">
    <w:name w:val="annotation text"/>
    <w:basedOn w:val="Normalny"/>
    <w:link w:val="TekstkomentarzaZnak"/>
    <w:uiPriority w:val="99"/>
    <w:semiHidden/>
    <w:unhideWhenUsed/>
    <w:rsid w:val="001B18CC"/>
  </w:style>
  <w:style w:type="character" w:customStyle="1" w:styleId="TekstkomentarzaZnak">
    <w:name w:val="Tekst komentarza Znak"/>
    <w:link w:val="Tekstkomentarza"/>
    <w:uiPriority w:val="99"/>
    <w:semiHidden/>
    <w:rsid w:val="001B18CC"/>
    <w:rPr>
      <w:lang w:val="pl-PL" w:eastAsia="pl-PL"/>
    </w:rPr>
  </w:style>
  <w:style w:type="paragraph" w:styleId="Tematkomentarza">
    <w:name w:val="annotation subject"/>
    <w:basedOn w:val="Tekstkomentarza"/>
    <w:next w:val="Tekstkomentarza"/>
    <w:link w:val="TematkomentarzaZnak"/>
    <w:uiPriority w:val="99"/>
    <w:semiHidden/>
    <w:unhideWhenUsed/>
    <w:rsid w:val="001B18CC"/>
    <w:rPr>
      <w:b/>
      <w:bCs/>
    </w:rPr>
  </w:style>
  <w:style w:type="character" w:customStyle="1" w:styleId="TematkomentarzaZnak">
    <w:name w:val="Temat komentarza Znak"/>
    <w:link w:val="Tematkomentarza"/>
    <w:uiPriority w:val="99"/>
    <w:semiHidden/>
    <w:rsid w:val="001B18CC"/>
    <w:rPr>
      <w:b/>
      <w:bCs/>
      <w:lang w:val="pl-PL" w:eastAsia="pl-PL"/>
    </w:rPr>
  </w:style>
  <w:style w:type="paragraph" w:styleId="Tekstdymka">
    <w:name w:val="Balloon Text"/>
    <w:basedOn w:val="Normalny"/>
    <w:link w:val="TekstdymkaZnak"/>
    <w:uiPriority w:val="99"/>
    <w:semiHidden/>
    <w:unhideWhenUsed/>
    <w:rsid w:val="001B18CC"/>
    <w:rPr>
      <w:rFonts w:ascii="Tahoma" w:hAnsi="Tahoma" w:cs="Tahoma"/>
      <w:sz w:val="16"/>
      <w:szCs w:val="16"/>
    </w:rPr>
  </w:style>
  <w:style w:type="character" w:customStyle="1" w:styleId="TekstdymkaZnak">
    <w:name w:val="Tekst dymka Znak"/>
    <w:link w:val="Tekstdymka"/>
    <w:uiPriority w:val="99"/>
    <w:semiHidden/>
    <w:rsid w:val="001B18CC"/>
    <w:rPr>
      <w:rFonts w:ascii="Tahoma" w:hAnsi="Tahoma" w:cs="Tahoma"/>
      <w:sz w:val="16"/>
      <w:szCs w:val="16"/>
      <w:lang w:val="pl-PL" w:eastAsia="pl-PL"/>
    </w:rPr>
  </w:style>
  <w:style w:type="paragraph" w:customStyle="1" w:styleId="podpowiedzi">
    <w:name w:val="podpowiedzi"/>
    <w:basedOn w:val="Normalny"/>
    <w:next w:val="Normalny"/>
    <w:qFormat/>
    <w:rsid w:val="008A30F7"/>
    <w:pPr>
      <w:spacing w:line="240" w:lineRule="auto"/>
      <w:ind w:firstLine="0"/>
    </w:pPr>
    <w:rPr>
      <w:rFonts w:ascii="Arial" w:hAnsi="Arial"/>
      <w:i/>
      <w:sz w:val="16"/>
    </w:rPr>
  </w:style>
  <w:style w:type="character" w:customStyle="1" w:styleId="WW8Num8z0">
    <w:name w:val="WW8Num8z0"/>
    <w:rsid w:val="009C4FF7"/>
    <w:rPr>
      <w:rFonts w:ascii="Wingdings" w:hAnsi="Wingdings"/>
    </w:rPr>
  </w:style>
  <w:style w:type="character" w:styleId="Pogrubienie">
    <w:name w:val="Strong"/>
    <w:uiPriority w:val="22"/>
    <w:qFormat/>
    <w:rsid w:val="00DE7D70"/>
    <w:rPr>
      <w:b/>
      <w:bCs/>
    </w:rPr>
  </w:style>
  <w:style w:type="character" w:customStyle="1" w:styleId="apple-converted-space">
    <w:name w:val="apple-converted-space"/>
    <w:rsid w:val="00DE7D70"/>
  </w:style>
  <w:style w:type="character" w:styleId="Uwydatnienie">
    <w:name w:val="Emphasis"/>
    <w:uiPriority w:val="20"/>
    <w:qFormat/>
    <w:rsid w:val="00DE7D70"/>
    <w:rPr>
      <w:i/>
      <w:iCs/>
    </w:rPr>
  </w:style>
  <w:style w:type="character" w:customStyle="1" w:styleId="StopkaZnak">
    <w:name w:val="Stopka Znak"/>
    <w:link w:val="Stopka"/>
    <w:rsid w:val="0032512D"/>
    <w:rPr>
      <w:sz w:val="24"/>
    </w:rPr>
  </w:style>
  <w:style w:type="paragraph" w:customStyle="1" w:styleId="Podpowiedzi0">
    <w:name w:val="Podpowiedzi"/>
    <w:basedOn w:val="Normalny"/>
    <w:next w:val="Normalny"/>
    <w:qFormat/>
    <w:rsid w:val="00065B0C"/>
    <w:pPr>
      <w:suppressAutoHyphens/>
      <w:spacing w:line="240" w:lineRule="auto"/>
      <w:ind w:firstLine="0"/>
      <w:jc w:val="both"/>
    </w:pPr>
    <w:rPr>
      <w:rFonts w:ascii="Arial" w:hAnsi="Arial" w:cs="Arial"/>
      <w:i/>
      <w:sz w:val="16"/>
      <w:szCs w:val="16"/>
      <w:lang w:eastAsia="ar-SA"/>
    </w:rPr>
  </w:style>
  <w:style w:type="character" w:customStyle="1" w:styleId="Nagwek2Znak">
    <w:name w:val="Nagłówek 2 Znak"/>
    <w:link w:val="Nagwek2"/>
    <w:rsid w:val="00597519"/>
    <w:rPr>
      <w:b/>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69052">
      <w:bodyDiv w:val="1"/>
      <w:marLeft w:val="0"/>
      <w:marRight w:val="0"/>
      <w:marTop w:val="0"/>
      <w:marBottom w:val="0"/>
      <w:divBdr>
        <w:top w:val="none" w:sz="0" w:space="0" w:color="auto"/>
        <w:left w:val="none" w:sz="0" w:space="0" w:color="auto"/>
        <w:bottom w:val="none" w:sz="0" w:space="0" w:color="auto"/>
        <w:right w:val="none" w:sz="0" w:space="0" w:color="auto"/>
      </w:divBdr>
    </w:div>
    <w:div w:id="522672532">
      <w:bodyDiv w:val="1"/>
      <w:marLeft w:val="0"/>
      <w:marRight w:val="0"/>
      <w:marTop w:val="0"/>
      <w:marBottom w:val="0"/>
      <w:divBdr>
        <w:top w:val="none" w:sz="0" w:space="0" w:color="auto"/>
        <w:left w:val="none" w:sz="0" w:space="0" w:color="auto"/>
        <w:bottom w:val="none" w:sz="0" w:space="0" w:color="auto"/>
        <w:right w:val="none" w:sz="0" w:space="0" w:color="auto"/>
      </w:divBdr>
    </w:div>
    <w:div w:id="568148728">
      <w:bodyDiv w:val="1"/>
      <w:marLeft w:val="0"/>
      <w:marRight w:val="0"/>
      <w:marTop w:val="0"/>
      <w:marBottom w:val="0"/>
      <w:divBdr>
        <w:top w:val="none" w:sz="0" w:space="0" w:color="auto"/>
        <w:left w:val="none" w:sz="0" w:space="0" w:color="auto"/>
        <w:bottom w:val="none" w:sz="0" w:space="0" w:color="auto"/>
        <w:right w:val="none" w:sz="0" w:space="0" w:color="auto"/>
      </w:divBdr>
    </w:div>
    <w:div w:id="944117288">
      <w:bodyDiv w:val="1"/>
      <w:marLeft w:val="0"/>
      <w:marRight w:val="0"/>
      <w:marTop w:val="0"/>
      <w:marBottom w:val="0"/>
      <w:divBdr>
        <w:top w:val="none" w:sz="0" w:space="0" w:color="auto"/>
        <w:left w:val="none" w:sz="0" w:space="0" w:color="auto"/>
        <w:bottom w:val="none" w:sz="0" w:space="0" w:color="auto"/>
        <w:right w:val="none" w:sz="0" w:space="0" w:color="auto"/>
      </w:divBdr>
      <w:divsChild>
        <w:div w:id="780535273">
          <w:marLeft w:val="0"/>
          <w:marRight w:val="0"/>
          <w:marTop w:val="0"/>
          <w:marBottom w:val="0"/>
          <w:divBdr>
            <w:top w:val="none" w:sz="0" w:space="0" w:color="auto"/>
            <w:left w:val="none" w:sz="0" w:space="0" w:color="auto"/>
            <w:bottom w:val="none" w:sz="0" w:space="0" w:color="auto"/>
            <w:right w:val="none" w:sz="0" w:space="0" w:color="auto"/>
          </w:divBdr>
        </w:div>
      </w:divsChild>
    </w:div>
    <w:div w:id="1193882102">
      <w:bodyDiv w:val="1"/>
      <w:marLeft w:val="0"/>
      <w:marRight w:val="0"/>
      <w:marTop w:val="0"/>
      <w:marBottom w:val="0"/>
      <w:divBdr>
        <w:top w:val="none" w:sz="0" w:space="0" w:color="auto"/>
        <w:left w:val="none" w:sz="0" w:space="0" w:color="auto"/>
        <w:bottom w:val="none" w:sz="0" w:space="0" w:color="auto"/>
        <w:right w:val="none" w:sz="0" w:space="0" w:color="auto"/>
      </w:divBdr>
    </w:div>
    <w:div w:id="1225986365">
      <w:bodyDiv w:val="1"/>
      <w:marLeft w:val="0"/>
      <w:marRight w:val="0"/>
      <w:marTop w:val="0"/>
      <w:marBottom w:val="0"/>
      <w:divBdr>
        <w:top w:val="none" w:sz="0" w:space="0" w:color="auto"/>
        <w:left w:val="none" w:sz="0" w:space="0" w:color="auto"/>
        <w:bottom w:val="none" w:sz="0" w:space="0" w:color="auto"/>
        <w:right w:val="none" w:sz="0" w:space="0" w:color="auto"/>
      </w:divBdr>
    </w:div>
    <w:div w:id="1247108366">
      <w:bodyDiv w:val="1"/>
      <w:marLeft w:val="0"/>
      <w:marRight w:val="0"/>
      <w:marTop w:val="0"/>
      <w:marBottom w:val="0"/>
      <w:divBdr>
        <w:top w:val="none" w:sz="0" w:space="0" w:color="auto"/>
        <w:left w:val="none" w:sz="0" w:space="0" w:color="auto"/>
        <w:bottom w:val="none" w:sz="0" w:space="0" w:color="auto"/>
        <w:right w:val="none" w:sz="0" w:space="0" w:color="auto"/>
      </w:divBdr>
    </w:div>
    <w:div w:id="1248228370">
      <w:bodyDiv w:val="1"/>
      <w:marLeft w:val="0"/>
      <w:marRight w:val="0"/>
      <w:marTop w:val="0"/>
      <w:marBottom w:val="0"/>
      <w:divBdr>
        <w:top w:val="none" w:sz="0" w:space="0" w:color="auto"/>
        <w:left w:val="none" w:sz="0" w:space="0" w:color="auto"/>
        <w:bottom w:val="none" w:sz="0" w:space="0" w:color="auto"/>
        <w:right w:val="none" w:sz="0" w:space="0" w:color="auto"/>
      </w:divBdr>
    </w:div>
    <w:div w:id="1253205389">
      <w:bodyDiv w:val="1"/>
      <w:marLeft w:val="0"/>
      <w:marRight w:val="0"/>
      <w:marTop w:val="0"/>
      <w:marBottom w:val="0"/>
      <w:divBdr>
        <w:top w:val="none" w:sz="0" w:space="0" w:color="auto"/>
        <w:left w:val="none" w:sz="0" w:space="0" w:color="auto"/>
        <w:bottom w:val="none" w:sz="0" w:space="0" w:color="auto"/>
        <w:right w:val="none" w:sz="0" w:space="0" w:color="auto"/>
      </w:divBdr>
    </w:div>
    <w:div w:id="1298343378">
      <w:bodyDiv w:val="1"/>
      <w:marLeft w:val="0"/>
      <w:marRight w:val="0"/>
      <w:marTop w:val="0"/>
      <w:marBottom w:val="0"/>
      <w:divBdr>
        <w:top w:val="none" w:sz="0" w:space="0" w:color="auto"/>
        <w:left w:val="none" w:sz="0" w:space="0" w:color="auto"/>
        <w:bottom w:val="none" w:sz="0" w:space="0" w:color="auto"/>
        <w:right w:val="none" w:sz="0" w:space="0" w:color="auto"/>
      </w:divBdr>
    </w:div>
    <w:div w:id="1343123318">
      <w:bodyDiv w:val="1"/>
      <w:marLeft w:val="0"/>
      <w:marRight w:val="0"/>
      <w:marTop w:val="0"/>
      <w:marBottom w:val="0"/>
      <w:divBdr>
        <w:top w:val="none" w:sz="0" w:space="0" w:color="auto"/>
        <w:left w:val="none" w:sz="0" w:space="0" w:color="auto"/>
        <w:bottom w:val="none" w:sz="0" w:space="0" w:color="auto"/>
        <w:right w:val="none" w:sz="0" w:space="0" w:color="auto"/>
      </w:divBdr>
    </w:div>
    <w:div w:id="1350840450">
      <w:bodyDiv w:val="1"/>
      <w:marLeft w:val="0"/>
      <w:marRight w:val="0"/>
      <w:marTop w:val="0"/>
      <w:marBottom w:val="0"/>
      <w:divBdr>
        <w:top w:val="none" w:sz="0" w:space="0" w:color="auto"/>
        <w:left w:val="none" w:sz="0" w:space="0" w:color="auto"/>
        <w:bottom w:val="none" w:sz="0" w:space="0" w:color="auto"/>
        <w:right w:val="none" w:sz="0" w:space="0" w:color="auto"/>
      </w:divBdr>
    </w:div>
    <w:div w:id="1604339720">
      <w:bodyDiv w:val="1"/>
      <w:marLeft w:val="0"/>
      <w:marRight w:val="0"/>
      <w:marTop w:val="0"/>
      <w:marBottom w:val="0"/>
      <w:divBdr>
        <w:top w:val="none" w:sz="0" w:space="0" w:color="auto"/>
        <w:left w:val="none" w:sz="0" w:space="0" w:color="auto"/>
        <w:bottom w:val="none" w:sz="0" w:space="0" w:color="auto"/>
        <w:right w:val="none" w:sz="0" w:space="0" w:color="auto"/>
      </w:divBdr>
    </w:div>
    <w:div w:id="1917477479">
      <w:bodyDiv w:val="1"/>
      <w:marLeft w:val="0"/>
      <w:marRight w:val="0"/>
      <w:marTop w:val="0"/>
      <w:marBottom w:val="0"/>
      <w:divBdr>
        <w:top w:val="none" w:sz="0" w:space="0" w:color="auto"/>
        <w:left w:val="none" w:sz="0" w:space="0" w:color="auto"/>
        <w:bottom w:val="none" w:sz="0" w:space="0" w:color="auto"/>
        <w:right w:val="none" w:sz="0" w:space="0" w:color="auto"/>
      </w:divBdr>
    </w:div>
    <w:div w:id="1968582449">
      <w:bodyDiv w:val="1"/>
      <w:marLeft w:val="0"/>
      <w:marRight w:val="0"/>
      <w:marTop w:val="0"/>
      <w:marBottom w:val="0"/>
      <w:divBdr>
        <w:top w:val="none" w:sz="0" w:space="0" w:color="auto"/>
        <w:left w:val="none" w:sz="0" w:space="0" w:color="auto"/>
        <w:bottom w:val="none" w:sz="0" w:space="0" w:color="auto"/>
        <w:right w:val="none" w:sz="0" w:space="0" w:color="auto"/>
      </w:divBdr>
    </w:div>
    <w:div w:id="19943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E975F82-1A31-4D3B-8272-984B4CFD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2004_01_ZPTT_szablon</Template>
  <TotalTime>293</TotalTime>
  <Pages>11</Pages>
  <Words>3560</Words>
  <Characters>21363</Characters>
  <Application>Microsoft Office Word</Application>
  <DocSecurity>0</DocSecurity>
  <Lines>178</Lines>
  <Paragraphs>49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ARKUSZ ZLECENIA PROJEKTOWEGO</vt:lpstr>
      <vt:lpstr>ARKUSZ ZLECENIA PROJEKTOWEGO</vt:lpstr>
    </vt:vector>
  </TitlesOfParts>
  <Company>PG</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subject/>
  <dc:creator>Henryk Lasota</dc:creator>
  <cp:keywords/>
  <cp:lastModifiedBy>robert deyk</cp:lastModifiedBy>
  <cp:revision>21</cp:revision>
  <cp:lastPrinted>2019-03-10T08:40:00Z</cp:lastPrinted>
  <dcterms:created xsi:type="dcterms:W3CDTF">2019-03-10T08:49:00Z</dcterms:created>
  <dcterms:modified xsi:type="dcterms:W3CDTF">2020-11-18T14:27:00Z</dcterms:modified>
</cp:coreProperties>
</file>